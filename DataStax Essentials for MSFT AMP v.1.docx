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108657" w14:textId="77777777" w:rsidR="003750F5" w:rsidRDefault="003750F5" w:rsidP="00111DAE">
      <w:pPr>
        <w:pStyle w:val="Title"/>
        <w:rPr>
          <w:rFonts w:eastAsia="Times New Roman"/>
        </w:rPr>
      </w:pPr>
      <w:r>
        <w:rPr>
          <w:rFonts w:ascii="Helvetica Neue Thin" w:hAnsi="Helvetica Neue Thin"/>
          <w:b/>
          <w:noProof/>
          <w:sz w:val="60"/>
          <w:szCs w:val="60"/>
        </w:rPr>
        <w:drawing>
          <wp:inline distT="0" distB="0" distL="0" distR="0" wp14:anchorId="01B744D6" wp14:editId="6ED87D43">
            <wp:extent cx="2743200" cy="5669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566928"/>
                    </a:xfrm>
                    <a:prstGeom prst="rect">
                      <a:avLst/>
                    </a:prstGeom>
                  </pic:spPr>
                </pic:pic>
              </a:graphicData>
            </a:graphic>
          </wp:inline>
        </w:drawing>
      </w:r>
    </w:p>
    <w:p w14:paraId="5FFE9796" w14:textId="77777777" w:rsidR="003750F5" w:rsidRDefault="003750F5" w:rsidP="00111DAE">
      <w:pPr>
        <w:pStyle w:val="Title"/>
        <w:rPr>
          <w:rFonts w:eastAsia="Times New Roman"/>
        </w:rPr>
      </w:pPr>
    </w:p>
    <w:p w14:paraId="450A497B" w14:textId="77777777" w:rsidR="003750F5" w:rsidRDefault="003750F5" w:rsidP="00111DAE">
      <w:pPr>
        <w:pStyle w:val="Title"/>
        <w:rPr>
          <w:rFonts w:eastAsia="Times New Roman"/>
        </w:rPr>
      </w:pPr>
    </w:p>
    <w:p w14:paraId="36B1D46B" w14:textId="77777777" w:rsidR="003750F5" w:rsidRDefault="003750F5" w:rsidP="00111DAE">
      <w:pPr>
        <w:pStyle w:val="Title"/>
        <w:rPr>
          <w:rFonts w:eastAsia="Times New Roman"/>
        </w:rPr>
      </w:pPr>
    </w:p>
    <w:p w14:paraId="5F2ED374" w14:textId="77777777" w:rsidR="001B2F49" w:rsidRPr="005C29A6" w:rsidRDefault="001B2F49" w:rsidP="001B2F49">
      <w:pPr>
        <w:pStyle w:val="Title"/>
        <w:rPr>
          <w:rFonts w:eastAsia="Times New Roman"/>
        </w:rPr>
      </w:pPr>
      <w:r>
        <w:rPr>
          <w:rFonts w:eastAsia="Times New Roman"/>
        </w:rPr>
        <w:t xml:space="preserve">DataStax Essentials </w:t>
      </w:r>
    </w:p>
    <w:p w14:paraId="2272E707" w14:textId="77777777" w:rsidR="0085758D" w:rsidRPr="003750F5" w:rsidRDefault="001B2F49" w:rsidP="003750F5">
      <w:pPr>
        <w:pStyle w:val="Subtitle"/>
        <w:rPr>
          <w:rFonts w:eastAsia="Times New Roman"/>
        </w:rPr>
      </w:pPr>
      <w:r>
        <w:rPr>
          <w:rFonts w:eastAsia="Times New Roman"/>
        </w:rPr>
        <w:t>For Microsoft AMP Day’s</w:t>
      </w:r>
    </w:p>
    <w:p w14:paraId="2D15C1E0" w14:textId="56229A01" w:rsidR="003750F5" w:rsidRDefault="003750F5" w:rsidP="003750F5">
      <w:pPr>
        <w:pStyle w:val="Subtitle"/>
        <w:rPr>
          <w:rFonts w:eastAsia="Times New Roman" w:cs="Arial"/>
          <w:color w:val="007A97"/>
          <w:kern w:val="36"/>
          <w:szCs w:val="32"/>
        </w:rPr>
      </w:pPr>
      <w:r>
        <w:rPr>
          <w:b/>
          <w:noProof/>
          <w:color w:val="007A97" w:themeColor="accent1"/>
          <w:sz w:val="26"/>
          <w:szCs w:val="26"/>
        </w:rPr>
        <mc:AlternateContent>
          <mc:Choice Requires="wps">
            <w:drawing>
              <wp:anchor distT="0" distB="0" distL="114300" distR="114300" simplePos="0" relativeHeight="251659264" behindDoc="0" locked="0" layoutInCell="1" allowOverlap="1" wp14:anchorId="024A640A" wp14:editId="7AEC7F03">
                <wp:simplePos x="0" y="0"/>
                <wp:positionH relativeFrom="page">
                  <wp:posOffset>-63305</wp:posOffset>
                </wp:positionH>
                <wp:positionV relativeFrom="page">
                  <wp:posOffset>4568483</wp:posOffset>
                </wp:positionV>
                <wp:extent cx="7849040" cy="5486400"/>
                <wp:effectExtent l="0" t="25400" r="25400" b="25400"/>
                <wp:wrapThrough wrapText="bothSides">
                  <wp:wrapPolygon edited="0">
                    <wp:start x="21111" y="-100"/>
                    <wp:lineTo x="0" y="6400"/>
                    <wp:lineTo x="0" y="21600"/>
                    <wp:lineTo x="21600" y="21600"/>
                    <wp:lineTo x="21600" y="-100"/>
                    <wp:lineTo x="21111" y="-100"/>
                  </wp:wrapPolygon>
                </wp:wrapThrough>
                <wp:docPr id="1" name="Rectangle 9"/>
                <wp:cNvGraphicFramePr/>
                <a:graphic xmlns:a="http://schemas.openxmlformats.org/drawingml/2006/main">
                  <a:graphicData uri="http://schemas.microsoft.com/office/word/2010/wordprocessingShape">
                    <wps:wsp>
                      <wps:cNvSpPr/>
                      <wps:spPr>
                        <a:xfrm>
                          <a:off x="0" y="0"/>
                          <a:ext cx="7849040" cy="5486400"/>
                        </a:xfrm>
                        <a:custGeom>
                          <a:avLst/>
                          <a:gdLst>
                            <a:gd name="connsiteX0" fmla="*/ 0 w 7772400"/>
                            <a:gd name="connsiteY0" fmla="*/ 0 h 5016500"/>
                            <a:gd name="connsiteX1" fmla="*/ 7772400 w 7772400"/>
                            <a:gd name="connsiteY1" fmla="*/ 0 h 5016500"/>
                            <a:gd name="connsiteX2" fmla="*/ 7772400 w 7772400"/>
                            <a:gd name="connsiteY2" fmla="*/ 5016500 h 5016500"/>
                            <a:gd name="connsiteX3" fmla="*/ 0 w 7772400"/>
                            <a:gd name="connsiteY3" fmla="*/ 5016500 h 5016500"/>
                            <a:gd name="connsiteX4" fmla="*/ 0 w 7772400"/>
                            <a:gd name="connsiteY4" fmla="*/ 0 h 5016500"/>
                            <a:gd name="connsiteX0" fmla="*/ 0 w 7785100"/>
                            <a:gd name="connsiteY0" fmla="*/ 1778000 h 5016500"/>
                            <a:gd name="connsiteX1" fmla="*/ 7785100 w 7785100"/>
                            <a:gd name="connsiteY1" fmla="*/ 0 h 5016500"/>
                            <a:gd name="connsiteX2" fmla="*/ 7785100 w 7785100"/>
                            <a:gd name="connsiteY2" fmla="*/ 5016500 h 5016500"/>
                            <a:gd name="connsiteX3" fmla="*/ 12700 w 7785100"/>
                            <a:gd name="connsiteY3" fmla="*/ 5016500 h 5016500"/>
                            <a:gd name="connsiteX4" fmla="*/ 0 w 7785100"/>
                            <a:gd name="connsiteY4" fmla="*/ 1778000 h 5016500"/>
                            <a:gd name="connsiteX0" fmla="*/ 0 w 7785100"/>
                            <a:gd name="connsiteY0" fmla="*/ 2247900 h 5486400"/>
                            <a:gd name="connsiteX1" fmla="*/ 7785100 w 7785100"/>
                            <a:gd name="connsiteY1" fmla="*/ 0 h 5486400"/>
                            <a:gd name="connsiteX2" fmla="*/ 7785100 w 7785100"/>
                            <a:gd name="connsiteY2" fmla="*/ 5486400 h 5486400"/>
                            <a:gd name="connsiteX3" fmla="*/ 12700 w 7785100"/>
                            <a:gd name="connsiteY3" fmla="*/ 5486400 h 5486400"/>
                            <a:gd name="connsiteX4" fmla="*/ 0 w 7785100"/>
                            <a:gd name="connsiteY4" fmla="*/ 2247900 h 5486400"/>
                            <a:gd name="connsiteX0" fmla="*/ 0 w 7785100"/>
                            <a:gd name="connsiteY0" fmla="*/ 1689100 h 5486400"/>
                            <a:gd name="connsiteX1" fmla="*/ 7785100 w 7785100"/>
                            <a:gd name="connsiteY1" fmla="*/ 0 h 5486400"/>
                            <a:gd name="connsiteX2" fmla="*/ 7785100 w 7785100"/>
                            <a:gd name="connsiteY2" fmla="*/ 5486400 h 5486400"/>
                            <a:gd name="connsiteX3" fmla="*/ 12700 w 7785100"/>
                            <a:gd name="connsiteY3" fmla="*/ 5486400 h 5486400"/>
                            <a:gd name="connsiteX4" fmla="*/ 0 w 7785100"/>
                            <a:gd name="connsiteY4" fmla="*/ 1689100 h 5486400"/>
                            <a:gd name="connsiteX0" fmla="*/ 1221 w 7786321"/>
                            <a:gd name="connsiteY0" fmla="*/ 1689100 h 5486400"/>
                            <a:gd name="connsiteX1" fmla="*/ 7786321 w 7786321"/>
                            <a:gd name="connsiteY1" fmla="*/ 0 h 5486400"/>
                            <a:gd name="connsiteX2" fmla="*/ 7786321 w 7786321"/>
                            <a:gd name="connsiteY2" fmla="*/ 5486400 h 5486400"/>
                            <a:gd name="connsiteX3" fmla="*/ 1221 w 7786321"/>
                            <a:gd name="connsiteY3" fmla="*/ 5486400 h 5486400"/>
                            <a:gd name="connsiteX4" fmla="*/ 1221 w 7786321"/>
                            <a:gd name="connsiteY4" fmla="*/ 1689100 h 5486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86321" h="5486400">
                              <a:moveTo>
                                <a:pt x="1221" y="1689100"/>
                              </a:moveTo>
                              <a:lnTo>
                                <a:pt x="7786321" y="0"/>
                              </a:lnTo>
                              <a:lnTo>
                                <a:pt x="7786321" y="5486400"/>
                              </a:lnTo>
                              <a:lnTo>
                                <a:pt x="1221" y="5486400"/>
                              </a:lnTo>
                              <a:cubicBezTo>
                                <a:pt x="-3012" y="4406900"/>
                                <a:pt x="5454" y="2768600"/>
                                <a:pt x="1221" y="1689100"/>
                              </a:cubicBezTo>
                              <a:close/>
                            </a:path>
                          </a:pathLst>
                        </a:custGeom>
                        <a:solidFill>
                          <a:schemeClr val="accent2"/>
                        </a:solidFill>
                        <a:ln>
                          <a:solidFill>
                            <a:schemeClr val="accent2"/>
                          </a:solidFill>
                        </a:ln>
                        <a:effectLst/>
                      </wps:spPr>
                      <wps:style>
                        <a:lnRef idx="1">
                          <a:schemeClr val="accent1"/>
                        </a:lnRef>
                        <a:fillRef idx="3">
                          <a:schemeClr val="accent1"/>
                        </a:fillRef>
                        <a:effectRef idx="2">
                          <a:schemeClr val="accent1"/>
                        </a:effectRef>
                        <a:fontRef idx="minor">
                          <a:schemeClr val="lt1"/>
                        </a:fontRef>
                      </wps:style>
                      <wps:txbx>
                        <w:txbxContent>
                          <w:p w14:paraId="7B97D2A5" w14:textId="77777777" w:rsidR="00735EDB" w:rsidRDefault="00735EDB" w:rsidP="003750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A640A" id="Rectangle 9" o:spid="_x0000_s1026" style="position:absolute;margin-left:-5pt;margin-top:359.7pt;width:618.05pt;height:6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786321,54864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" adj="-11796480,,5400" path="m1221,1689100l7786321,,7786321,5486400,1221,5486400c-3012,4406900,5454,2768600,1221,1689100xe" fillcolor="#ca5f14 [3205]" strokecolor="#ca5f14 [3205]" strokeweight=".5pt">
                <v:stroke joinstyle="miter"/>
                <v:formulas/>
                <v:path arrowok="t" o:connecttype="custom" o:connectlocs="1231,1689100;7849040,0;7849040,5486400;1231,5486400;1231,1689100" o:connectangles="0,0,0,0,0" textboxrect="0,0,7786321,5486400"/>
                <v:textbox>
                  <w:txbxContent>
                    <w:p w14:paraId="7B97D2A5" w14:textId="77777777" w:rsidR="00735EDB" w:rsidRDefault="00735EDB" w:rsidP="003750F5">
                      <w:pPr>
                        <w:jc w:val="center"/>
                      </w:pPr>
                    </w:p>
                  </w:txbxContent>
                </v:textbox>
                <w10:wrap type="through" anchorx="page" anchory="page"/>
              </v:shape>
            </w:pict>
          </mc:Fallback>
        </mc:AlternateContent>
      </w:r>
      <w:r>
        <w:t xml:space="preserve">Date </w:t>
      </w:r>
      <w:r w:rsidR="00744DF1">
        <w:t>June 9, 2016</w:t>
      </w:r>
      <w:r>
        <w:br w:type="page"/>
      </w:r>
    </w:p>
    <w:bookmarkStart w:id="0" w:name="_Toc453245955" w:displacedByCustomXml="next"/>
    <w:sdt>
      <w:sdtPr>
        <w:rPr>
          <w:rFonts w:eastAsiaTheme="minorEastAsia" w:cstheme="minorBidi"/>
          <w:bCs/>
          <w:caps/>
          <w:color w:val="007A97" w:themeColor="accent1"/>
          <w:kern w:val="0"/>
          <w:sz w:val="20"/>
          <w:szCs w:val="22"/>
          <w:u w:val="single"/>
        </w:rPr>
        <w:id w:val="-2021851747"/>
        <w:docPartObj>
          <w:docPartGallery w:val="Table of Contents"/>
          <w:docPartUnique/>
        </w:docPartObj>
      </w:sdtPr>
      <w:sdtEndPr>
        <w:rPr>
          <w:rFonts w:eastAsiaTheme="minorHAnsi"/>
          <w:b/>
          <w:bCs w:val="0"/>
          <w:noProof/>
          <w:sz w:val="24"/>
          <w:szCs w:val="24"/>
        </w:rPr>
      </w:sdtEndPr>
      <w:sdtContent>
        <w:p w14:paraId="36BB690B" w14:textId="77777777" w:rsidR="00A45BCD" w:rsidRPr="0033554A" w:rsidRDefault="00A45BCD" w:rsidP="003C42CC">
          <w:pPr>
            <w:pStyle w:val="Heading1"/>
          </w:pPr>
          <w:r w:rsidRPr="0033554A">
            <w:t>Table of Contents</w:t>
          </w:r>
          <w:bookmarkEnd w:id="0"/>
        </w:p>
        <w:p w14:paraId="4EB9AD74" w14:textId="77777777" w:rsidR="003C42CC" w:rsidRDefault="003C42CC">
          <w:pPr>
            <w:pStyle w:val="TOC1"/>
            <w:tabs>
              <w:tab w:val="right" w:pos="9350"/>
            </w:tabs>
            <w:rPr>
              <w:rFonts w:asciiTheme="minorHAnsi" w:hAnsiTheme="minorHAnsi"/>
              <w:caps w:val="0"/>
              <w:sz w:val="22"/>
            </w:rPr>
          </w:pPr>
        </w:p>
        <w:p w14:paraId="2987D8AD" w14:textId="77777777" w:rsidR="00744DF1" w:rsidRDefault="00A45BCD">
          <w:pPr>
            <w:pStyle w:val="TOC1"/>
            <w:tabs>
              <w:tab w:val="right" w:pos="9350"/>
            </w:tabs>
            <w:rPr>
              <w:rFonts w:asciiTheme="minorHAnsi" w:eastAsiaTheme="minorEastAsia" w:hAnsiTheme="minorHAnsi"/>
              <w:caps w:val="0"/>
              <w:noProof/>
              <w:color w:val="auto"/>
              <w:u w:val="none"/>
            </w:rPr>
          </w:pPr>
          <w:r>
            <w:rPr>
              <w:rFonts w:asciiTheme="minorHAnsi" w:hAnsiTheme="minorHAnsi"/>
              <w:caps w:val="0"/>
              <w:sz w:val="22"/>
            </w:rPr>
            <w:fldChar w:fldCharType="begin"/>
          </w:r>
          <w:r>
            <w:rPr>
              <w:rFonts w:asciiTheme="minorHAnsi" w:hAnsiTheme="minorHAnsi"/>
              <w:caps w:val="0"/>
              <w:sz w:val="22"/>
            </w:rPr>
            <w:instrText xml:space="preserve"> TOC \o "1-3" </w:instrText>
          </w:r>
          <w:r>
            <w:rPr>
              <w:rFonts w:asciiTheme="minorHAnsi" w:hAnsiTheme="minorHAnsi"/>
              <w:caps w:val="0"/>
              <w:sz w:val="22"/>
            </w:rPr>
            <w:fldChar w:fldCharType="separate"/>
          </w:r>
          <w:r w:rsidR="00744DF1">
            <w:rPr>
              <w:noProof/>
            </w:rPr>
            <w:t>Table of Contents</w:t>
          </w:r>
          <w:r w:rsidR="00744DF1">
            <w:rPr>
              <w:noProof/>
            </w:rPr>
            <w:tab/>
          </w:r>
          <w:r w:rsidR="00744DF1">
            <w:rPr>
              <w:noProof/>
            </w:rPr>
            <w:fldChar w:fldCharType="begin"/>
          </w:r>
          <w:r w:rsidR="00744DF1">
            <w:rPr>
              <w:noProof/>
            </w:rPr>
            <w:instrText xml:space="preserve"> PAGEREF _Toc453245955 \h </w:instrText>
          </w:r>
          <w:r w:rsidR="00744DF1">
            <w:rPr>
              <w:noProof/>
            </w:rPr>
          </w:r>
          <w:r w:rsidR="00744DF1">
            <w:rPr>
              <w:noProof/>
            </w:rPr>
            <w:fldChar w:fldCharType="separate"/>
          </w:r>
          <w:r w:rsidR="00744DF1">
            <w:rPr>
              <w:noProof/>
            </w:rPr>
            <w:t>2</w:t>
          </w:r>
          <w:r w:rsidR="00744DF1">
            <w:rPr>
              <w:noProof/>
            </w:rPr>
            <w:fldChar w:fldCharType="end"/>
          </w:r>
        </w:p>
        <w:p w14:paraId="5B903B8A" w14:textId="77777777" w:rsidR="00744DF1" w:rsidRDefault="00744DF1">
          <w:pPr>
            <w:pStyle w:val="TOC1"/>
            <w:tabs>
              <w:tab w:val="right" w:pos="9350"/>
            </w:tabs>
            <w:rPr>
              <w:rFonts w:asciiTheme="minorHAnsi" w:eastAsiaTheme="minorEastAsia" w:hAnsiTheme="minorHAnsi"/>
              <w:caps w:val="0"/>
              <w:noProof/>
              <w:color w:val="auto"/>
              <w:u w:val="none"/>
            </w:rPr>
          </w:pPr>
          <w:r>
            <w:rPr>
              <w:noProof/>
            </w:rPr>
            <w:t>Introduction</w:t>
          </w:r>
          <w:r>
            <w:rPr>
              <w:noProof/>
            </w:rPr>
            <w:tab/>
          </w:r>
          <w:r>
            <w:rPr>
              <w:noProof/>
            </w:rPr>
            <w:fldChar w:fldCharType="begin"/>
          </w:r>
          <w:r>
            <w:rPr>
              <w:noProof/>
            </w:rPr>
            <w:instrText xml:space="preserve"> PAGEREF _Toc453245956 \h </w:instrText>
          </w:r>
          <w:r>
            <w:rPr>
              <w:noProof/>
            </w:rPr>
          </w:r>
          <w:r>
            <w:rPr>
              <w:noProof/>
            </w:rPr>
            <w:fldChar w:fldCharType="separate"/>
          </w:r>
          <w:r>
            <w:rPr>
              <w:noProof/>
            </w:rPr>
            <w:t>3</w:t>
          </w:r>
          <w:r>
            <w:rPr>
              <w:noProof/>
            </w:rPr>
            <w:fldChar w:fldCharType="end"/>
          </w:r>
        </w:p>
        <w:p w14:paraId="4748FD0A" w14:textId="77777777" w:rsidR="00744DF1" w:rsidRDefault="00744DF1">
          <w:pPr>
            <w:pStyle w:val="TOC1"/>
            <w:tabs>
              <w:tab w:val="right" w:pos="9350"/>
            </w:tabs>
            <w:rPr>
              <w:rFonts w:asciiTheme="minorHAnsi" w:eastAsiaTheme="minorEastAsia" w:hAnsiTheme="minorHAnsi"/>
              <w:caps w:val="0"/>
              <w:noProof/>
              <w:color w:val="auto"/>
              <w:u w:val="none"/>
            </w:rPr>
          </w:pPr>
          <w:r>
            <w:rPr>
              <w:noProof/>
            </w:rPr>
            <w:t>Installation and Configuration</w:t>
          </w:r>
          <w:r>
            <w:rPr>
              <w:noProof/>
            </w:rPr>
            <w:tab/>
          </w:r>
          <w:r>
            <w:rPr>
              <w:noProof/>
            </w:rPr>
            <w:fldChar w:fldCharType="begin"/>
          </w:r>
          <w:r>
            <w:rPr>
              <w:noProof/>
            </w:rPr>
            <w:instrText xml:space="preserve"> PAGEREF _Toc453245957 \h </w:instrText>
          </w:r>
          <w:r>
            <w:rPr>
              <w:noProof/>
            </w:rPr>
          </w:r>
          <w:r>
            <w:rPr>
              <w:noProof/>
            </w:rPr>
            <w:fldChar w:fldCharType="separate"/>
          </w:r>
          <w:r>
            <w:rPr>
              <w:noProof/>
            </w:rPr>
            <w:t>3</w:t>
          </w:r>
          <w:r>
            <w:rPr>
              <w:noProof/>
            </w:rPr>
            <w:fldChar w:fldCharType="end"/>
          </w:r>
        </w:p>
        <w:p w14:paraId="562055A7" w14:textId="77777777" w:rsidR="00744DF1" w:rsidRDefault="00744DF1">
          <w:pPr>
            <w:pStyle w:val="TOC2"/>
            <w:tabs>
              <w:tab w:val="right" w:pos="9350"/>
            </w:tabs>
            <w:rPr>
              <w:rFonts w:asciiTheme="minorHAnsi" w:eastAsiaTheme="minorEastAsia" w:hAnsiTheme="minorHAnsi"/>
              <w:noProof/>
            </w:rPr>
          </w:pPr>
          <w:r>
            <w:rPr>
              <w:noProof/>
            </w:rPr>
            <w:t>Resource Requirements</w:t>
          </w:r>
          <w:r>
            <w:rPr>
              <w:noProof/>
            </w:rPr>
            <w:tab/>
          </w:r>
          <w:r>
            <w:rPr>
              <w:noProof/>
            </w:rPr>
            <w:fldChar w:fldCharType="begin"/>
          </w:r>
          <w:r>
            <w:rPr>
              <w:noProof/>
            </w:rPr>
            <w:instrText xml:space="preserve"> PAGEREF _Toc453245958 \h </w:instrText>
          </w:r>
          <w:r>
            <w:rPr>
              <w:noProof/>
            </w:rPr>
          </w:r>
          <w:r>
            <w:rPr>
              <w:noProof/>
            </w:rPr>
            <w:fldChar w:fldCharType="separate"/>
          </w:r>
          <w:r>
            <w:rPr>
              <w:noProof/>
            </w:rPr>
            <w:t>3</w:t>
          </w:r>
          <w:r>
            <w:rPr>
              <w:noProof/>
            </w:rPr>
            <w:fldChar w:fldCharType="end"/>
          </w:r>
        </w:p>
        <w:p w14:paraId="3182CC86" w14:textId="77777777" w:rsidR="00744DF1" w:rsidRDefault="00744DF1">
          <w:pPr>
            <w:pStyle w:val="TOC2"/>
            <w:tabs>
              <w:tab w:val="right" w:pos="9350"/>
            </w:tabs>
            <w:rPr>
              <w:rFonts w:asciiTheme="minorHAnsi" w:eastAsiaTheme="minorEastAsia" w:hAnsiTheme="minorHAnsi"/>
              <w:noProof/>
            </w:rPr>
          </w:pPr>
          <w:r>
            <w:rPr>
              <w:noProof/>
            </w:rPr>
            <w:t>Microsoft Azure Setup</w:t>
          </w:r>
          <w:r>
            <w:rPr>
              <w:noProof/>
            </w:rPr>
            <w:tab/>
          </w:r>
          <w:r>
            <w:rPr>
              <w:noProof/>
            </w:rPr>
            <w:fldChar w:fldCharType="begin"/>
          </w:r>
          <w:r>
            <w:rPr>
              <w:noProof/>
            </w:rPr>
            <w:instrText xml:space="preserve"> PAGEREF _Toc453245959 \h </w:instrText>
          </w:r>
          <w:r>
            <w:rPr>
              <w:noProof/>
            </w:rPr>
          </w:r>
          <w:r>
            <w:rPr>
              <w:noProof/>
            </w:rPr>
            <w:fldChar w:fldCharType="separate"/>
          </w:r>
          <w:r>
            <w:rPr>
              <w:noProof/>
            </w:rPr>
            <w:t>4</w:t>
          </w:r>
          <w:r>
            <w:rPr>
              <w:noProof/>
            </w:rPr>
            <w:fldChar w:fldCharType="end"/>
          </w:r>
        </w:p>
        <w:p w14:paraId="01ECF6E4" w14:textId="77777777" w:rsidR="00744DF1" w:rsidRDefault="00744DF1">
          <w:pPr>
            <w:pStyle w:val="TOC2"/>
            <w:tabs>
              <w:tab w:val="right" w:pos="9350"/>
            </w:tabs>
            <w:rPr>
              <w:rFonts w:asciiTheme="minorHAnsi" w:eastAsiaTheme="minorEastAsia" w:hAnsiTheme="minorHAnsi"/>
              <w:noProof/>
            </w:rPr>
          </w:pPr>
          <w:r>
            <w:rPr>
              <w:noProof/>
            </w:rPr>
            <w:t>Accessing the Cluster</w:t>
          </w:r>
          <w:r>
            <w:rPr>
              <w:noProof/>
            </w:rPr>
            <w:tab/>
          </w:r>
          <w:r>
            <w:rPr>
              <w:noProof/>
            </w:rPr>
            <w:fldChar w:fldCharType="begin"/>
          </w:r>
          <w:r>
            <w:rPr>
              <w:noProof/>
            </w:rPr>
            <w:instrText xml:space="preserve"> PAGEREF _Toc453245960 \h </w:instrText>
          </w:r>
          <w:r>
            <w:rPr>
              <w:noProof/>
            </w:rPr>
          </w:r>
          <w:r>
            <w:rPr>
              <w:noProof/>
            </w:rPr>
            <w:fldChar w:fldCharType="separate"/>
          </w:r>
          <w:r>
            <w:rPr>
              <w:noProof/>
            </w:rPr>
            <w:t>12</w:t>
          </w:r>
          <w:r>
            <w:rPr>
              <w:noProof/>
            </w:rPr>
            <w:fldChar w:fldCharType="end"/>
          </w:r>
        </w:p>
        <w:p w14:paraId="7AC843DE" w14:textId="77777777" w:rsidR="00744DF1" w:rsidRDefault="00744DF1">
          <w:pPr>
            <w:pStyle w:val="TOC3"/>
            <w:tabs>
              <w:tab w:val="right" w:pos="9350"/>
            </w:tabs>
            <w:rPr>
              <w:rFonts w:asciiTheme="minorHAnsi" w:eastAsiaTheme="minorEastAsia" w:hAnsiTheme="minorHAnsi"/>
              <w:noProof/>
              <w:sz w:val="24"/>
            </w:rPr>
          </w:pPr>
          <w:r>
            <w:rPr>
              <w:noProof/>
            </w:rPr>
            <w:t>Where is my Cluster?</w:t>
          </w:r>
          <w:r>
            <w:rPr>
              <w:noProof/>
            </w:rPr>
            <w:tab/>
          </w:r>
          <w:r>
            <w:rPr>
              <w:noProof/>
            </w:rPr>
            <w:fldChar w:fldCharType="begin"/>
          </w:r>
          <w:r>
            <w:rPr>
              <w:noProof/>
            </w:rPr>
            <w:instrText xml:space="preserve"> PAGEREF _Toc453245961 \h </w:instrText>
          </w:r>
          <w:r>
            <w:rPr>
              <w:noProof/>
            </w:rPr>
          </w:r>
          <w:r>
            <w:rPr>
              <w:noProof/>
            </w:rPr>
            <w:fldChar w:fldCharType="separate"/>
          </w:r>
          <w:r>
            <w:rPr>
              <w:noProof/>
            </w:rPr>
            <w:t>12</w:t>
          </w:r>
          <w:r>
            <w:rPr>
              <w:noProof/>
            </w:rPr>
            <w:fldChar w:fldCharType="end"/>
          </w:r>
        </w:p>
        <w:p w14:paraId="6FE0A0F2" w14:textId="77777777" w:rsidR="00744DF1" w:rsidRDefault="00744DF1">
          <w:pPr>
            <w:pStyle w:val="TOC3"/>
            <w:tabs>
              <w:tab w:val="right" w:pos="9350"/>
            </w:tabs>
            <w:rPr>
              <w:rFonts w:asciiTheme="minorHAnsi" w:eastAsiaTheme="minorEastAsia" w:hAnsiTheme="minorHAnsi"/>
              <w:noProof/>
              <w:sz w:val="24"/>
            </w:rPr>
          </w:pPr>
          <w:r>
            <w:rPr>
              <w:noProof/>
            </w:rPr>
            <w:t>Search and Analytics Setup</w:t>
          </w:r>
          <w:r>
            <w:rPr>
              <w:noProof/>
            </w:rPr>
            <w:tab/>
          </w:r>
          <w:r>
            <w:rPr>
              <w:noProof/>
            </w:rPr>
            <w:fldChar w:fldCharType="begin"/>
          </w:r>
          <w:r>
            <w:rPr>
              <w:noProof/>
            </w:rPr>
            <w:instrText xml:space="preserve"> PAGEREF _Toc453245962 \h </w:instrText>
          </w:r>
          <w:r>
            <w:rPr>
              <w:noProof/>
            </w:rPr>
          </w:r>
          <w:r>
            <w:rPr>
              <w:noProof/>
            </w:rPr>
            <w:fldChar w:fldCharType="separate"/>
          </w:r>
          <w:r>
            <w:rPr>
              <w:noProof/>
            </w:rPr>
            <w:t>12</w:t>
          </w:r>
          <w:r>
            <w:rPr>
              <w:noProof/>
            </w:rPr>
            <w:fldChar w:fldCharType="end"/>
          </w:r>
        </w:p>
        <w:p w14:paraId="178B5A14" w14:textId="77777777" w:rsidR="00744DF1" w:rsidRDefault="00744DF1">
          <w:pPr>
            <w:pStyle w:val="TOC2"/>
            <w:tabs>
              <w:tab w:val="right" w:pos="9350"/>
            </w:tabs>
            <w:rPr>
              <w:rFonts w:asciiTheme="minorHAnsi" w:eastAsiaTheme="minorEastAsia" w:hAnsiTheme="minorHAnsi"/>
              <w:noProof/>
            </w:rPr>
          </w:pPr>
          <w:r>
            <w:rPr>
              <w:noProof/>
            </w:rPr>
            <w:t>Accessing DataStax Tools</w:t>
          </w:r>
          <w:r>
            <w:rPr>
              <w:noProof/>
            </w:rPr>
            <w:tab/>
          </w:r>
          <w:r>
            <w:rPr>
              <w:noProof/>
            </w:rPr>
            <w:fldChar w:fldCharType="begin"/>
          </w:r>
          <w:r>
            <w:rPr>
              <w:noProof/>
            </w:rPr>
            <w:instrText xml:space="preserve"> PAGEREF _Toc453245963 \h </w:instrText>
          </w:r>
          <w:r>
            <w:rPr>
              <w:noProof/>
            </w:rPr>
          </w:r>
          <w:r>
            <w:rPr>
              <w:noProof/>
            </w:rPr>
            <w:fldChar w:fldCharType="separate"/>
          </w:r>
          <w:r>
            <w:rPr>
              <w:noProof/>
            </w:rPr>
            <w:t>13</w:t>
          </w:r>
          <w:r>
            <w:rPr>
              <w:noProof/>
            </w:rPr>
            <w:fldChar w:fldCharType="end"/>
          </w:r>
        </w:p>
        <w:p w14:paraId="580B75F9" w14:textId="77777777" w:rsidR="00744DF1" w:rsidRDefault="00744DF1">
          <w:pPr>
            <w:pStyle w:val="TOC1"/>
            <w:tabs>
              <w:tab w:val="right" w:pos="9350"/>
            </w:tabs>
            <w:rPr>
              <w:rFonts w:asciiTheme="minorHAnsi" w:eastAsiaTheme="minorEastAsia" w:hAnsiTheme="minorHAnsi"/>
              <w:caps w:val="0"/>
              <w:noProof/>
              <w:color w:val="auto"/>
              <w:u w:val="none"/>
            </w:rPr>
          </w:pPr>
          <w:r>
            <w:rPr>
              <w:noProof/>
            </w:rPr>
            <w:t>Hands-On Workshops</w:t>
          </w:r>
          <w:r>
            <w:rPr>
              <w:noProof/>
            </w:rPr>
            <w:tab/>
          </w:r>
          <w:r>
            <w:rPr>
              <w:noProof/>
            </w:rPr>
            <w:fldChar w:fldCharType="begin"/>
          </w:r>
          <w:r>
            <w:rPr>
              <w:noProof/>
            </w:rPr>
            <w:instrText xml:space="preserve"> PAGEREF _Toc453245964 \h </w:instrText>
          </w:r>
          <w:r>
            <w:rPr>
              <w:noProof/>
            </w:rPr>
          </w:r>
          <w:r>
            <w:rPr>
              <w:noProof/>
            </w:rPr>
            <w:fldChar w:fldCharType="separate"/>
          </w:r>
          <w:r>
            <w:rPr>
              <w:noProof/>
            </w:rPr>
            <w:t>14</w:t>
          </w:r>
          <w:r>
            <w:rPr>
              <w:noProof/>
            </w:rPr>
            <w:fldChar w:fldCharType="end"/>
          </w:r>
        </w:p>
        <w:p w14:paraId="4AB9C0F3" w14:textId="77777777" w:rsidR="00744DF1" w:rsidRDefault="00744DF1">
          <w:pPr>
            <w:pStyle w:val="TOC2"/>
            <w:tabs>
              <w:tab w:val="right" w:pos="9350"/>
            </w:tabs>
            <w:rPr>
              <w:rFonts w:asciiTheme="minorHAnsi" w:eastAsiaTheme="minorEastAsia" w:hAnsiTheme="minorHAnsi"/>
              <w:noProof/>
            </w:rPr>
          </w:pPr>
          <w:r w:rsidRPr="00621E51">
            <w:rPr>
              <w:noProof/>
            </w:rPr>
            <w:t>Creating a Keyspace, Table, and Queries</w:t>
          </w:r>
          <w:r>
            <w:rPr>
              <w:noProof/>
            </w:rPr>
            <w:tab/>
          </w:r>
          <w:r>
            <w:rPr>
              <w:noProof/>
            </w:rPr>
            <w:fldChar w:fldCharType="begin"/>
          </w:r>
          <w:r>
            <w:rPr>
              <w:noProof/>
            </w:rPr>
            <w:instrText xml:space="preserve"> PAGEREF _Toc453245965 \h </w:instrText>
          </w:r>
          <w:r>
            <w:rPr>
              <w:noProof/>
            </w:rPr>
          </w:r>
          <w:r>
            <w:rPr>
              <w:noProof/>
            </w:rPr>
            <w:fldChar w:fldCharType="separate"/>
          </w:r>
          <w:r>
            <w:rPr>
              <w:noProof/>
            </w:rPr>
            <w:t>14</w:t>
          </w:r>
          <w:r>
            <w:rPr>
              <w:noProof/>
            </w:rPr>
            <w:fldChar w:fldCharType="end"/>
          </w:r>
        </w:p>
        <w:p w14:paraId="532C0EE8" w14:textId="77777777" w:rsidR="00744DF1" w:rsidRDefault="00744DF1">
          <w:pPr>
            <w:pStyle w:val="TOC2"/>
            <w:tabs>
              <w:tab w:val="right" w:pos="9350"/>
            </w:tabs>
            <w:rPr>
              <w:rFonts w:asciiTheme="minorHAnsi" w:eastAsiaTheme="minorEastAsia" w:hAnsiTheme="minorHAnsi"/>
              <w:noProof/>
            </w:rPr>
          </w:pPr>
          <w:r w:rsidRPr="00621E51">
            <w:rPr>
              <w:noProof/>
            </w:rPr>
            <w:t>Hands On Cassandra Primary Keys</w:t>
          </w:r>
          <w:r>
            <w:rPr>
              <w:noProof/>
            </w:rPr>
            <w:tab/>
          </w:r>
          <w:r>
            <w:rPr>
              <w:noProof/>
            </w:rPr>
            <w:fldChar w:fldCharType="begin"/>
          </w:r>
          <w:r>
            <w:rPr>
              <w:noProof/>
            </w:rPr>
            <w:instrText xml:space="preserve"> PAGEREF _Toc453245966 \h </w:instrText>
          </w:r>
          <w:r>
            <w:rPr>
              <w:noProof/>
            </w:rPr>
          </w:r>
          <w:r>
            <w:rPr>
              <w:noProof/>
            </w:rPr>
            <w:fldChar w:fldCharType="separate"/>
          </w:r>
          <w:r>
            <w:rPr>
              <w:noProof/>
            </w:rPr>
            <w:t>15</w:t>
          </w:r>
          <w:r>
            <w:rPr>
              <w:noProof/>
            </w:rPr>
            <w:fldChar w:fldCharType="end"/>
          </w:r>
        </w:p>
        <w:p w14:paraId="5C44B1F2" w14:textId="77777777" w:rsidR="00744DF1" w:rsidRDefault="00744DF1">
          <w:pPr>
            <w:pStyle w:val="TOC3"/>
            <w:tabs>
              <w:tab w:val="right" w:pos="9350"/>
            </w:tabs>
            <w:rPr>
              <w:rFonts w:asciiTheme="minorHAnsi" w:eastAsiaTheme="minorEastAsia" w:hAnsiTheme="minorHAnsi"/>
              <w:noProof/>
              <w:sz w:val="24"/>
            </w:rPr>
          </w:pPr>
          <w:r>
            <w:rPr>
              <w:noProof/>
            </w:rPr>
            <w:t>The secret sauce of the Cassandra data model: Primary Key</w:t>
          </w:r>
          <w:r>
            <w:rPr>
              <w:noProof/>
            </w:rPr>
            <w:tab/>
          </w:r>
          <w:r>
            <w:rPr>
              <w:noProof/>
            </w:rPr>
            <w:fldChar w:fldCharType="begin"/>
          </w:r>
          <w:r>
            <w:rPr>
              <w:noProof/>
            </w:rPr>
            <w:instrText xml:space="preserve"> PAGEREF _Toc453245967 \h </w:instrText>
          </w:r>
          <w:r>
            <w:rPr>
              <w:noProof/>
            </w:rPr>
          </w:r>
          <w:r>
            <w:rPr>
              <w:noProof/>
            </w:rPr>
            <w:fldChar w:fldCharType="separate"/>
          </w:r>
          <w:r>
            <w:rPr>
              <w:noProof/>
            </w:rPr>
            <w:t>15</w:t>
          </w:r>
          <w:r>
            <w:rPr>
              <w:noProof/>
            </w:rPr>
            <w:fldChar w:fldCharType="end"/>
          </w:r>
        </w:p>
        <w:p w14:paraId="526B7EAF" w14:textId="77777777" w:rsidR="00744DF1" w:rsidRDefault="00744DF1">
          <w:pPr>
            <w:pStyle w:val="TOC3"/>
            <w:tabs>
              <w:tab w:val="right" w:pos="9350"/>
            </w:tabs>
            <w:rPr>
              <w:rFonts w:asciiTheme="minorHAnsi" w:eastAsiaTheme="minorEastAsia" w:hAnsiTheme="minorHAnsi"/>
              <w:noProof/>
              <w:sz w:val="24"/>
            </w:rPr>
          </w:pPr>
          <w:r>
            <w:rPr>
              <w:noProof/>
            </w:rPr>
            <w:t>Here's how to do the exercise</w:t>
          </w:r>
          <w:r>
            <w:rPr>
              <w:noProof/>
            </w:rPr>
            <w:tab/>
          </w:r>
          <w:r>
            <w:rPr>
              <w:noProof/>
            </w:rPr>
            <w:fldChar w:fldCharType="begin"/>
          </w:r>
          <w:r>
            <w:rPr>
              <w:noProof/>
            </w:rPr>
            <w:instrText xml:space="preserve"> PAGEREF _Toc453245968 \h </w:instrText>
          </w:r>
          <w:r>
            <w:rPr>
              <w:noProof/>
            </w:rPr>
          </w:r>
          <w:r>
            <w:rPr>
              <w:noProof/>
            </w:rPr>
            <w:fldChar w:fldCharType="separate"/>
          </w:r>
          <w:r>
            <w:rPr>
              <w:noProof/>
            </w:rPr>
            <w:t>15</w:t>
          </w:r>
          <w:r>
            <w:rPr>
              <w:noProof/>
            </w:rPr>
            <w:fldChar w:fldCharType="end"/>
          </w:r>
        </w:p>
        <w:p w14:paraId="00E7DD63" w14:textId="77777777" w:rsidR="00744DF1" w:rsidRDefault="00744DF1">
          <w:pPr>
            <w:pStyle w:val="TOC3"/>
            <w:tabs>
              <w:tab w:val="right" w:pos="9350"/>
            </w:tabs>
            <w:rPr>
              <w:rFonts w:asciiTheme="minorHAnsi" w:eastAsiaTheme="minorEastAsia" w:hAnsiTheme="minorHAnsi"/>
              <w:noProof/>
              <w:sz w:val="24"/>
            </w:rPr>
          </w:pPr>
          <w:r>
            <w:rPr>
              <w:noProof/>
            </w:rPr>
            <w:t>Cassandra Data Model and Query Pro-Tips</w:t>
          </w:r>
          <w:r>
            <w:rPr>
              <w:noProof/>
            </w:rPr>
            <w:tab/>
          </w:r>
          <w:r>
            <w:rPr>
              <w:noProof/>
            </w:rPr>
            <w:fldChar w:fldCharType="begin"/>
          </w:r>
          <w:r>
            <w:rPr>
              <w:noProof/>
            </w:rPr>
            <w:instrText xml:space="preserve"> PAGEREF _Toc453245969 \h </w:instrText>
          </w:r>
          <w:r>
            <w:rPr>
              <w:noProof/>
            </w:rPr>
          </w:r>
          <w:r>
            <w:rPr>
              <w:noProof/>
            </w:rPr>
            <w:fldChar w:fldCharType="separate"/>
          </w:r>
          <w:r>
            <w:rPr>
              <w:noProof/>
            </w:rPr>
            <w:t>16</w:t>
          </w:r>
          <w:r>
            <w:rPr>
              <w:noProof/>
            </w:rPr>
            <w:fldChar w:fldCharType="end"/>
          </w:r>
        </w:p>
        <w:p w14:paraId="5A24E253" w14:textId="77777777" w:rsidR="00744DF1" w:rsidRDefault="00744DF1">
          <w:pPr>
            <w:pStyle w:val="TOC2"/>
            <w:tabs>
              <w:tab w:val="right" w:pos="9350"/>
            </w:tabs>
            <w:rPr>
              <w:rFonts w:asciiTheme="minorHAnsi" w:eastAsiaTheme="minorEastAsia" w:hAnsiTheme="minorHAnsi"/>
              <w:noProof/>
            </w:rPr>
          </w:pPr>
          <w:r w:rsidRPr="00621E51">
            <w:rPr>
              <w:noProof/>
            </w:rPr>
            <w:t>Hands On Cassandra Consistency</w:t>
          </w:r>
          <w:r>
            <w:rPr>
              <w:noProof/>
            </w:rPr>
            <w:tab/>
          </w:r>
          <w:r>
            <w:rPr>
              <w:noProof/>
            </w:rPr>
            <w:fldChar w:fldCharType="begin"/>
          </w:r>
          <w:r>
            <w:rPr>
              <w:noProof/>
            </w:rPr>
            <w:instrText xml:space="preserve"> PAGEREF _Toc453245970 \h </w:instrText>
          </w:r>
          <w:r>
            <w:rPr>
              <w:noProof/>
            </w:rPr>
          </w:r>
          <w:r>
            <w:rPr>
              <w:noProof/>
            </w:rPr>
            <w:fldChar w:fldCharType="separate"/>
          </w:r>
          <w:r>
            <w:rPr>
              <w:noProof/>
            </w:rPr>
            <w:t>17</w:t>
          </w:r>
          <w:r>
            <w:rPr>
              <w:noProof/>
            </w:rPr>
            <w:fldChar w:fldCharType="end"/>
          </w:r>
        </w:p>
        <w:p w14:paraId="540B6F4E" w14:textId="77777777" w:rsidR="00744DF1" w:rsidRDefault="00744DF1">
          <w:pPr>
            <w:pStyle w:val="TOC3"/>
            <w:tabs>
              <w:tab w:val="right" w:pos="9350"/>
            </w:tabs>
            <w:rPr>
              <w:rFonts w:asciiTheme="minorHAnsi" w:eastAsiaTheme="minorEastAsia" w:hAnsiTheme="minorHAnsi"/>
              <w:noProof/>
              <w:sz w:val="24"/>
            </w:rPr>
          </w:pPr>
          <w:r>
            <w:rPr>
              <w:noProof/>
            </w:rPr>
            <w:t>Let's play with consistency!</w:t>
          </w:r>
          <w:r>
            <w:rPr>
              <w:noProof/>
            </w:rPr>
            <w:tab/>
          </w:r>
          <w:r>
            <w:rPr>
              <w:noProof/>
            </w:rPr>
            <w:fldChar w:fldCharType="begin"/>
          </w:r>
          <w:r>
            <w:rPr>
              <w:noProof/>
            </w:rPr>
            <w:instrText xml:space="preserve"> PAGEREF _Toc453245971 \h </w:instrText>
          </w:r>
          <w:r>
            <w:rPr>
              <w:noProof/>
            </w:rPr>
          </w:r>
          <w:r>
            <w:rPr>
              <w:noProof/>
            </w:rPr>
            <w:fldChar w:fldCharType="separate"/>
          </w:r>
          <w:r>
            <w:rPr>
              <w:noProof/>
            </w:rPr>
            <w:t>17</w:t>
          </w:r>
          <w:r>
            <w:rPr>
              <w:noProof/>
            </w:rPr>
            <w:fldChar w:fldCharType="end"/>
          </w:r>
        </w:p>
        <w:p w14:paraId="55B9F0E1" w14:textId="77777777" w:rsidR="00744DF1" w:rsidRDefault="00744DF1">
          <w:pPr>
            <w:pStyle w:val="TOC3"/>
            <w:tabs>
              <w:tab w:val="right" w:pos="9350"/>
            </w:tabs>
            <w:rPr>
              <w:rFonts w:asciiTheme="minorHAnsi" w:eastAsiaTheme="minorEastAsia" w:hAnsiTheme="minorHAnsi"/>
              <w:noProof/>
              <w:sz w:val="24"/>
            </w:rPr>
          </w:pPr>
          <w:r>
            <w:rPr>
              <w:noProof/>
            </w:rPr>
            <w:t>This DeathStar is Operational!</w:t>
          </w:r>
          <w:r>
            <w:rPr>
              <w:noProof/>
            </w:rPr>
            <w:tab/>
          </w:r>
          <w:r>
            <w:rPr>
              <w:noProof/>
            </w:rPr>
            <w:fldChar w:fldCharType="begin"/>
          </w:r>
          <w:r>
            <w:rPr>
              <w:noProof/>
            </w:rPr>
            <w:instrText xml:space="preserve"> PAGEREF _Toc453245972 \h </w:instrText>
          </w:r>
          <w:r>
            <w:rPr>
              <w:noProof/>
            </w:rPr>
          </w:r>
          <w:r>
            <w:rPr>
              <w:noProof/>
            </w:rPr>
            <w:fldChar w:fldCharType="separate"/>
          </w:r>
          <w:r>
            <w:rPr>
              <w:noProof/>
            </w:rPr>
            <w:t>17</w:t>
          </w:r>
          <w:r>
            <w:rPr>
              <w:noProof/>
            </w:rPr>
            <w:fldChar w:fldCharType="end"/>
          </w:r>
        </w:p>
        <w:p w14:paraId="595AD701" w14:textId="77777777" w:rsidR="00744DF1" w:rsidRDefault="00744DF1">
          <w:pPr>
            <w:pStyle w:val="TOC2"/>
            <w:tabs>
              <w:tab w:val="right" w:pos="9350"/>
            </w:tabs>
            <w:rPr>
              <w:rFonts w:asciiTheme="minorHAnsi" w:eastAsiaTheme="minorEastAsia" w:hAnsiTheme="minorHAnsi"/>
              <w:noProof/>
            </w:rPr>
          </w:pPr>
          <w:r w:rsidRPr="00621E51">
            <w:rPr>
              <w:noProof/>
            </w:rPr>
            <w:t>Hands On DSE Search</w:t>
          </w:r>
          <w:r>
            <w:rPr>
              <w:noProof/>
            </w:rPr>
            <w:tab/>
          </w:r>
          <w:r>
            <w:rPr>
              <w:noProof/>
            </w:rPr>
            <w:fldChar w:fldCharType="begin"/>
          </w:r>
          <w:r>
            <w:rPr>
              <w:noProof/>
            </w:rPr>
            <w:instrText xml:space="preserve"> PAGEREF _Toc453245973 \h </w:instrText>
          </w:r>
          <w:r>
            <w:rPr>
              <w:noProof/>
            </w:rPr>
          </w:r>
          <w:r>
            <w:rPr>
              <w:noProof/>
            </w:rPr>
            <w:fldChar w:fldCharType="separate"/>
          </w:r>
          <w:r>
            <w:rPr>
              <w:noProof/>
            </w:rPr>
            <w:t>20</w:t>
          </w:r>
          <w:r>
            <w:rPr>
              <w:noProof/>
            </w:rPr>
            <w:fldChar w:fldCharType="end"/>
          </w:r>
        </w:p>
        <w:p w14:paraId="0CF73774" w14:textId="77777777" w:rsidR="00744DF1" w:rsidRDefault="00744DF1">
          <w:pPr>
            <w:pStyle w:val="TOC3"/>
            <w:tabs>
              <w:tab w:val="right" w:pos="9350"/>
            </w:tabs>
            <w:rPr>
              <w:rFonts w:asciiTheme="minorHAnsi" w:eastAsiaTheme="minorEastAsia" w:hAnsiTheme="minorHAnsi"/>
              <w:noProof/>
              <w:sz w:val="24"/>
            </w:rPr>
          </w:pPr>
          <w:r>
            <w:rPr>
              <w:noProof/>
            </w:rPr>
            <w:t>Search Essentials</w:t>
          </w:r>
          <w:r>
            <w:rPr>
              <w:noProof/>
            </w:rPr>
            <w:tab/>
          </w:r>
          <w:r>
            <w:rPr>
              <w:noProof/>
            </w:rPr>
            <w:fldChar w:fldCharType="begin"/>
          </w:r>
          <w:r>
            <w:rPr>
              <w:noProof/>
            </w:rPr>
            <w:instrText xml:space="preserve"> PAGEREF _Toc453245974 \h </w:instrText>
          </w:r>
          <w:r>
            <w:rPr>
              <w:noProof/>
            </w:rPr>
          </w:r>
          <w:r>
            <w:rPr>
              <w:noProof/>
            </w:rPr>
            <w:fldChar w:fldCharType="separate"/>
          </w:r>
          <w:r>
            <w:rPr>
              <w:noProof/>
            </w:rPr>
            <w:t>20</w:t>
          </w:r>
          <w:r>
            <w:rPr>
              <w:noProof/>
            </w:rPr>
            <w:fldChar w:fldCharType="end"/>
          </w:r>
        </w:p>
        <w:p w14:paraId="03171AD0" w14:textId="77777777" w:rsidR="00744DF1" w:rsidRDefault="00744DF1">
          <w:pPr>
            <w:pStyle w:val="TOC3"/>
            <w:tabs>
              <w:tab w:val="right" w:pos="9350"/>
            </w:tabs>
            <w:rPr>
              <w:rFonts w:asciiTheme="minorHAnsi" w:eastAsiaTheme="minorEastAsia" w:hAnsiTheme="minorHAnsi"/>
              <w:noProof/>
              <w:sz w:val="24"/>
            </w:rPr>
          </w:pPr>
          <w:r>
            <w:rPr>
              <w:noProof/>
            </w:rPr>
            <w:t>Retail Book Workshop</w:t>
          </w:r>
          <w:r>
            <w:rPr>
              <w:noProof/>
            </w:rPr>
            <w:tab/>
          </w:r>
          <w:r>
            <w:rPr>
              <w:noProof/>
            </w:rPr>
            <w:fldChar w:fldCharType="begin"/>
          </w:r>
          <w:r>
            <w:rPr>
              <w:noProof/>
            </w:rPr>
            <w:instrText xml:space="preserve"> PAGEREF _Toc453245975 \h </w:instrText>
          </w:r>
          <w:r>
            <w:rPr>
              <w:noProof/>
            </w:rPr>
          </w:r>
          <w:r>
            <w:rPr>
              <w:noProof/>
            </w:rPr>
            <w:fldChar w:fldCharType="separate"/>
          </w:r>
          <w:r>
            <w:rPr>
              <w:noProof/>
            </w:rPr>
            <w:t>21</w:t>
          </w:r>
          <w:r>
            <w:rPr>
              <w:noProof/>
            </w:rPr>
            <w:fldChar w:fldCharType="end"/>
          </w:r>
        </w:p>
        <w:p w14:paraId="286C3D7C" w14:textId="77777777" w:rsidR="00744DF1" w:rsidRDefault="00744DF1">
          <w:pPr>
            <w:pStyle w:val="TOC2"/>
            <w:tabs>
              <w:tab w:val="right" w:pos="9350"/>
            </w:tabs>
            <w:rPr>
              <w:rFonts w:asciiTheme="minorHAnsi" w:eastAsiaTheme="minorEastAsia" w:hAnsiTheme="minorHAnsi"/>
              <w:noProof/>
            </w:rPr>
          </w:pPr>
          <w:r w:rsidRPr="00621E51">
            <w:rPr>
              <w:noProof/>
            </w:rPr>
            <w:t>Hands On DSE Analytics</w:t>
          </w:r>
          <w:r>
            <w:rPr>
              <w:noProof/>
            </w:rPr>
            <w:tab/>
          </w:r>
          <w:r>
            <w:rPr>
              <w:noProof/>
            </w:rPr>
            <w:fldChar w:fldCharType="begin"/>
          </w:r>
          <w:r>
            <w:rPr>
              <w:noProof/>
            </w:rPr>
            <w:instrText xml:space="preserve"> PAGEREF _Toc453245976 \h </w:instrText>
          </w:r>
          <w:r>
            <w:rPr>
              <w:noProof/>
            </w:rPr>
          </w:r>
          <w:r>
            <w:rPr>
              <w:noProof/>
            </w:rPr>
            <w:fldChar w:fldCharType="separate"/>
          </w:r>
          <w:r>
            <w:rPr>
              <w:noProof/>
            </w:rPr>
            <w:t>23</w:t>
          </w:r>
          <w:r>
            <w:rPr>
              <w:noProof/>
            </w:rPr>
            <w:fldChar w:fldCharType="end"/>
          </w:r>
        </w:p>
        <w:p w14:paraId="5B7F800F" w14:textId="77777777" w:rsidR="00744DF1" w:rsidRDefault="00744DF1">
          <w:pPr>
            <w:pStyle w:val="TOC2"/>
            <w:tabs>
              <w:tab w:val="right" w:pos="9350"/>
            </w:tabs>
            <w:rPr>
              <w:rFonts w:asciiTheme="minorHAnsi" w:eastAsiaTheme="minorEastAsia" w:hAnsiTheme="minorHAnsi"/>
              <w:noProof/>
            </w:rPr>
          </w:pPr>
          <w:r w:rsidRPr="00621E51">
            <w:rPr>
              <w:noProof/>
            </w:rPr>
            <w:t>Getting Started with DSE Ops</w:t>
          </w:r>
          <w:r>
            <w:rPr>
              <w:noProof/>
            </w:rPr>
            <w:tab/>
          </w:r>
          <w:r>
            <w:rPr>
              <w:noProof/>
            </w:rPr>
            <w:fldChar w:fldCharType="begin"/>
          </w:r>
          <w:r>
            <w:rPr>
              <w:noProof/>
            </w:rPr>
            <w:instrText xml:space="preserve"> PAGEREF _Toc453245977 \h </w:instrText>
          </w:r>
          <w:r>
            <w:rPr>
              <w:noProof/>
            </w:rPr>
          </w:r>
          <w:r>
            <w:rPr>
              <w:noProof/>
            </w:rPr>
            <w:fldChar w:fldCharType="separate"/>
          </w:r>
          <w:r>
            <w:rPr>
              <w:noProof/>
            </w:rPr>
            <w:t>24</w:t>
          </w:r>
          <w:r>
            <w:rPr>
              <w:noProof/>
            </w:rPr>
            <w:fldChar w:fldCharType="end"/>
          </w:r>
        </w:p>
        <w:p w14:paraId="4560B144" w14:textId="77777777" w:rsidR="00744DF1" w:rsidRDefault="00744DF1">
          <w:pPr>
            <w:pStyle w:val="TOC1"/>
            <w:tabs>
              <w:tab w:val="right" w:pos="9350"/>
            </w:tabs>
            <w:rPr>
              <w:rFonts w:asciiTheme="minorHAnsi" w:eastAsiaTheme="minorEastAsia" w:hAnsiTheme="minorHAnsi"/>
              <w:caps w:val="0"/>
              <w:noProof/>
              <w:color w:val="auto"/>
              <w:u w:val="none"/>
            </w:rPr>
          </w:pPr>
          <w:r>
            <w:rPr>
              <w:noProof/>
            </w:rPr>
            <w:t>About DataStax</w:t>
          </w:r>
          <w:r>
            <w:rPr>
              <w:noProof/>
            </w:rPr>
            <w:tab/>
          </w:r>
          <w:r>
            <w:rPr>
              <w:noProof/>
            </w:rPr>
            <w:fldChar w:fldCharType="begin"/>
          </w:r>
          <w:r>
            <w:rPr>
              <w:noProof/>
            </w:rPr>
            <w:instrText xml:space="preserve"> PAGEREF _Toc453245978 \h </w:instrText>
          </w:r>
          <w:r>
            <w:rPr>
              <w:noProof/>
            </w:rPr>
          </w:r>
          <w:r>
            <w:rPr>
              <w:noProof/>
            </w:rPr>
            <w:fldChar w:fldCharType="separate"/>
          </w:r>
          <w:r>
            <w:rPr>
              <w:noProof/>
            </w:rPr>
            <w:t>26</w:t>
          </w:r>
          <w:r>
            <w:rPr>
              <w:noProof/>
            </w:rPr>
            <w:fldChar w:fldCharType="end"/>
          </w:r>
        </w:p>
        <w:p w14:paraId="5011BBD8" w14:textId="77777777" w:rsidR="00A45BCD" w:rsidRDefault="00A45BCD" w:rsidP="00A45BCD">
          <w:pPr>
            <w:pStyle w:val="TOC1"/>
            <w:spacing w:before="240" w:after="120"/>
            <w:rPr>
              <w:b/>
              <w:noProof/>
            </w:rPr>
          </w:pPr>
          <w:r>
            <w:rPr>
              <w:rFonts w:asciiTheme="minorHAnsi" w:hAnsiTheme="minorHAnsi"/>
              <w:caps w:val="0"/>
              <w:sz w:val="22"/>
            </w:rPr>
            <w:fldChar w:fldCharType="end"/>
          </w:r>
        </w:p>
      </w:sdtContent>
    </w:sdt>
    <w:p w14:paraId="53601B52" w14:textId="77777777" w:rsidR="00A45BCD" w:rsidRDefault="00A45BCD">
      <w:pPr>
        <w:rPr>
          <w:rFonts w:eastAsia="Times New Roman" w:cs="Arial"/>
          <w:color w:val="007A97"/>
          <w:kern w:val="36"/>
          <w:sz w:val="32"/>
          <w:szCs w:val="32"/>
        </w:rPr>
      </w:pPr>
      <w:r>
        <w:br w:type="page"/>
      </w:r>
    </w:p>
    <w:p w14:paraId="2904E811" w14:textId="77777777" w:rsidR="00107434" w:rsidRPr="0085758D" w:rsidRDefault="001B2F49" w:rsidP="0085758D">
      <w:pPr>
        <w:pStyle w:val="Heading1"/>
      </w:pPr>
      <w:bookmarkStart w:id="1" w:name="_Toc453245956"/>
      <w:r>
        <w:lastRenderedPageBreak/>
        <w:t>Introduction</w:t>
      </w:r>
      <w:bookmarkEnd w:id="1"/>
    </w:p>
    <w:p w14:paraId="3C478E65" w14:textId="3F359D1F" w:rsidR="001B2F49" w:rsidRDefault="001B2F49" w:rsidP="004C111F">
      <w:r w:rsidRPr="001B2F49">
        <w:t xml:space="preserve">In this session, you'll learn all about DataStax Enterprise. It's a mix between presentation and hands-on. This is </w:t>
      </w:r>
      <w:r w:rsidRPr="001B2F49">
        <w:rPr>
          <w:b/>
          <w:bCs/>
        </w:rPr>
        <w:t>obviously</w:t>
      </w:r>
      <w:r w:rsidRPr="001B2F49">
        <w:t xml:space="preserve"> your reference for the hands-on content. </w:t>
      </w:r>
      <w:r w:rsidR="002E5FFF">
        <w:t>This guide will be helpful after this event as a tutorial…so keep it around!</w:t>
      </w:r>
    </w:p>
    <w:p w14:paraId="536FA441" w14:textId="77777777" w:rsidR="002E5FFF" w:rsidRDefault="002E5FFF" w:rsidP="004C111F"/>
    <w:p w14:paraId="7CFD3CAF" w14:textId="5D14EE44" w:rsidR="002E5FFF" w:rsidRDefault="002E5FFF" w:rsidP="004C111F">
      <w:r>
        <w:t xml:space="preserve">Throughout this document, there will be code and commands </w:t>
      </w:r>
      <w:r w:rsidR="00C84012">
        <w:t>listed.  The context of how you run commands will be denoted either by a ‘$’ for Linux based command-line operations, or CQL commands that either don’t have a prompt, or are preceded by ‘cqlsh&gt;’.</w:t>
      </w:r>
    </w:p>
    <w:p w14:paraId="202E97B4" w14:textId="77777777" w:rsidR="00107434" w:rsidRDefault="00107434" w:rsidP="00107434">
      <w:pPr>
        <w:rPr>
          <w:rFonts w:ascii="Times New Roman" w:eastAsia="Times New Roman" w:hAnsi="Times New Roman" w:cs="Times New Roman"/>
        </w:rPr>
      </w:pPr>
    </w:p>
    <w:p w14:paraId="2322A032" w14:textId="67672137" w:rsidR="0010556F" w:rsidRDefault="0010556F" w:rsidP="0010556F">
      <w:r>
        <w:t>And before we go on, a quick explanation of what CQL, CQLSH and other aspects of Cassandra and DataStax Enterprise is in order:</w:t>
      </w:r>
    </w:p>
    <w:p w14:paraId="6002D30A" w14:textId="77777777" w:rsidR="0010556F" w:rsidRDefault="0010556F" w:rsidP="0010556F"/>
    <w:p w14:paraId="7A721B1C" w14:textId="5997583C" w:rsidR="0010556F" w:rsidRDefault="0010556F" w:rsidP="0010556F">
      <w:pPr>
        <w:ind w:left="720"/>
      </w:pPr>
      <w:r w:rsidRPr="0010556F">
        <w:t xml:space="preserve">The Cassandra Query Language (CQL) is the primary language for communicating with the Cassandra database. The most basic way to interact with Cassandra is using the CQL shell, cqlsh. Using cqlsh, you can create </w:t>
      </w:r>
      <w:proofErr w:type="spellStart"/>
      <w:r w:rsidRPr="0010556F">
        <w:t>keyspaces</w:t>
      </w:r>
      <w:proofErr w:type="spellEnd"/>
      <w:r w:rsidRPr="0010556F">
        <w:t xml:space="preserve"> and tables, insert and query tables, plus much more. If you prefer a graphical tool, you can use DataStax DevCenter. For production, DataStax supplies a number </w:t>
      </w:r>
      <w:r>
        <w:t xml:space="preserve">of </w:t>
      </w:r>
      <w:r w:rsidRPr="0010556F">
        <w:t>drivers so that CQL statements can be passed from client to cluster and back. Other administrative tasks can be accomplished using OpsCenter.</w:t>
      </w:r>
    </w:p>
    <w:p w14:paraId="77C8C9F8" w14:textId="77777777" w:rsidR="0010556F" w:rsidRDefault="0010556F" w:rsidP="0010556F"/>
    <w:p w14:paraId="68695D99" w14:textId="77777777" w:rsidR="00A47FE0" w:rsidRDefault="00A47FE0" w:rsidP="002B1919">
      <w:pPr>
        <w:pStyle w:val="Heading1"/>
      </w:pPr>
      <w:bookmarkStart w:id="2" w:name="_Toc453245957"/>
      <w:r>
        <w:t>Installation and Configuration</w:t>
      </w:r>
      <w:bookmarkEnd w:id="2"/>
    </w:p>
    <w:p w14:paraId="6FE0BBB2" w14:textId="77777777" w:rsidR="00A47FE0" w:rsidRDefault="00A47FE0" w:rsidP="002B1919">
      <w:pPr>
        <w:pStyle w:val="Heading1"/>
      </w:pPr>
    </w:p>
    <w:p w14:paraId="681CE50D" w14:textId="2D389CB6" w:rsidR="002B1919" w:rsidRDefault="002B1919" w:rsidP="00A47FE0">
      <w:pPr>
        <w:pStyle w:val="Heading2"/>
      </w:pPr>
      <w:bookmarkStart w:id="3" w:name="_Toc453245958"/>
      <w:r>
        <w:t>Resource Requirements</w:t>
      </w:r>
      <w:bookmarkEnd w:id="3"/>
    </w:p>
    <w:p w14:paraId="1F70D083" w14:textId="67450473" w:rsidR="00B61960" w:rsidRDefault="002B1919" w:rsidP="004C111F">
      <w:r>
        <w:t xml:space="preserve">Your laptop will need to be able to access the cluster that you create on Microsoft Azure.  Thus, you will need to install an </w:t>
      </w:r>
      <w:proofErr w:type="spellStart"/>
      <w:r>
        <w:t>ssh</w:t>
      </w:r>
      <w:proofErr w:type="spellEnd"/>
      <w:r>
        <w:t xml:space="preserve"> client. For </w:t>
      </w:r>
      <w:proofErr w:type="spellStart"/>
      <w:r>
        <w:t>MacOS</w:t>
      </w:r>
      <w:proofErr w:type="spellEnd"/>
      <w:r>
        <w:t>, this is typically already installed.  For Microsoft Windows, you can install putty.</w:t>
      </w:r>
      <w:r w:rsidR="00B61960">
        <w:t xml:space="preserve"> Putty can be found at:</w:t>
      </w:r>
    </w:p>
    <w:p w14:paraId="6E69ADFF" w14:textId="77777777" w:rsidR="00B61960" w:rsidRDefault="00B61960" w:rsidP="004C111F"/>
    <w:p w14:paraId="5DC89082" w14:textId="0512267B" w:rsidR="00B61960" w:rsidRPr="004C111F" w:rsidRDefault="00735EDB" w:rsidP="002E5FFF">
      <w:pPr>
        <w:ind w:left="720"/>
      </w:pPr>
      <w:hyperlink r:id="rId9" w:history="1">
        <w:r w:rsidR="00B61960" w:rsidRPr="004C111F">
          <w:rPr>
            <w:rStyle w:val="Hyperlink"/>
            <w:rFonts w:cs="Arial"/>
            <w:sz w:val="24"/>
          </w:rPr>
          <w:t>http://www.putty.org</w:t>
        </w:r>
      </w:hyperlink>
    </w:p>
    <w:p w14:paraId="05675462" w14:textId="77777777" w:rsidR="002B1919" w:rsidRDefault="002B1919" w:rsidP="004C111F"/>
    <w:p w14:paraId="725FDA23" w14:textId="662C50A5" w:rsidR="00794A27" w:rsidRPr="00794A27" w:rsidRDefault="00794A27" w:rsidP="004C111F">
      <w:r w:rsidRPr="00794A27">
        <w:t xml:space="preserve">Also, DataStax offers a GUI interface, called DevCenter. </w:t>
      </w:r>
      <w:r w:rsidR="0017562A" w:rsidRPr="0017562A">
        <w:t>DevCenter is an easy-to-use visual query tool that allows developers to create and run CQL queries and commands against Apache Cassandra and DataStax Enterprise.</w:t>
      </w:r>
      <w:r w:rsidR="00843855">
        <w:t xml:space="preserve"> </w:t>
      </w:r>
      <w:r w:rsidRPr="00794A27">
        <w:t>You can download and install this at:</w:t>
      </w:r>
    </w:p>
    <w:p w14:paraId="62406A06" w14:textId="77777777" w:rsidR="00794A27" w:rsidRDefault="00794A27" w:rsidP="004C111F"/>
    <w:p w14:paraId="128BDE8B" w14:textId="19B890DE" w:rsidR="00794A27" w:rsidRPr="004C111F" w:rsidRDefault="00735EDB" w:rsidP="00C14A40">
      <w:pPr>
        <w:ind w:left="720"/>
      </w:pPr>
      <w:hyperlink r:id="rId10" w:anchor="devCenter" w:history="1">
        <w:r w:rsidR="00794A27" w:rsidRPr="004C111F">
          <w:rPr>
            <w:rStyle w:val="Hyperlink"/>
            <w:sz w:val="24"/>
          </w:rPr>
          <w:t>https://academy.datastax.com/downloads/ops-center#devCenter</w:t>
        </w:r>
      </w:hyperlink>
    </w:p>
    <w:p w14:paraId="1C91E7AA" w14:textId="77777777" w:rsidR="00794A27" w:rsidRDefault="00794A27" w:rsidP="004C111F"/>
    <w:p w14:paraId="589A639F" w14:textId="343A905A" w:rsidR="00794A27" w:rsidRDefault="00794A27" w:rsidP="004C111F">
      <w:r w:rsidRPr="00794A27">
        <w:rPr>
          <w:noProof/>
        </w:rPr>
        <w:lastRenderedPageBreak/>
        <w:drawing>
          <wp:inline distT="0" distB="0" distL="0" distR="0" wp14:anchorId="45C0AEC7" wp14:editId="5C59EE22">
            <wp:extent cx="5943600" cy="2494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94280"/>
                    </a:xfrm>
                    <a:prstGeom prst="rect">
                      <a:avLst/>
                    </a:prstGeom>
                  </pic:spPr>
                </pic:pic>
              </a:graphicData>
            </a:graphic>
          </wp:inline>
        </w:drawing>
      </w:r>
    </w:p>
    <w:p w14:paraId="01117D8D" w14:textId="77777777" w:rsidR="00794A27" w:rsidRDefault="00794A27" w:rsidP="004C111F"/>
    <w:p w14:paraId="7A29DFB3" w14:textId="5C3AE8F0" w:rsidR="00F83883" w:rsidRDefault="00F83883" w:rsidP="004C111F">
      <w:r w:rsidRPr="00F72A32">
        <w:t>Connecting to the cluster from DevCenter</w:t>
      </w:r>
      <w:r>
        <w:t>:</w:t>
      </w:r>
    </w:p>
    <w:p w14:paraId="39FB89EC" w14:textId="77777777" w:rsidR="002E5FFF" w:rsidRPr="00F72A32" w:rsidRDefault="002E5FFF" w:rsidP="004C111F"/>
    <w:p w14:paraId="3377BEC7" w14:textId="4D53A57B" w:rsidR="00F83883" w:rsidRPr="00F83883" w:rsidRDefault="00F83883" w:rsidP="002E5FFF">
      <w:pPr>
        <w:pStyle w:val="ListParagraph"/>
        <w:numPr>
          <w:ilvl w:val="0"/>
          <w:numId w:val="28"/>
        </w:numPr>
      </w:pPr>
      <w:r w:rsidRPr="00F83883">
        <w:t>Simply add a new connection</w:t>
      </w:r>
    </w:p>
    <w:p w14:paraId="13DEAFBD" w14:textId="2EED90CF" w:rsidR="00F83883" w:rsidRPr="00F83883" w:rsidRDefault="00F83883" w:rsidP="002E5FFF">
      <w:pPr>
        <w:pStyle w:val="ListParagraph"/>
        <w:numPr>
          <w:ilvl w:val="0"/>
          <w:numId w:val="28"/>
        </w:numPr>
      </w:pPr>
      <w:r w:rsidRPr="00F83883">
        <w:t>Enter a name for your connection</w:t>
      </w:r>
    </w:p>
    <w:p w14:paraId="61089829" w14:textId="767F5379" w:rsidR="00F83883" w:rsidRPr="00F83883" w:rsidRDefault="00F83883" w:rsidP="002E5FFF">
      <w:pPr>
        <w:pStyle w:val="ListParagraph"/>
        <w:numPr>
          <w:ilvl w:val="0"/>
          <w:numId w:val="28"/>
        </w:numPr>
      </w:pPr>
      <w:r w:rsidRPr="00F83883">
        <w:t xml:space="preserve">Enter any of the IP addresses </w:t>
      </w:r>
      <w:r w:rsidR="00843855">
        <w:t xml:space="preserve">(determined </w:t>
      </w:r>
      <w:r w:rsidRPr="00F83883">
        <w:t>from below</w:t>
      </w:r>
      <w:r w:rsidR="00843855">
        <w:t>)</w:t>
      </w:r>
      <w:r w:rsidRPr="00F83883">
        <w:t xml:space="preserve"> as a contact host</w:t>
      </w:r>
    </w:p>
    <w:p w14:paraId="7CC6473A" w14:textId="0EC4EB96" w:rsidR="00F83883" w:rsidRDefault="00843855" w:rsidP="004C111F">
      <w:r w:rsidRPr="00843855">
        <w:rPr>
          <w:noProof/>
        </w:rPr>
        <w:drawing>
          <wp:inline distT="0" distB="0" distL="0" distR="0" wp14:anchorId="338E8D58" wp14:editId="48D4E912">
            <wp:extent cx="5943600" cy="323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4055"/>
                    </a:xfrm>
                    <a:prstGeom prst="rect">
                      <a:avLst/>
                    </a:prstGeom>
                  </pic:spPr>
                </pic:pic>
              </a:graphicData>
            </a:graphic>
          </wp:inline>
        </w:drawing>
      </w:r>
    </w:p>
    <w:p w14:paraId="0DB249C3" w14:textId="77777777" w:rsidR="00843855" w:rsidRDefault="00843855" w:rsidP="004C111F"/>
    <w:p w14:paraId="367E9428" w14:textId="77777777" w:rsidR="00107434" w:rsidRPr="0085758D" w:rsidRDefault="001B2F49" w:rsidP="00A47FE0">
      <w:pPr>
        <w:pStyle w:val="Heading2"/>
      </w:pPr>
      <w:bookmarkStart w:id="4" w:name="_Toc453245959"/>
      <w:r>
        <w:t>Microsoft Azure Setup</w:t>
      </w:r>
      <w:bookmarkEnd w:id="4"/>
    </w:p>
    <w:p w14:paraId="31068C1D" w14:textId="3AABCEEE" w:rsidR="00107434" w:rsidRPr="00825F76" w:rsidRDefault="001B2F49" w:rsidP="004C111F">
      <w:r w:rsidRPr="00825F76">
        <w:t xml:space="preserve">To begin with, you will need to setup an Azure cluster of VM Images through the Azure portal.  You can access </w:t>
      </w:r>
      <w:r w:rsidR="002E5FFF">
        <w:t>Azure from</w:t>
      </w:r>
      <w:r w:rsidRPr="00825F76">
        <w:t>:</w:t>
      </w:r>
    </w:p>
    <w:p w14:paraId="6339F63F" w14:textId="77777777" w:rsidR="001B2F49" w:rsidRPr="00825F76" w:rsidRDefault="001B2F49" w:rsidP="004C111F"/>
    <w:p w14:paraId="41A8B431" w14:textId="77777777" w:rsidR="001B2F49" w:rsidRPr="004C111F" w:rsidRDefault="00735EDB" w:rsidP="00C14A40">
      <w:pPr>
        <w:ind w:left="720"/>
      </w:pPr>
      <w:hyperlink r:id="rId13" w:history="1">
        <w:r w:rsidR="001B2F49" w:rsidRPr="004C111F">
          <w:rPr>
            <w:rStyle w:val="Hyperlink"/>
            <w:rFonts w:cs="Arial"/>
            <w:sz w:val="24"/>
          </w:rPr>
          <w:t>https://portal.azure.com</w:t>
        </w:r>
      </w:hyperlink>
    </w:p>
    <w:p w14:paraId="00158576" w14:textId="77777777" w:rsidR="001B2F49" w:rsidRPr="00825F76" w:rsidRDefault="001B2F49" w:rsidP="004C111F"/>
    <w:p w14:paraId="54ADA22F" w14:textId="5C273F7D" w:rsidR="001B2F49" w:rsidRPr="00825F76" w:rsidRDefault="001B2F49" w:rsidP="004C111F">
      <w:r w:rsidRPr="00825F76">
        <w:t>Once you have logged in and accessed the portal, click on the Marketplace:</w:t>
      </w:r>
    </w:p>
    <w:p w14:paraId="2433C642" w14:textId="68BB7C5E" w:rsidR="00107434" w:rsidRPr="00825F76" w:rsidRDefault="002E5FFF" w:rsidP="004C111F">
      <w:pPr>
        <w:rPr>
          <w:rFonts w:eastAsia="Times New Roman"/>
        </w:rPr>
      </w:pPr>
      <w:r w:rsidRPr="00825F76">
        <w:rPr>
          <w:rFonts w:eastAsia="Times New Roman"/>
          <w:noProof/>
        </w:rPr>
        <w:lastRenderedPageBreak/>
        <mc:AlternateContent>
          <mc:Choice Requires="wps">
            <w:drawing>
              <wp:anchor distT="0" distB="0" distL="114300" distR="114300" simplePos="0" relativeHeight="251660288" behindDoc="0" locked="0" layoutInCell="1" allowOverlap="1" wp14:anchorId="6EA4B136" wp14:editId="55A1F5D9">
                <wp:simplePos x="0" y="0"/>
                <wp:positionH relativeFrom="column">
                  <wp:posOffset>2447999</wp:posOffset>
                </wp:positionH>
                <wp:positionV relativeFrom="paragraph">
                  <wp:posOffset>23495</wp:posOffset>
                </wp:positionV>
                <wp:extent cx="2137335" cy="1851885"/>
                <wp:effectExtent l="50800" t="0" r="22225" b="78740"/>
                <wp:wrapNone/>
                <wp:docPr id="5" name="Straight Arrow Connector 5"/>
                <wp:cNvGraphicFramePr/>
                <a:graphic xmlns:a="http://schemas.openxmlformats.org/drawingml/2006/main">
                  <a:graphicData uri="http://schemas.microsoft.com/office/word/2010/wordprocessingShape">
                    <wps:wsp>
                      <wps:cNvCnPr/>
                      <wps:spPr>
                        <a:xfrm flipH="1">
                          <a:off x="0" y="0"/>
                          <a:ext cx="2137335" cy="1851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39B856" id="_x0000_t32" coordsize="21600,21600" o:spt="32" o:oned="t" path="m0,0l21600,21600e" filled="f">
                <v:path arrowok="t" fillok="f" o:connecttype="none"/>
                <o:lock v:ext="edit" shapetype="t"/>
              </v:shapetype>
              <v:shape id="Straight Arrow Connector 5" o:spid="_x0000_s1026" type="#_x0000_t32" style="position:absolute;margin-left:192.75pt;margin-top:1.85pt;width:168.3pt;height:145.8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" strokecolor="#007a97 [3204]" strokeweight=".5pt">
                <v:stroke endarrow="block" joinstyle="miter"/>
              </v:shape>
            </w:pict>
          </mc:Fallback>
        </mc:AlternateContent>
      </w:r>
    </w:p>
    <w:p w14:paraId="7149A9A4" w14:textId="596FC694" w:rsidR="001B2F49" w:rsidRPr="00825F76" w:rsidRDefault="001B2F49" w:rsidP="004C111F">
      <w:pPr>
        <w:rPr>
          <w:rFonts w:eastAsia="Times New Roman"/>
        </w:rPr>
      </w:pPr>
      <w:r w:rsidRPr="00825F76">
        <w:rPr>
          <w:rFonts w:eastAsia="Times New Roman"/>
          <w:noProof/>
        </w:rPr>
        <w:drawing>
          <wp:inline distT="0" distB="0" distL="0" distR="0" wp14:anchorId="51B1416A" wp14:editId="39E00FD0">
            <wp:extent cx="4890135" cy="3082457"/>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1607" cy="3089688"/>
                    </a:xfrm>
                    <a:prstGeom prst="rect">
                      <a:avLst/>
                    </a:prstGeom>
                  </pic:spPr>
                </pic:pic>
              </a:graphicData>
            </a:graphic>
          </wp:inline>
        </w:drawing>
      </w:r>
    </w:p>
    <w:p w14:paraId="31FDE659" w14:textId="77777777" w:rsidR="001B2F49" w:rsidRPr="00825F76" w:rsidRDefault="001B2F49" w:rsidP="004C111F">
      <w:pPr>
        <w:rPr>
          <w:rFonts w:eastAsia="Times New Roman"/>
        </w:rPr>
      </w:pPr>
    </w:p>
    <w:p w14:paraId="747AC237" w14:textId="77777777" w:rsidR="001B2F49" w:rsidRPr="00825F76" w:rsidRDefault="001B2F49" w:rsidP="004C111F">
      <w:pPr>
        <w:rPr>
          <w:rFonts w:eastAsia="Times New Roman"/>
        </w:rPr>
      </w:pPr>
      <w:r w:rsidRPr="00825F76">
        <w:rPr>
          <w:rFonts w:eastAsia="Times New Roman"/>
        </w:rPr>
        <w:t>Now, you will be able to search for “DataStax Enterprise” for setting up your cluster.</w:t>
      </w:r>
    </w:p>
    <w:p w14:paraId="2479A8AD" w14:textId="47A7EF06" w:rsidR="001B2F49" w:rsidRPr="00825F76" w:rsidRDefault="002E5FFF" w:rsidP="004C111F">
      <w:pPr>
        <w:rPr>
          <w:rFonts w:eastAsia="Times New Roman"/>
        </w:rPr>
      </w:pPr>
      <w:r w:rsidRPr="00825F76">
        <w:rPr>
          <w:rFonts w:eastAsia="Times New Roman"/>
          <w:noProof/>
        </w:rPr>
        <mc:AlternateContent>
          <mc:Choice Requires="wps">
            <w:drawing>
              <wp:anchor distT="0" distB="0" distL="114300" distR="114300" simplePos="0" relativeHeight="251661312" behindDoc="0" locked="0" layoutInCell="1" allowOverlap="1" wp14:anchorId="3B41DE7C" wp14:editId="0FDBD9E6">
                <wp:simplePos x="0" y="0"/>
                <wp:positionH relativeFrom="column">
                  <wp:posOffset>2524339</wp:posOffset>
                </wp:positionH>
                <wp:positionV relativeFrom="paragraph">
                  <wp:posOffset>55880</wp:posOffset>
                </wp:positionV>
                <wp:extent cx="536995" cy="918740"/>
                <wp:effectExtent l="50800" t="0" r="47625" b="72390"/>
                <wp:wrapNone/>
                <wp:docPr id="8" name="Straight Arrow Connector 8"/>
                <wp:cNvGraphicFramePr/>
                <a:graphic xmlns:a="http://schemas.openxmlformats.org/drawingml/2006/main">
                  <a:graphicData uri="http://schemas.microsoft.com/office/word/2010/wordprocessingShape">
                    <wps:wsp>
                      <wps:cNvCnPr/>
                      <wps:spPr>
                        <a:xfrm flipH="1">
                          <a:off x="0" y="0"/>
                          <a:ext cx="536995" cy="918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E4429" id="Straight Arrow Connector 8" o:spid="_x0000_s1026" type="#_x0000_t32" style="position:absolute;margin-left:198.75pt;margin-top:4.4pt;width:42.3pt;height:72.3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" strokecolor="#007a97 [3204]" strokeweight=".5pt">
                <v:stroke endarrow="block" joinstyle="miter"/>
              </v:shape>
            </w:pict>
          </mc:Fallback>
        </mc:AlternateContent>
      </w:r>
    </w:p>
    <w:p w14:paraId="6A48AF84" w14:textId="346CA94E" w:rsidR="001B2F49" w:rsidRPr="00825F76" w:rsidRDefault="001B2F49" w:rsidP="004C111F">
      <w:pPr>
        <w:rPr>
          <w:rFonts w:eastAsia="Times New Roman"/>
        </w:rPr>
      </w:pPr>
      <w:r w:rsidRPr="00825F76">
        <w:rPr>
          <w:rFonts w:eastAsia="Times New Roman"/>
          <w:noProof/>
        </w:rPr>
        <w:drawing>
          <wp:inline distT="0" distB="0" distL="0" distR="0" wp14:anchorId="67747230" wp14:editId="794D9A70">
            <wp:extent cx="5943600" cy="3999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99230"/>
                    </a:xfrm>
                    <a:prstGeom prst="rect">
                      <a:avLst/>
                    </a:prstGeom>
                  </pic:spPr>
                </pic:pic>
              </a:graphicData>
            </a:graphic>
          </wp:inline>
        </w:drawing>
      </w:r>
    </w:p>
    <w:p w14:paraId="01823D6A" w14:textId="77777777" w:rsidR="001B2F49" w:rsidRPr="00825F76" w:rsidRDefault="001B2F49" w:rsidP="004C111F">
      <w:pPr>
        <w:rPr>
          <w:rFonts w:eastAsia="Times New Roman"/>
        </w:rPr>
      </w:pPr>
    </w:p>
    <w:p w14:paraId="7C7AB28B" w14:textId="77777777" w:rsidR="001B2F49" w:rsidRPr="00825F76" w:rsidRDefault="001B2F49" w:rsidP="004C111F">
      <w:pPr>
        <w:rPr>
          <w:rFonts w:eastAsia="Times New Roman"/>
        </w:rPr>
      </w:pPr>
      <w:r w:rsidRPr="00825F76">
        <w:rPr>
          <w:rFonts w:eastAsia="Times New Roman"/>
        </w:rPr>
        <w:t>Now choose the resulting DataStax Enterprise option:</w:t>
      </w:r>
    </w:p>
    <w:p w14:paraId="0A2070B1" w14:textId="77777777" w:rsidR="001B2F49" w:rsidRPr="00825F76" w:rsidRDefault="001B2F49" w:rsidP="004C111F">
      <w:pPr>
        <w:rPr>
          <w:rFonts w:eastAsia="Times New Roman"/>
        </w:rPr>
      </w:pPr>
    </w:p>
    <w:p w14:paraId="198FEE6D" w14:textId="77777777" w:rsidR="001B2F49" w:rsidRPr="00825F76" w:rsidRDefault="001B2F49" w:rsidP="004C111F">
      <w:pPr>
        <w:rPr>
          <w:rFonts w:eastAsia="Times New Roman"/>
        </w:rPr>
      </w:pPr>
      <w:r w:rsidRPr="00825F76">
        <w:rPr>
          <w:rFonts w:eastAsia="Times New Roman"/>
          <w:noProof/>
        </w:rPr>
        <w:drawing>
          <wp:inline distT="0" distB="0" distL="0" distR="0" wp14:anchorId="312AB652" wp14:editId="24EBF9B9">
            <wp:extent cx="5347335" cy="31564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9907" cy="3157931"/>
                    </a:xfrm>
                    <a:prstGeom prst="rect">
                      <a:avLst/>
                    </a:prstGeom>
                  </pic:spPr>
                </pic:pic>
              </a:graphicData>
            </a:graphic>
          </wp:inline>
        </w:drawing>
      </w:r>
    </w:p>
    <w:p w14:paraId="41BA80F2" w14:textId="77777777" w:rsidR="001B2F49" w:rsidRPr="00825F76" w:rsidRDefault="001B2F49" w:rsidP="004C111F">
      <w:pPr>
        <w:rPr>
          <w:rFonts w:eastAsia="Times New Roman"/>
        </w:rPr>
      </w:pPr>
    </w:p>
    <w:p w14:paraId="2AF1AA58" w14:textId="77777777" w:rsidR="00204E94" w:rsidRPr="00825F76" w:rsidRDefault="001B2F49" w:rsidP="004C111F">
      <w:pPr>
        <w:rPr>
          <w:rFonts w:eastAsia="Times New Roman"/>
        </w:rPr>
      </w:pPr>
      <w:r w:rsidRPr="00825F76">
        <w:rPr>
          <w:rFonts w:eastAsia="Times New Roman"/>
        </w:rPr>
        <w:t xml:space="preserve">Next, </w:t>
      </w:r>
      <w:proofErr w:type="gramStart"/>
      <w:r w:rsidRPr="00825F76">
        <w:rPr>
          <w:rFonts w:eastAsia="Times New Roman"/>
        </w:rPr>
        <w:t>Click</w:t>
      </w:r>
      <w:proofErr w:type="gramEnd"/>
      <w:r w:rsidRPr="00825F76">
        <w:rPr>
          <w:rFonts w:eastAsia="Times New Roman"/>
        </w:rPr>
        <w:t xml:space="preserve"> on “Create”</w:t>
      </w:r>
      <w:r w:rsidR="00204E94" w:rsidRPr="00825F76">
        <w:rPr>
          <w:rFonts w:eastAsia="Times New Roman"/>
        </w:rPr>
        <w:t>:</w:t>
      </w:r>
    </w:p>
    <w:p w14:paraId="1420B110" w14:textId="77777777" w:rsidR="00204E94" w:rsidRPr="00825F76" w:rsidRDefault="00204E94" w:rsidP="004C111F">
      <w:pPr>
        <w:rPr>
          <w:rFonts w:eastAsia="Times New Roman"/>
        </w:rPr>
      </w:pPr>
      <w:r w:rsidRPr="00825F76">
        <w:rPr>
          <w:rFonts w:eastAsia="Times New Roman"/>
          <w:noProof/>
        </w:rPr>
        <mc:AlternateContent>
          <mc:Choice Requires="wps">
            <w:drawing>
              <wp:anchor distT="0" distB="0" distL="114300" distR="114300" simplePos="0" relativeHeight="251662336" behindDoc="0" locked="0" layoutInCell="1" allowOverlap="1" wp14:anchorId="19B6224E" wp14:editId="7B4EB976">
                <wp:simplePos x="0" y="0"/>
                <wp:positionH relativeFrom="column">
                  <wp:posOffset>1308735</wp:posOffset>
                </wp:positionH>
                <wp:positionV relativeFrom="paragraph">
                  <wp:posOffset>55880</wp:posOffset>
                </wp:positionV>
                <wp:extent cx="2743200" cy="3086100"/>
                <wp:effectExtent l="0" t="0" r="76200" b="63500"/>
                <wp:wrapNone/>
                <wp:docPr id="12" name="Straight Arrow Connector 12"/>
                <wp:cNvGraphicFramePr/>
                <a:graphic xmlns:a="http://schemas.openxmlformats.org/drawingml/2006/main">
                  <a:graphicData uri="http://schemas.microsoft.com/office/word/2010/wordprocessingShape">
                    <wps:wsp>
                      <wps:cNvCnPr/>
                      <wps:spPr>
                        <a:xfrm>
                          <a:off x="0" y="0"/>
                          <a:ext cx="2743200" cy="3086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509B55" id="Straight Arrow Connector 12" o:spid="_x0000_s1026" type="#_x0000_t32" style="position:absolute;margin-left:103.05pt;margin-top:4.4pt;width:3in;height:24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" strokecolor="#007a97 [3204]" strokeweight=".5pt">
                <v:stroke endarrow="block" joinstyle="miter"/>
              </v:shape>
            </w:pict>
          </mc:Fallback>
        </mc:AlternateContent>
      </w:r>
    </w:p>
    <w:p w14:paraId="4535640A" w14:textId="77777777" w:rsidR="001B2F49" w:rsidRPr="00825F76" w:rsidRDefault="001B2F49" w:rsidP="004C111F">
      <w:pPr>
        <w:rPr>
          <w:rFonts w:eastAsia="Times New Roman"/>
        </w:rPr>
      </w:pPr>
      <w:r w:rsidRPr="00825F76">
        <w:rPr>
          <w:rFonts w:eastAsia="Times New Roman"/>
          <w:noProof/>
        </w:rPr>
        <w:drawing>
          <wp:inline distT="0" distB="0" distL="0" distR="0" wp14:anchorId="162DEDBD" wp14:editId="7B062786">
            <wp:extent cx="5943600" cy="3145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45790"/>
                    </a:xfrm>
                    <a:prstGeom prst="rect">
                      <a:avLst/>
                    </a:prstGeom>
                  </pic:spPr>
                </pic:pic>
              </a:graphicData>
            </a:graphic>
          </wp:inline>
        </w:drawing>
      </w:r>
    </w:p>
    <w:p w14:paraId="2C4BBA70" w14:textId="77777777" w:rsidR="001B2F49" w:rsidRPr="00825F76" w:rsidRDefault="001B2F49" w:rsidP="004C111F">
      <w:pPr>
        <w:rPr>
          <w:rFonts w:eastAsia="Times New Roman"/>
        </w:rPr>
      </w:pPr>
    </w:p>
    <w:p w14:paraId="703C1641" w14:textId="77777777" w:rsidR="00204E94" w:rsidRPr="00825F76" w:rsidRDefault="00204E94" w:rsidP="004C111F">
      <w:pPr>
        <w:rPr>
          <w:rFonts w:eastAsia="Times New Roman"/>
        </w:rPr>
      </w:pPr>
      <w:r w:rsidRPr="00825F76">
        <w:rPr>
          <w:rFonts w:eastAsia="Times New Roman"/>
        </w:rPr>
        <w:t>You’ll be presented with a template to fill in your options.  Here are suggested setup options for your hands-on cluster:</w:t>
      </w:r>
    </w:p>
    <w:p w14:paraId="4C2EA4F6" w14:textId="77777777" w:rsidR="00204E94" w:rsidRPr="00825F76" w:rsidRDefault="00204E94" w:rsidP="004C111F">
      <w:pPr>
        <w:rPr>
          <w:rFonts w:eastAsia="Times New Roman"/>
        </w:rPr>
      </w:pPr>
    </w:p>
    <w:p w14:paraId="347B5A31" w14:textId="77777777" w:rsidR="00204E94" w:rsidRPr="002E5FFF" w:rsidRDefault="00204E94" w:rsidP="002E5FFF">
      <w:pPr>
        <w:pStyle w:val="ListParagraph"/>
        <w:numPr>
          <w:ilvl w:val="0"/>
          <w:numId w:val="29"/>
        </w:numPr>
        <w:rPr>
          <w:rFonts w:eastAsia="Times New Roman"/>
        </w:rPr>
      </w:pPr>
      <w:r w:rsidRPr="002E5FFF">
        <w:rPr>
          <w:rFonts w:eastAsia="Times New Roman"/>
        </w:rPr>
        <w:t xml:space="preserve">Admin Username: </w:t>
      </w:r>
      <w:proofErr w:type="spellStart"/>
      <w:r w:rsidRPr="002E5FFF">
        <w:rPr>
          <w:rFonts w:eastAsia="Times New Roman"/>
        </w:rPr>
        <w:t>datastax</w:t>
      </w:r>
      <w:proofErr w:type="spellEnd"/>
    </w:p>
    <w:p w14:paraId="7B3FE80F" w14:textId="77777777" w:rsidR="00204E94" w:rsidRPr="002E5FFF" w:rsidRDefault="00204E94" w:rsidP="002E5FFF">
      <w:pPr>
        <w:pStyle w:val="ListParagraph"/>
        <w:numPr>
          <w:ilvl w:val="0"/>
          <w:numId w:val="29"/>
        </w:numPr>
        <w:rPr>
          <w:rFonts w:eastAsia="Times New Roman"/>
        </w:rPr>
      </w:pPr>
      <w:r w:rsidRPr="002E5FFF">
        <w:rPr>
          <w:rFonts w:eastAsia="Times New Roman"/>
        </w:rPr>
        <w:t xml:space="preserve">Admin Password: </w:t>
      </w:r>
      <w:proofErr w:type="spellStart"/>
      <w:r w:rsidRPr="002E5FFF">
        <w:rPr>
          <w:rFonts w:eastAsia="Times New Roman"/>
        </w:rPr>
        <w:t>C@ssandra</w:t>
      </w:r>
      <w:proofErr w:type="spellEnd"/>
    </w:p>
    <w:p w14:paraId="5DB6749E" w14:textId="77777777" w:rsidR="00204E94" w:rsidRPr="002E5FFF" w:rsidRDefault="00204E94" w:rsidP="002E5FFF">
      <w:pPr>
        <w:pStyle w:val="ListParagraph"/>
        <w:numPr>
          <w:ilvl w:val="0"/>
          <w:numId w:val="29"/>
        </w:numPr>
        <w:rPr>
          <w:rFonts w:eastAsia="Times New Roman"/>
        </w:rPr>
      </w:pPr>
      <w:r w:rsidRPr="002E5FFF">
        <w:rPr>
          <w:rFonts w:eastAsia="Times New Roman"/>
        </w:rPr>
        <w:lastRenderedPageBreak/>
        <w:t>Subscription: &lt;Choose your subscription&gt;</w:t>
      </w:r>
    </w:p>
    <w:p w14:paraId="3BA4C444" w14:textId="77777777" w:rsidR="00204E94" w:rsidRPr="002E5FFF" w:rsidRDefault="00204E94" w:rsidP="002E5FFF">
      <w:pPr>
        <w:pStyle w:val="ListParagraph"/>
        <w:numPr>
          <w:ilvl w:val="0"/>
          <w:numId w:val="29"/>
        </w:numPr>
        <w:rPr>
          <w:rFonts w:eastAsia="Times New Roman"/>
        </w:rPr>
      </w:pPr>
      <w:r w:rsidRPr="002E5FFF">
        <w:rPr>
          <w:rFonts w:eastAsia="Times New Roman"/>
        </w:rPr>
        <w:t xml:space="preserve">Resource Group: &lt;Select “Create new” and enter a name that is representative of your name, e.g. </w:t>
      </w:r>
      <w:proofErr w:type="spellStart"/>
      <w:r w:rsidRPr="002E5FFF">
        <w:rPr>
          <w:rFonts w:eastAsia="Times New Roman"/>
        </w:rPr>
        <w:t>cdroukas_datastax</w:t>
      </w:r>
      <w:proofErr w:type="spellEnd"/>
      <w:r w:rsidRPr="002E5FFF">
        <w:rPr>
          <w:rFonts w:eastAsia="Times New Roman"/>
        </w:rPr>
        <w:t>&gt;</w:t>
      </w:r>
    </w:p>
    <w:p w14:paraId="3B0A29A3" w14:textId="77777777" w:rsidR="00204E94" w:rsidRPr="00825F76" w:rsidRDefault="00204E94" w:rsidP="002E5FFF">
      <w:pPr>
        <w:pStyle w:val="ListParagraph"/>
        <w:numPr>
          <w:ilvl w:val="0"/>
          <w:numId w:val="29"/>
        </w:numPr>
      </w:pPr>
      <w:r w:rsidRPr="00825F76">
        <w:t>Location: &lt;Choose a Location within your region&gt;</w:t>
      </w:r>
    </w:p>
    <w:p w14:paraId="0FEC3041" w14:textId="77777777" w:rsidR="00204E94" w:rsidRPr="00825F76" w:rsidRDefault="00204E94" w:rsidP="004C111F">
      <w:pPr>
        <w:rPr>
          <w:rFonts w:eastAsia="Times New Roman"/>
        </w:rPr>
      </w:pPr>
    </w:p>
    <w:p w14:paraId="719DA6AD" w14:textId="48101E81" w:rsidR="0083568E" w:rsidRPr="00825F76" w:rsidRDefault="0083568E" w:rsidP="004C111F">
      <w:pPr>
        <w:rPr>
          <w:rFonts w:eastAsia="Times New Roman"/>
        </w:rPr>
      </w:pPr>
      <w:r w:rsidRPr="00825F76">
        <w:rPr>
          <w:rFonts w:eastAsia="Times New Roman"/>
        </w:rPr>
        <w:t xml:space="preserve">Click </w:t>
      </w:r>
      <w:r w:rsidRPr="00825F76">
        <w:rPr>
          <w:rFonts w:eastAsia="Times New Roman"/>
          <w:i/>
        </w:rPr>
        <w:t>OK</w:t>
      </w:r>
      <w:r w:rsidRPr="00825F76">
        <w:rPr>
          <w:rFonts w:eastAsia="Times New Roman"/>
        </w:rPr>
        <w:t xml:space="preserve"> when done.</w:t>
      </w:r>
    </w:p>
    <w:p w14:paraId="7303DF83" w14:textId="77777777" w:rsidR="00204E94" w:rsidRPr="00825F76" w:rsidRDefault="00204E94" w:rsidP="004C111F">
      <w:pPr>
        <w:rPr>
          <w:rFonts w:eastAsia="Times New Roman"/>
        </w:rPr>
      </w:pPr>
      <w:r w:rsidRPr="00825F76">
        <w:rPr>
          <w:rFonts w:eastAsia="Times New Roman"/>
          <w:noProof/>
        </w:rPr>
        <w:drawing>
          <wp:inline distT="0" distB="0" distL="0" distR="0" wp14:anchorId="362744E7" wp14:editId="1B8B2A43">
            <wp:extent cx="5943600" cy="6568440"/>
            <wp:effectExtent l="0" t="0" r="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568440"/>
                    </a:xfrm>
                    <a:prstGeom prst="rect">
                      <a:avLst/>
                    </a:prstGeom>
                  </pic:spPr>
                </pic:pic>
              </a:graphicData>
            </a:graphic>
          </wp:inline>
        </w:drawing>
      </w:r>
    </w:p>
    <w:p w14:paraId="4E03B9E7" w14:textId="77777777" w:rsidR="0083568E" w:rsidRPr="00825F76" w:rsidRDefault="0083568E" w:rsidP="004C111F">
      <w:pPr>
        <w:rPr>
          <w:rFonts w:eastAsia="Times New Roman"/>
        </w:rPr>
      </w:pPr>
    </w:p>
    <w:p w14:paraId="7FFFB2AC" w14:textId="13F671C0" w:rsidR="0083568E" w:rsidRPr="00825F76" w:rsidRDefault="0083568E" w:rsidP="004C111F">
      <w:pPr>
        <w:rPr>
          <w:rFonts w:eastAsia="Times New Roman"/>
        </w:rPr>
      </w:pPr>
      <w:r w:rsidRPr="00825F76">
        <w:rPr>
          <w:rFonts w:eastAsia="Times New Roman"/>
        </w:rPr>
        <w:t>Now click on Section 2, and select the number of nodes you will be setting up (recommended: 3</w:t>
      </w:r>
      <w:r w:rsidR="00406307" w:rsidRPr="00825F76">
        <w:rPr>
          <w:rFonts w:eastAsia="Times New Roman"/>
        </w:rPr>
        <w:t>).</w:t>
      </w:r>
    </w:p>
    <w:p w14:paraId="4E9718A2" w14:textId="77777777" w:rsidR="0083568E" w:rsidRPr="00825F76" w:rsidRDefault="0083568E" w:rsidP="004C111F">
      <w:pPr>
        <w:rPr>
          <w:rFonts w:eastAsia="Times New Roman"/>
        </w:rPr>
      </w:pPr>
    </w:p>
    <w:p w14:paraId="21BB4720" w14:textId="25144201" w:rsidR="0083568E" w:rsidRPr="00825F76" w:rsidRDefault="0083568E" w:rsidP="004C111F">
      <w:pPr>
        <w:rPr>
          <w:rFonts w:eastAsia="Times New Roman"/>
        </w:rPr>
      </w:pPr>
      <w:r w:rsidRPr="00825F76">
        <w:rPr>
          <w:rFonts w:eastAsia="Times New Roman"/>
          <w:noProof/>
        </w:rPr>
        <w:drawing>
          <wp:inline distT="0" distB="0" distL="0" distR="0" wp14:anchorId="1534F256" wp14:editId="49C72968">
            <wp:extent cx="5943600" cy="6587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587490"/>
                    </a:xfrm>
                    <a:prstGeom prst="rect">
                      <a:avLst/>
                    </a:prstGeom>
                  </pic:spPr>
                </pic:pic>
              </a:graphicData>
            </a:graphic>
          </wp:inline>
        </w:drawing>
      </w:r>
    </w:p>
    <w:p w14:paraId="76A2A3BD" w14:textId="77777777" w:rsidR="00204E94" w:rsidRPr="00825F76" w:rsidRDefault="00204E94" w:rsidP="004C111F">
      <w:pPr>
        <w:rPr>
          <w:rFonts w:eastAsia="Times New Roman"/>
        </w:rPr>
      </w:pPr>
    </w:p>
    <w:p w14:paraId="4A3DBDF3" w14:textId="0985854A" w:rsidR="0080337D" w:rsidRPr="00825F76" w:rsidRDefault="0080337D" w:rsidP="004C111F">
      <w:pPr>
        <w:rPr>
          <w:rFonts w:eastAsia="Times New Roman"/>
        </w:rPr>
      </w:pPr>
      <w:r w:rsidRPr="00825F76">
        <w:rPr>
          <w:rFonts w:eastAsia="Times New Roman"/>
        </w:rPr>
        <w:t>You can also change the type of Virtual Machine Size that you want to use.  Typically, you will want to create a cluster with VM’s that are no smaller than D12’s.</w:t>
      </w:r>
      <w:r w:rsidR="00406307" w:rsidRPr="00825F76">
        <w:rPr>
          <w:rFonts w:eastAsia="Times New Roman"/>
        </w:rPr>
        <w:t xml:space="preserve"> However, for this session, a D4 should be adequate.</w:t>
      </w:r>
    </w:p>
    <w:p w14:paraId="53A20423" w14:textId="77777777" w:rsidR="00406307" w:rsidRPr="00825F76" w:rsidRDefault="00406307" w:rsidP="004C111F">
      <w:pPr>
        <w:rPr>
          <w:rFonts w:eastAsia="Times New Roman"/>
        </w:rPr>
      </w:pPr>
    </w:p>
    <w:p w14:paraId="70767CEF" w14:textId="7025142B" w:rsidR="00406307" w:rsidRPr="00825F76" w:rsidRDefault="00406307" w:rsidP="004C111F">
      <w:pPr>
        <w:rPr>
          <w:rFonts w:eastAsia="Times New Roman"/>
        </w:rPr>
      </w:pPr>
      <w:r w:rsidRPr="00825F76">
        <w:rPr>
          <w:rFonts w:eastAsia="Times New Roman"/>
        </w:rPr>
        <w:t xml:space="preserve">Now click </w:t>
      </w:r>
      <w:r w:rsidRPr="00825F76">
        <w:rPr>
          <w:rFonts w:eastAsia="Times New Roman"/>
          <w:i/>
        </w:rPr>
        <w:t>OK</w:t>
      </w:r>
      <w:r w:rsidRPr="00825F76">
        <w:rPr>
          <w:rFonts w:eastAsia="Times New Roman"/>
        </w:rPr>
        <w:t xml:space="preserve"> when done.</w:t>
      </w:r>
    </w:p>
    <w:p w14:paraId="625721CD" w14:textId="34FB6BD5" w:rsidR="00406307" w:rsidRPr="00825F76" w:rsidRDefault="00406307" w:rsidP="004C111F">
      <w:pPr>
        <w:rPr>
          <w:rFonts w:eastAsia="Times New Roman"/>
        </w:rPr>
      </w:pPr>
      <w:r w:rsidRPr="00825F76">
        <w:rPr>
          <w:rFonts w:eastAsia="Times New Roman"/>
          <w:noProof/>
        </w:rPr>
        <w:lastRenderedPageBreak/>
        <mc:AlternateContent>
          <mc:Choice Requires="wps">
            <w:drawing>
              <wp:anchor distT="0" distB="0" distL="114300" distR="114300" simplePos="0" relativeHeight="251663360" behindDoc="0" locked="0" layoutInCell="1" allowOverlap="1" wp14:anchorId="2C649A07" wp14:editId="3EE26678">
                <wp:simplePos x="0" y="0"/>
                <wp:positionH relativeFrom="column">
                  <wp:posOffset>3136605</wp:posOffset>
                </wp:positionH>
                <wp:positionV relativeFrom="paragraph">
                  <wp:posOffset>-340242</wp:posOffset>
                </wp:positionV>
                <wp:extent cx="1905930" cy="1142882"/>
                <wp:effectExtent l="0" t="0" r="100965" b="76835"/>
                <wp:wrapNone/>
                <wp:docPr id="20" name="Straight Arrow Connector 20"/>
                <wp:cNvGraphicFramePr/>
                <a:graphic xmlns:a="http://schemas.openxmlformats.org/drawingml/2006/main">
                  <a:graphicData uri="http://schemas.microsoft.com/office/word/2010/wordprocessingShape">
                    <wps:wsp>
                      <wps:cNvCnPr/>
                      <wps:spPr>
                        <a:xfrm>
                          <a:off x="0" y="0"/>
                          <a:ext cx="1905930" cy="11428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9EA70" id="Straight Arrow Connector 20" o:spid="_x0000_s1026" type="#_x0000_t32" style="position:absolute;margin-left:247pt;margin-top:-26.75pt;width:150.05pt;height:9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" strokecolor="#007a97 [3204]" strokeweight=".5pt">
                <v:stroke endarrow="block" joinstyle="miter"/>
              </v:shape>
            </w:pict>
          </mc:Fallback>
        </mc:AlternateContent>
      </w:r>
      <w:r w:rsidRPr="00825F76">
        <w:rPr>
          <w:rFonts w:eastAsia="Times New Roman"/>
          <w:noProof/>
        </w:rPr>
        <w:drawing>
          <wp:inline distT="0" distB="0" distL="0" distR="0" wp14:anchorId="24B5C14D" wp14:editId="123326C8">
            <wp:extent cx="5943600" cy="3308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08985"/>
                    </a:xfrm>
                    <a:prstGeom prst="rect">
                      <a:avLst/>
                    </a:prstGeom>
                  </pic:spPr>
                </pic:pic>
              </a:graphicData>
            </a:graphic>
          </wp:inline>
        </w:drawing>
      </w:r>
    </w:p>
    <w:p w14:paraId="2DCF4C8C" w14:textId="77777777" w:rsidR="0080337D" w:rsidRPr="00825F76" w:rsidRDefault="0080337D" w:rsidP="004C111F">
      <w:pPr>
        <w:rPr>
          <w:rFonts w:eastAsia="Times New Roman"/>
        </w:rPr>
      </w:pPr>
    </w:p>
    <w:p w14:paraId="2D6F04D2" w14:textId="3DACEB65" w:rsidR="0083568E" w:rsidRPr="00825F76" w:rsidRDefault="0083568E" w:rsidP="004C111F">
      <w:pPr>
        <w:rPr>
          <w:rFonts w:eastAsia="Times New Roman"/>
        </w:rPr>
      </w:pPr>
      <w:r w:rsidRPr="00825F76">
        <w:rPr>
          <w:rFonts w:eastAsia="Times New Roman"/>
        </w:rPr>
        <w:t xml:space="preserve">Now click on section number 3 and review your choices on the Summary page, then click </w:t>
      </w:r>
      <w:r w:rsidRPr="00825F76">
        <w:rPr>
          <w:rFonts w:eastAsia="Times New Roman"/>
          <w:i/>
        </w:rPr>
        <w:t>OK</w:t>
      </w:r>
      <w:r w:rsidRPr="00825F76">
        <w:rPr>
          <w:rFonts w:eastAsia="Times New Roman"/>
        </w:rPr>
        <w:t>.</w:t>
      </w:r>
    </w:p>
    <w:p w14:paraId="1372961C" w14:textId="77777777" w:rsidR="0083568E" w:rsidRDefault="0083568E" w:rsidP="004C111F">
      <w:pPr>
        <w:rPr>
          <w:rFonts w:eastAsia="Times New Roman"/>
        </w:rPr>
      </w:pPr>
    </w:p>
    <w:p w14:paraId="1073947C" w14:textId="4624EB0B" w:rsidR="00315CB0" w:rsidRDefault="00315CB0" w:rsidP="004C111F">
      <w:pPr>
        <w:jc w:val="center"/>
        <w:rPr>
          <w:rFonts w:eastAsia="Times New Roman"/>
        </w:rPr>
      </w:pPr>
      <w:r w:rsidRPr="00315CB0">
        <w:rPr>
          <w:rFonts w:eastAsia="Times New Roman"/>
          <w:noProof/>
        </w:rPr>
        <w:drawing>
          <wp:inline distT="0" distB="0" distL="0" distR="0" wp14:anchorId="1159DF10" wp14:editId="5AECA266">
            <wp:extent cx="2984458" cy="4117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4995" cy="4131877"/>
                    </a:xfrm>
                    <a:prstGeom prst="rect">
                      <a:avLst/>
                    </a:prstGeom>
                  </pic:spPr>
                </pic:pic>
              </a:graphicData>
            </a:graphic>
          </wp:inline>
        </w:drawing>
      </w:r>
    </w:p>
    <w:p w14:paraId="7934BD20" w14:textId="7BE1D0C7" w:rsidR="00315CB0" w:rsidRPr="00825F76" w:rsidRDefault="00315CB0" w:rsidP="004C111F">
      <w:pPr>
        <w:rPr>
          <w:rFonts w:eastAsia="Times New Roman"/>
        </w:rPr>
      </w:pPr>
      <w:r w:rsidRPr="00825F76">
        <w:rPr>
          <w:rFonts w:eastAsia="Times New Roman"/>
        </w:rPr>
        <w:lastRenderedPageBreak/>
        <w:t xml:space="preserve">Finally, click on section number 4 and click </w:t>
      </w:r>
      <w:r w:rsidR="00F44914">
        <w:rPr>
          <w:rFonts w:eastAsia="Times New Roman"/>
          <w:i/>
        </w:rPr>
        <w:t>Create</w:t>
      </w:r>
      <w:r w:rsidRPr="00825F76">
        <w:rPr>
          <w:rFonts w:eastAsia="Times New Roman"/>
        </w:rPr>
        <w:t xml:space="preserve"> to create your cluster.</w:t>
      </w:r>
    </w:p>
    <w:p w14:paraId="5A793E3B" w14:textId="77777777" w:rsidR="00315CB0" w:rsidRDefault="00315CB0" w:rsidP="004C111F">
      <w:pPr>
        <w:rPr>
          <w:rFonts w:eastAsia="Times New Roman"/>
        </w:rPr>
      </w:pPr>
    </w:p>
    <w:p w14:paraId="11DB31D8" w14:textId="58F74586" w:rsidR="00315CB0" w:rsidRDefault="00F44914" w:rsidP="004C111F">
      <w:pPr>
        <w:rPr>
          <w:rFonts w:eastAsia="Times New Roman"/>
        </w:rPr>
      </w:pPr>
      <w:r w:rsidRPr="00F44914">
        <w:rPr>
          <w:rFonts w:eastAsia="Times New Roman"/>
          <w:noProof/>
        </w:rPr>
        <w:drawing>
          <wp:inline distT="0" distB="0" distL="0" distR="0" wp14:anchorId="213304EA" wp14:editId="4821FFD9">
            <wp:extent cx="5943600" cy="45593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59300"/>
                    </a:xfrm>
                    <a:prstGeom prst="rect">
                      <a:avLst/>
                    </a:prstGeom>
                  </pic:spPr>
                </pic:pic>
              </a:graphicData>
            </a:graphic>
          </wp:inline>
        </w:drawing>
      </w:r>
    </w:p>
    <w:p w14:paraId="5B610065" w14:textId="77777777" w:rsidR="00F44914" w:rsidRPr="00825F76" w:rsidRDefault="00F44914" w:rsidP="004C111F">
      <w:pPr>
        <w:rPr>
          <w:rFonts w:eastAsia="Times New Roman"/>
        </w:rPr>
      </w:pPr>
    </w:p>
    <w:p w14:paraId="2DF5630D" w14:textId="19E99976" w:rsidR="0083568E" w:rsidRPr="00825F76" w:rsidRDefault="0083568E" w:rsidP="004C111F">
      <w:pPr>
        <w:rPr>
          <w:rFonts w:eastAsia="Times New Roman"/>
        </w:rPr>
      </w:pPr>
      <w:r w:rsidRPr="00825F76">
        <w:rPr>
          <w:rFonts w:eastAsia="Times New Roman"/>
        </w:rPr>
        <w:t>You have now successfully created your DataStax Enterprise cluster in Azure. This will take some time to create</w:t>
      </w:r>
      <w:r w:rsidR="00F44914">
        <w:rPr>
          <w:rFonts w:eastAsia="Times New Roman"/>
        </w:rPr>
        <w:t>, so be patient (15-20 minutes)</w:t>
      </w:r>
      <w:r w:rsidRPr="00825F76">
        <w:rPr>
          <w:rFonts w:eastAsia="Times New Roman"/>
        </w:rPr>
        <w:t xml:space="preserve">.  You can monitor your progress by clicking on the </w:t>
      </w:r>
      <w:r w:rsidRPr="00825F76">
        <w:rPr>
          <w:rFonts w:eastAsia="Times New Roman"/>
          <w:i/>
        </w:rPr>
        <w:t>Resource groups</w:t>
      </w:r>
      <w:r w:rsidRPr="00825F76">
        <w:rPr>
          <w:rFonts w:eastAsia="Times New Roman"/>
        </w:rPr>
        <w:t xml:space="preserve"> in the left pane, and reviewing the objects that you created and the state of their creation.</w:t>
      </w:r>
    </w:p>
    <w:p w14:paraId="037BB846" w14:textId="77777777" w:rsidR="0083568E" w:rsidRPr="00825F76" w:rsidRDefault="0083568E" w:rsidP="004C111F">
      <w:pPr>
        <w:rPr>
          <w:rFonts w:eastAsia="Times New Roman"/>
        </w:rPr>
      </w:pPr>
    </w:p>
    <w:p w14:paraId="3E58A239" w14:textId="1B841245" w:rsidR="0083568E" w:rsidRPr="00825F76" w:rsidRDefault="0083568E" w:rsidP="002E5FFF">
      <w:pPr>
        <w:jc w:val="center"/>
        <w:rPr>
          <w:rFonts w:eastAsia="Times New Roman"/>
        </w:rPr>
      </w:pPr>
      <w:r w:rsidRPr="00825F76">
        <w:rPr>
          <w:rFonts w:eastAsia="Times New Roman"/>
          <w:noProof/>
        </w:rPr>
        <w:lastRenderedPageBreak/>
        <w:drawing>
          <wp:inline distT="0" distB="0" distL="0" distR="0" wp14:anchorId="34BDB0CB" wp14:editId="32BF4A9B">
            <wp:extent cx="1749347" cy="457454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1817" cy="4607149"/>
                    </a:xfrm>
                    <a:prstGeom prst="rect">
                      <a:avLst/>
                    </a:prstGeom>
                  </pic:spPr>
                </pic:pic>
              </a:graphicData>
            </a:graphic>
          </wp:inline>
        </w:drawing>
      </w:r>
    </w:p>
    <w:p w14:paraId="60753879" w14:textId="77777777" w:rsidR="0083568E" w:rsidRDefault="0083568E" w:rsidP="004C111F"/>
    <w:p w14:paraId="356D3C4A" w14:textId="5DCCC865" w:rsidR="00147B58" w:rsidRPr="00147B58" w:rsidRDefault="00147B58" w:rsidP="004C111F">
      <w:r w:rsidRPr="00147B58">
        <w:t>You can view the deployment history:</w:t>
      </w:r>
    </w:p>
    <w:p w14:paraId="3AAEC51D" w14:textId="77777777" w:rsidR="00147B58" w:rsidRDefault="00147B58" w:rsidP="004C111F"/>
    <w:p w14:paraId="1430A2E3" w14:textId="0BA13226" w:rsidR="00147B58" w:rsidRPr="00825F76" w:rsidRDefault="00147B58" w:rsidP="002E5FFF">
      <w:pPr>
        <w:jc w:val="center"/>
      </w:pPr>
      <w:r w:rsidRPr="00147B58">
        <w:rPr>
          <w:noProof/>
        </w:rPr>
        <w:drawing>
          <wp:inline distT="0" distB="0" distL="0" distR="0" wp14:anchorId="420D8EAE" wp14:editId="16D7B02A">
            <wp:extent cx="2139670" cy="2974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8032" cy="2985964"/>
                    </a:xfrm>
                    <a:prstGeom prst="rect">
                      <a:avLst/>
                    </a:prstGeom>
                  </pic:spPr>
                </pic:pic>
              </a:graphicData>
            </a:graphic>
          </wp:inline>
        </w:drawing>
      </w:r>
    </w:p>
    <w:p w14:paraId="0C045C7E" w14:textId="77777777" w:rsidR="0083568E" w:rsidRDefault="0083568E" w:rsidP="00F72A32">
      <w:pPr>
        <w:pStyle w:val="Heading1"/>
      </w:pPr>
    </w:p>
    <w:p w14:paraId="79B7A84D" w14:textId="25AA664A" w:rsidR="00F72A32" w:rsidRDefault="00F72A32" w:rsidP="00A47FE0">
      <w:pPr>
        <w:pStyle w:val="Heading2"/>
      </w:pPr>
      <w:bookmarkStart w:id="5" w:name="_Toc453245960"/>
      <w:r>
        <w:t xml:space="preserve">Accessing </w:t>
      </w:r>
      <w:r w:rsidR="00F02A58">
        <w:t xml:space="preserve">the </w:t>
      </w:r>
      <w:r>
        <w:t>Cluster</w:t>
      </w:r>
      <w:bookmarkEnd w:id="5"/>
    </w:p>
    <w:p w14:paraId="7246FA6D" w14:textId="0800B5C4" w:rsidR="00F72A32" w:rsidRDefault="00F72A32" w:rsidP="004C111F">
      <w:r>
        <w:t>Now w</w:t>
      </w:r>
      <w:r w:rsidRPr="00F72A32">
        <w:t xml:space="preserve">e have </w:t>
      </w:r>
      <w:r>
        <w:t>a</w:t>
      </w:r>
      <w:r w:rsidRPr="00F72A32">
        <w:t xml:space="preserve"> </w:t>
      </w:r>
      <w:r>
        <w:t>3</w:t>
      </w:r>
      <w:r w:rsidRPr="00F72A32">
        <w:t xml:space="preserve"> node cluster for</w:t>
      </w:r>
      <w:r>
        <w:t xml:space="preserve"> you to play with! The cluster is initially setup as just a </w:t>
      </w:r>
      <w:r w:rsidR="002E5FFF">
        <w:t xml:space="preserve">single </w:t>
      </w:r>
      <w:r>
        <w:t xml:space="preserve">Cassandra Data Center (DC). We will shortly show you how to set it up as a </w:t>
      </w:r>
      <w:r w:rsidR="00BA75A2">
        <w:t>multi-model mixed-use</w:t>
      </w:r>
      <w:r>
        <w:t xml:space="preserve"> cluster.  But first, we need to access the cluster. </w:t>
      </w:r>
    </w:p>
    <w:p w14:paraId="11C6E548" w14:textId="77777777" w:rsidR="00147B58" w:rsidRDefault="00147B58" w:rsidP="004C111F"/>
    <w:p w14:paraId="314348BA" w14:textId="7D49DDE2" w:rsidR="00C14A40" w:rsidRDefault="00C14A40" w:rsidP="00C14A40">
      <w:pPr>
        <w:pStyle w:val="Heading3"/>
      </w:pPr>
      <w:bookmarkStart w:id="6" w:name="_Toc453245961"/>
      <w:r>
        <w:t>Where is my Cluster?</w:t>
      </w:r>
      <w:bookmarkEnd w:id="6"/>
    </w:p>
    <w:p w14:paraId="5A2C6086" w14:textId="4C6D37AA" w:rsidR="00147B58" w:rsidRDefault="00147B58" w:rsidP="004C111F">
      <w:r>
        <w:t xml:space="preserve">Determine the </w:t>
      </w:r>
      <w:r w:rsidR="002E5FFF">
        <w:t>IP</w:t>
      </w:r>
      <w:r>
        <w:t xml:space="preserve"> addresses of all of the nodes in your cluster and write them down.</w:t>
      </w:r>
      <w:r w:rsidR="00E36D9B">
        <w:t xml:space="preserve"> You can do this by selecting the Resource Group that you created, then select each of the nodes</w:t>
      </w:r>
      <w:r w:rsidR="002E5FFF">
        <w:t>,</w:t>
      </w:r>
      <w:r w:rsidR="00E36D9B">
        <w:t xml:space="preserve"> one by one. The naming convention for your 3 nodes </w:t>
      </w:r>
      <w:r w:rsidR="002E5FFF">
        <w:t>will likely be</w:t>
      </w:r>
      <w:r w:rsidR="00E36D9B">
        <w:t xml:space="preserve">: </w:t>
      </w:r>
      <w:r w:rsidR="00E36D9B" w:rsidRPr="009E0F85">
        <w:rPr>
          <w:i/>
        </w:rPr>
        <w:t>dc0vm0</w:t>
      </w:r>
      <w:r w:rsidR="00E36D9B">
        <w:t xml:space="preserve">, </w:t>
      </w:r>
      <w:r w:rsidR="00E36D9B" w:rsidRPr="009E0F85">
        <w:rPr>
          <w:i/>
        </w:rPr>
        <w:t>dc0vm1</w:t>
      </w:r>
      <w:r w:rsidR="00E36D9B">
        <w:t xml:space="preserve"> and </w:t>
      </w:r>
      <w:r w:rsidR="00E36D9B" w:rsidRPr="009E0F85">
        <w:rPr>
          <w:i/>
        </w:rPr>
        <w:t>dc0vm2</w:t>
      </w:r>
      <w:r w:rsidR="00E36D9B">
        <w:t>.  You can access the nodes either by the</w:t>
      </w:r>
      <w:r w:rsidR="002E5FFF">
        <w:t>ir</w:t>
      </w:r>
      <w:r w:rsidR="00E36D9B">
        <w:t xml:space="preserve"> Public IP address or the</w:t>
      </w:r>
      <w:r w:rsidR="002E5FFF">
        <w:t>ir</w:t>
      </w:r>
      <w:r w:rsidR="00E36D9B">
        <w:t xml:space="preserve"> DNS name.</w:t>
      </w:r>
      <w:r w:rsidR="009E0F85">
        <w:t xml:space="preserve"> You will also need the Public IP address and DNS name for the </w:t>
      </w:r>
      <w:proofErr w:type="spellStart"/>
      <w:r w:rsidR="009E0F85" w:rsidRPr="009E0F85">
        <w:rPr>
          <w:i/>
        </w:rPr>
        <w:t>opscenter</w:t>
      </w:r>
      <w:proofErr w:type="spellEnd"/>
      <w:r w:rsidR="009E0F85">
        <w:t xml:space="preserve"> node as well.</w:t>
      </w:r>
    </w:p>
    <w:p w14:paraId="1872061D" w14:textId="77777777" w:rsidR="00E36D9B" w:rsidRDefault="00E36D9B" w:rsidP="004C111F"/>
    <w:p w14:paraId="696152E3" w14:textId="09779DFB" w:rsidR="00E36D9B" w:rsidRPr="00F72A32" w:rsidRDefault="00E36D9B" w:rsidP="004C111F">
      <w:r w:rsidRPr="00E36D9B">
        <w:rPr>
          <w:noProof/>
        </w:rPr>
        <w:drawing>
          <wp:inline distT="0" distB="0" distL="0" distR="0" wp14:anchorId="4CF45D1B" wp14:editId="566B33A5">
            <wp:extent cx="5943600" cy="2405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05380"/>
                    </a:xfrm>
                    <a:prstGeom prst="rect">
                      <a:avLst/>
                    </a:prstGeom>
                  </pic:spPr>
                </pic:pic>
              </a:graphicData>
            </a:graphic>
          </wp:inline>
        </w:drawing>
      </w:r>
    </w:p>
    <w:p w14:paraId="28022840" w14:textId="77777777" w:rsidR="00F72A32" w:rsidRPr="00F72A32" w:rsidRDefault="00F72A32" w:rsidP="004C111F"/>
    <w:p w14:paraId="75CEF471" w14:textId="0994B339" w:rsidR="00F72A32" w:rsidRPr="00F72A32" w:rsidRDefault="00F72A32" w:rsidP="004C111F">
      <w:r w:rsidRPr="00F72A32">
        <w:t>To SSH into the cluster:</w:t>
      </w:r>
    </w:p>
    <w:p w14:paraId="28AC438A" w14:textId="77777777" w:rsidR="00F72A32" w:rsidRDefault="00F72A32" w:rsidP="004C111F"/>
    <w:p w14:paraId="395775B6" w14:textId="239765F6" w:rsidR="00F72A32" w:rsidRDefault="00AC753A" w:rsidP="004C111F">
      <w:pPr>
        <w:ind w:left="720"/>
      </w:pPr>
      <w:r>
        <w:t xml:space="preserve">$ </w:t>
      </w:r>
      <w:proofErr w:type="spellStart"/>
      <w:r w:rsidR="00F72A32" w:rsidRPr="00F72A32">
        <w:t>ssh</w:t>
      </w:r>
      <w:proofErr w:type="spellEnd"/>
      <w:r w:rsidR="00F72A32" w:rsidRPr="00F72A32">
        <w:t xml:space="preserve"> </w:t>
      </w:r>
      <w:proofErr w:type="spellStart"/>
      <w:r w:rsidR="00F72A32" w:rsidRPr="00F72A32">
        <w:t>datastax@</w:t>
      </w:r>
      <w:r w:rsidR="00F72A32" w:rsidRPr="00E36D9B">
        <w:rPr>
          <w:i/>
        </w:rPr>
        <w:t>ip</w:t>
      </w:r>
      <w:r w:rsidR="00E36D9B">
        <w:rPr>
          <w:i/>
        </w:rPr>
        <w:t>_</w:t>
      </w:r>
      <w:r w:rsidR="00F72A32" w:rsidRPr="00E36D9B">
        <w:rPr>
          <w:i/>
        </w:rPr>
        <w:t>address</w:t>
      </w:r>
      <w:proofErr w:type="spellEnd"/>
      <w:r w:rsidR="00F72A32" w:rsidRPr="00F72A32">
        <w:t xml:space="preserve"> </w:t>
      </w:r>
    </w:p>
    <w:p w14:paraId="1710A0DB" w14:textId="77777777" w:rsidR="00E36D9B" w:rsidRDefault="00E36D9B" w:rsidP="004C111F">
      <w:pPr>
        <w:ind w:left="720"/>
      </w:pPr>
    </w:p>
    <w:p w14:paraId="73F7C1BB" w14:textId="022C3225" w:rsidR="00E36D9B" w:rsidRPr="00C14A40" w:rsidRDefault="00E36D9B" w:rsidP="004C111F">
      <w:pPr>
        <w:ind w:left="720"/>
        <w:rPr>
          <w:color w:val="808080" w:themeColor="background1" w:themeShade="80"/>
        </w:rPr>
      </w:pPr>
      <w:r w:rsidRPr="00C14A40">
        <w:rPr>
          <w:color w:val="808080" w:themeColor="background1" w:themeShade="80"/>
        </w:rPr>
        <w:t>or</w:t>
      </w:r>
    </w:p>
    <w:p w14:paraId="02D00A6A" w14:textId="77777777" w:rsidR="00E36D9B" w:rsidRDefault="00E36D9B" w:rsidP="004C111F">
      <w:pPr>
        <w:ind w:left="720"/>
      </w:pPr>
    </w:p>
    <w:p w14:paraId="748C5A4E" w14:textId="4F00A065" w:rsidR="00E36D9B" w:rsidRPr="00F72A32" w:rsidRDefault="00624557" w:rsidP="004C111F">
      <w:pPr>
        <w:ind w:left="720"/>
      </w:pPr>
      <w:r>
        <w:t xml:space="preserve">$ </w:t>
      </w:r>
      <w:proofErr w:type="spellStart"/>
      <w:r w:rsidR="00E36D9B">
        <w:t>ssh</w:t>
      </w:r>
      <w:proofErr w:type="spellEnd"/>
      <w:r w:rsidR="00E36D9B">
        <w:t xml:space="preserve"> </w:t>
      </w:r>
      <w:proofErr w:type="spellStart"/>
      <w:r w:rsidR="00E36D9B">
        <w:t>datastax@</w:t>
      </w:r>
      <w:r w:rsidR="00E36D9B" w:rsidRPr="00E36D9B">
        <w:rPr>
          <w:i/>
        </w:rPr>
        <w:t>dns_name</w:t>
      </w:r>
      <w:proofErr w:type="spellEnd"/>
    </w:p>
    <w:p w14:paraId="5DC33DF3" w14:textId="77777777" w:rsidR="00F72A32" w:rsidRPr="00F72A32" w:rsidRDefault="00F72A32" w:rsidP="004C111F">
      <w:pPr>
        <w:ind w:left="720"/>
      </w:pPr>
    </w:p>
    <w:p w14:paraId="661DC2BB" w14:textId="14FD45E8" w:rsidR="00F72A32" w:rsidRDefault="00E36D9B" w:rsidP="004C111F">
      <w:r>
        <w:t xml:space="preserve">You will be using the login and password you </w:t>
      </w:r>
      <w:r w:rsidR="00471825">
        <w:t>entered</w:t>
      </w:r>
      <w:r>
        <w:t xml:space="preserve"> from the Azure </w:t>
      </w:r>
      <w:r w:rsidR="00471825">
        <w:t xml:space="preserve">VM creation </w:t>
      </w:r>
      <w:r w:rsidR="002E5FFF">
        <w:t xml:space="preserve">steps </w:t>
      </w:r>
      <w:r w:rsidR="00471825">
        <w:t>above</w:t>
      </w:r>
      <w:r>
        <w:t xml:space="preserve"> (e.g. username: </w:t>
      </w:r>
      <w:proofErr w:type="spellStart"/>
      <w:r>
        <w:t>datastax</w:t>
      </w:r>
      <w:proofErr w:type="spellEnd"/>
      <w:r>
        <w:t xml:space="preserve">, password: </w:t>
      </w:r>
      <w:proofErr w:type="spellStart"/>
      <w:r>
        <w:t>C@ssandra</w:t>
      </w:r>
      <w:proofErr w:type="spellEnd"/>
      <w:r>
        <w:t>).</w:t>
      </w:r>
    </w:p>
    <w:p w14:paraId="7839ECA8" w14:textId="77777777" w:rsidR="00E36D9B" w:rsidRDefault="00E36D9B" w:rsidP="004C111F"/>
    <w:p w14:paraId="47508D7C" w14:textId="60CB3DBA" w:rsidR="00DD6804" w:rsidRDefault="00DD6804" w:rsidP="00C14A40">
      <w:pPr>
        <w:pStyle w:val="Heading3"/>
      </w:pPr>
      <w:bookmarkStart w:id="7" w:name="_Toc453245962"/>
      <w:r>
        <w:t>Search and Analytics Setup</w:t>
      </w:r>
      <w:bookmarkEnd w:id="7"/>
    </w:p>
    <w:p w14:paraId="700BF54A" w14:textId="7A5B51D5" w:rsidR="00DD6804" w:rsidRDefault="00DD6804" w:rsidP="004C111F">
      <w:r>
        <w:t xml:space="preserve">To setup DataStax Enterprise to run both the Search and Analytics integrated components on your cluster, follow these steps </w:t>
      </w:r>
      <w:r w:rsidRPr="004C111F">
        <w:rPr>
          <w:b/>
        </w:rPr>
        <w:t>on all of your nodes</w:t>
      </w:r>
      <w:r>
        <w:t xml:space="preserve"> (dc0vmX only, not </w:t>
      </w:r>
      <w:proofErr w:type="spellStart"/>
      <w:r>
        <w:t>opscenter</w:t>
      </w:r>
      <w:proofErr w:type="spellEnd"/>
      <w:r>
        <w:t>):</w:t>
      </w:r>
    </w:p>
    <w:p w14:paraId="15CE073B" w14:textId="77777777" w:rsidR="00DD6804" w:rsidRDefault="00DD6804" w:rsidP="004C111F"/>
    <w:p w14:paraId="16FA627E" w14:textId="1575F7A5" w:rsidR="00DD6804" w:rsidRDefault="004C111F" w:rsidP="004C111F">
      <w:pPr>
        <w:ind w:left="720"/>
        <w:rPr>
          <w:i/>
        </w:rPr>
      </w:pPr>
      <w:r>
        <w:t>$</w:t>
      </w:r>
      <w:r w:rsidR="00DD6804">
        <w:t xml:space="preserve"> </w:t>
      </w:r>
      <w:proofErr w:type="spellStart"/>
      <w:r w:rsidR="00DD6804">
        <w:t>ssh</w:t>
      </w:r>
      <w:proofErr w:type="spellEnd"/>
      <w:r w:rsidR="00DD6804">
        <w:t xml:space="preserve"> </w:t>
      </w:r>
      <w:proofErr w:type="spellStart"/>
      <w:r w:rsidR="00DD6804">
        <w:t>datastax@</w:t>
      </w:r>
      <w:r w:rsidR="00DD6804">
        <w:rPr>
          <w:i/>
        </w:rPr>
        <w:t>ip_address</w:t>
      </w:r>
      <w:proofErr w:type="spellEnd"/>
    </w:p>
    <w:p w14:paraId="445FE289" w14:textId="77777777" w:rsidR="00DD6804" w:rsidRDefault="00DD6804" w:rsidP="004C111F">
      <w:pPr>
        <w:ind w:left="720"/>
        <w:rPr>
          <w:i/>
        </w:rPr>
      </w:pPr>
    </w:p>
    <w:p w14:paraId="0277A002" w14:textId="1B43D0FE" w:rsidR="00DD6804" w:rsidRPr="00C14A40" w:rsidRDefault="00C14A40" w:rsidP="004C111F">
      <w:pPr>
        <w:ind w:left="720"/>
        <w:rPr>
          <w:color w:val="808080" w:themeColor="background1" w:themeShade="80"/>
        </w:rPr>
      </w:pPr>
      <w:r w:rsidRPr="00C14A40">
        <w:rPr>
          <w:color w:val="808080" w:themeColor="background1" w:themeShade="80"/>
        </w:rPr>
        <w:t>After logging in:</w:t>
      </w:r>
    </w:p>
    <w:p w14:paraId="2D8278FD" w14:textId="77777777" w:rsidR="00DD6804" w:rsidRPr="00DD6804" w:rsidRDefault="00DD6804" w:rsidP="004C111F">
      <w:pPr>
        <w:ind w:left="720"/>
      </w:pPr>
    </w:p>
    <w:p w14:paraId="26647EF3" w14:textId="4075BBB0" w:rsidR="00DD6804" w:rsidRDefault="004C111F" w:rsidP="004C111F">
      <w:pPr>
        <w:ind w:left="720"/>
      </w:pPr>
      <w:r>
        <w:t>$</w:t>
      </w:r>
      <w:r w:rsidR="00DD6804">
        <w:t xml:space="preserve"> </w:t>
      </w:r>
      <w:proofErr w:type="spellStart"/>
      <w:r w:rsidR="00DD6804">
        <w:t>sudo</w:t>
      </w:r>
      <w:proofErr w:type="spellEnd"/>
      <w:r w:rsidR="00DD6804">
        <w:t xml:space="preserve"> vi /</w:t>
      </w:r>
      <w:proofErr w:type="spellStart"/>
      <w:r w:rsidR="00DD6804">
        <w:t>etc</w:t>
      </w:r>
      <w:proofErr w:type="spellEnd"/>
      <w:r w:rsidR="00DD6804">
        <w:t>/default/</w:t>
      </w:r>
      <w:proofErr w:type="spellStart"/>
      <w:r w:rsidR="00DD6804">
        <w:t>dse</w:t>
      </w:r>
      <w:proofErr w:type="spellEnd"/>
    </w:p>
    <w:p w14:paraId="016845E0" w14:textId="77777777" w:rsidR="00DD6804" w:rsidRDefault="00DD6804" w:rsidP="004C111F">
      <w:pPr>
        <w:ind w:left="720"/>
      </w:pPr>
    </w:p>
    <w:p w14:paraId="34CBFABF" w14:textId="248DEB9C" w:rsidR="00DD6804" w:rsidRPr="00C14A40" w:rsidRDefault="00C14A40" w:rsidP="004C111F">
      <w:pPr>
        <w:ind w:left="720"/>
        <w:rPr>
          <w:color w:val="808080" w:themeColor="background1" w:themeShade="80"/>
        </w:rPr>
      </w:pPr>
      <w:r w:rsidRPr="00C14A40">
        <w:rPr>
          <w:color w:val="808080" w:themeColor="background1" w:themeShade="80"/>
        </w:rPr>
        <w:t>Change the following:</w:t>
      </w:r>
    </w:p>
    <w:p w14:paraId="5BD4BD19" w14:textId="77777777" w:rsidR="00E36D9B" w:rsidRDefault="00E36D9B" w:rsidP="004C111F">
      <w:pPr>
        <w:ind w:left="720"/>
      </w:pPr>
    </w:p>
    <w:p w14:paraId="184D4C30" w14:textId="0DB50AD1" w:rsidR="00DD6804" w:rsidRDefault="00DD6804" w:rsidP="004C111F">
      <w:pPr>
        <w:ind w:left="720"/>
      </w:pPr>
      <w:r w:rsidRPr="00DD6804">
        <w:t>SOLR_ENABLED=1</w:t>
      </w:r>
    </w:p>
    <w:p w14:paraId="756CA35A" w14:textId="1FE10DAA" w:rsidR="00DD6804" w:rsidRDefault="00DD6804" w:rsidP="004C111F">
      <w:pPr>
        <w:ind w:left="720"/>
      </w:pPr>
      <w:r w:rsidRPr="00DD6804">
        <w:t>SPARK_ENABLED=1</w:t>
      </w:r>
    </w:p>
    <w:p w14:paraId="17D5FCDD" w14:textId="77777777" w:rsidR="00DD6804" w:rsidRDefault="00DD6804" w:rsidP="004C111F"/>
    <w:p w14:paraId="0752766B" w14:textId="7E34BE1E" w:rsidR="00DD6804" w:rsidRPr="00C14A40" w:rsidRDefault="00DD6804" w:rsidP="004C111F">
      <w:pPr>
        <w:ind w:left="720"/>
        <w:rPr>
          <w:color w:val="808080" w:themeColor="background1" w:themeShade="80"/>
        </w:rPr>
      </w:pPr>
      <w:r w:rsidRPr="00C14A40">
        <w:rPr>
          <w:color w:val="808080" w:themeColor="background1" w:themeShade="80"/>
        </w:rPr>
        <w:t>Now save the file</w:t>
      </w:r>
      <w:r w:rsidR="004C111F" w:rsidRPr="00C14A40">
        <w:rPr>
          <w:color w:val="808080" w:themeColor="background1" w:themeShade="80"/>
        </w:rPr>
        <w:t>. If you need help with “vi”, ask your instructor for assistance.</w:t>
      </w:r>
      <w:r w:rsidR="0010556F">
        <w:rPr>
          <w:color w:val="808080" w:themeColor="background1" w:themeShade="80"/>
        </w:rPr>
        <w:t xml:space="preserve"> You can also use </w:t>
      </w:r>
      <w:proofErr w:type="spellStart"/>
      <w:r w:rsidR="0010556F">
        <w:rPr>
          <w:color w:val="808080" w:themeColor="background1" w:themeShade="80"/>
        </w:rPr>
        <w:t>nano</w:t>
      </w:r>
      <w:proofErr w:type="spellEnd"/>
      <w:r w:rsidR="0010556F">
        <w:rPr>
          <w:color w:val="808080" w:themeColor="background1" w:themeShade="80"/>
        </w:rPr>
        <w:t xml:space="preserve">, vim, or any Linux </w:t>
      </w:r>
      <w:proofErr w:type="spellStart"/>
      <w:r w:rsidR="00986720">
        <w:rPr>
          <w:color w:val="808080" w:themeColor="background1" w:themeShade="80"/>
        </w:rPr>
        <w:t>s</w:t>
      </w:r>
      <w:r w:rsidR="0010556F">
        <w:rPr>
          <w:color w:val="808080" w:themeColor="background1" w:themeShade="80"/>
        </w:rPr>
        <w:t>editor</w:t>
      </w:r>
      <w:proofErr w:type="spellEnd"/>
      <w:r w:rsidR="0010556F">
        <w:rPr>
          <w:color w:val="808080" w:themeColor="background1" w:themeShade="80"/>
        </w:rPr>
        <w:t xml:space="preserve"> of choice to edit these files.</w:t>
      </w:r>
    </w:p>
    <w:p w14:paraId="7FAE3416" w14:textId="77777777" w:rsidR="004C111F" w:rsidRDefault="004C111F" w:rsidP="004C111F">
      <w:pPr>
        <w:ind w:left="720"/>
      </w:pPr>
    </w:p>
    <w:p w14:paraId="5911386F" w14:textId="2C31D849" w:rsidR="004C111F" w:rsidRDefault="00C14A40" w:rsidP="004C111F">
      <w:r>
        <w:t>Now stop and restart the C</w:t>
      </w:r>
      <w:r w:rsidR="004C111F">
        <w:t>assandra server. To begin, you can stop the server by one of two methods:</w:t>
      </w:r>
    </w:p>
    <w:p w14:paraId="04AEF1B0" w14:textId="77777777" w:rsidR="004C111F" w:rsidRDefault="004C111F" w:rsidP="004C111F"/>
    <w:p w14:paraId="62F9F0D7" w14:textId="77777777" w:rsidR="004C111F" w:rsidRPr="004C111F" w:rsidRDefault="004C111F" w:rsidP="004C111F">
      <w:pPr>
        <w:ind w:left="720"/>
      </w:pPr>
      <w:r w:rsidRPr="004C111F">
        <w:t xml:space="preserve">$ </w:t>
      </w:r>
      <w:proofErr w:type="spellStart"/>
      <w:r w:rsidRPr="004C111F">
        <w:t>ps</w:t>
      </w:r>
      <w:proofErr w:type="spellEnd"/>
      <w:r w:rsidRPr="004C111F">
        <w:t xml:space="preserve"> </w:t>
      </w:r>
      <w:proofErr w:type="spellStart"/>
      <w:r w:rsidRPr="004C111F">
        <w:t>auwx</w:t>
      </w:r>
      <w:proofErr w:type="spellEnd"/>
      <w:r w:rsidRPr="004C111F">
        <w:t xml:space="preserve"> | grep </w:t>
      </w:r>
      <w:proofErr w:type="spellStart"/>
      <w:r w:rsidRPr="004C111F">
        <w:t>cassandra</w:t>
      </w:r>
      <w:proofErr w:type="spellEnd"/>
    </w:p>
    <w:p w14:paraId="6B711CC5" w14:textId="299950DB" w:rsidR="004C111F" w:rsidRDefault="004C111F" w:rsidP="004C111F">
      <w:pPr>
        <w:ind w:left="720"/>
        <w:rPr>
          <w:i/>
          <w:iCs/>
        </w:rPr>
      </w:pPr>
      <w:r w:rsidRPr="004C111F">
        <w:t xml:space="preserve">$ </w:t>
      </w:r>
      <w:proofErr w:type="spellStart"/>
      <w:r w:rsidRPr="004C111F">
        <w:t>sudo</w:t>
      </w:r>
      <w:proofErr w:type="spellEnd"/>
      <w:r w:rsidRPr="004C111F">
        <w:t xml:space="preserve"> kill </w:t>
      </w:r>
      <w:proofErr w:type="spellStart"/>
      <w:r w:rsidRPr="004C111F">
        <w:rPr>
          <w:i/>
          <w:iCs/>
        </w:rPr>
        <w:t>pid</w:t>
      </w:r>
      <w:proofErr w:type="spellEnd"/>
    </w:p>
    <w:p w14:paraId="78A5BC6C" w14:textId="77777777" w:rsidR="004C111F" w:rsidRDefault="004C111F" w:rsidP="004C111F">
      <w:pPr>
        <w:ind w:left="720"/>
        <w:rPr>
          <w:iCs/>
        </w:rPr>
      </w:pPr>
    </w:p>
    <w:p w14:paraId="093A779E" w14:textId="126A0F64" w:rsidR="004C111F" w:rsidRPr="00C14A40" w:rsidRDefault="004C111F" w:rsidP="004C111F">
      <w:pPr>
        <w:ind w:left="720"/>
        <w:rPr>
          <w:iCs/>
          <w:color w:val="808080" w:themeColor="background1" w:themeShade="80"/>
        </w:rPr>
      </w:pPr>
      <w:r w:rsidRPr="00C14A40">
        <w:rPr>
          <w:iCs/>
          <w:color w:val="808080" w:themeColor="background1" w:themeShade="80"/>
        </w:rPr>
        <w:t>or</w:t>
      </w:r>
    </w:p>
    <w:p w14:paraId="230BAFF5" w14:textId="77777777" w:rsidR="004C111F" w:rsidRDefault="004C111F" w:rsidP="004C111F">
      <w:pPr>
        <w:ind w:left="720"/>
        <w:rPr>
          <w:iCs/>
        </w:rPr>
      </w:pPr>
    </w:p>
    <w:p w14:paraId="09DD2A73" w14:textId="238BD4F0" w:rsidR="004C111F" w:rsidRDefault="004C111F" w:rsidP="004C111F">
      <w:pPr>
        <w:ind w:left="720"/>
        <w:rPr>
          <w:iCs/>
        </w:rPr>
      </w:pPr>
      <w:r>
        <w:rPr>
          <w:iCs/>
        </w:rPr>
        <w:t xml:space="preserve">$ </w:t>
      </w:r>
      <w:proofErr w:type="spellStart"/>
      <w:r w:rsidRPr="004C111F">
        <w:rPr>
          <w:iCs/>
        </w:rPr>
        <w:t>sudo</w:t>
      </w:r>
      <w:proofErr w:type="spellEnd"/>
      <w:r w:rsidRPr="004C111F">
        <w:rPr>
          <w:iCs/>
        </w:rPr>
        <w:t xml:space="preserve"> kill -9 $(</w:t>
      </w:r>
      <w:proofErr w:type="spellStart"/>
      <w:r w:rsidRPr="004C111F">
        <w:rPr>
          <w:iCs/>
        </w:rPr>
        <w:t>ps</w:t>
      </w:r>
      <w:proofErr w:type="spellEnd"/>
      <w:r w:rsidRPr="004C111F">
        <w:rPr>
          <w:iCs/>
        </w:rPr>
        <w:t xml:space="preserve"> aux | grep </w:t>
      </w:r>
      <w:proofErr w:type="spellStart"/>
      <w:r w:rsidRPr="004C111F">
        <w:rPr>
          <w:iCs/>
        </w:rPr>
        <w:t>dse</w:t>
      </w:r>
      <w:proofErr w:type="spellEnd"/>
      <w:r w:rsidRPr="004C111F">
        <w:rPr>
          <w:iCs/>
        </w:rPr>
        <w:t xml:space="preserve"> | </w:t>
      </w:r>
      <w:proofErr w:type="spellStart"/>
      <w:r w:rsidRPr="004C111F">
        <w:rPr>
          <w:iCs/>
        </w:rPr>
        <w:t>awk</w:t>
      </w:r>
      <w:proofErr w:type="spellEnd"/>
      <w:r w:rsidRPr="004C111F">
        <w:rPr>
          <w:iCs/>
        </w:rPr>
        <w:t xml:space="preserve"> {'print $2'})</w:t>
      </w:r>
    </w:p>
    <w:p w14:paraId="09B02FA5" w14:textId="77777777" w:rsidR="004C111F" w:rsidRDefault="004C111F" w:rsidP="004C111F">
      <w:pPr>
        <w:ind w:left="720"/>
        <w:rPr>
          <w:iCs/>
        </w:rPr>
      </w:pPr>
    </w:p>
    <w:p w14:paraId="47207241" w14:textId="1ED4BD72" w:rsidR="004C111F" w:rsidRDefault="00C14A40" w:rsidP="004C111F">
      <w:pPr>
        <w:rPr>
          <w:iCs/>
        </w:rPr>
      </w:pPr>
      <w:r>
        <w:rPr>
          <w:iCs/>
        </w:rPr>
        <w:t>To start C</w:t>
      </w:r>
      <w:r w:rsidR="004C111F">
        <w:rPr>
          <w:iCs/>
        </w:rPr>
        <w:t>assandra:</w:t>
      </w:r>
    </w:p>
    <w:p w14:paraId="42CC12FC" w14:textId="77777777" w:rsidR="004C111F" w:rsidRDefault="004C111F" w:rsidP="004C111F">
      <w:pPr>
        <w:rPr>
          <w:iCs/>
        </w:rPr>
      </w:pPr>
    </w:p>
    <w:p w14:paraId="0AFD1F5F" w14:textId="223AECA5" w:rsidR="004C111F" w:rsidRPr="004C111F" w:rsidRDefault="004C111F" w:rsidP="004C111F">
      <w:pPr>
        <w:ind w:left="720"/>
      </w:pPr>
      <w:r>
        <w:rPr>
          <w:iCs/>
        </w:rPr>
        <w:t>$</w:t>
      </w:r>
      <w:r w:rsidR="00CA69AD">
        <w:rPr>
          <w:iCs/>
        </w:rPr>
        <w:t xml:space="preserve"> </w:t>
      </w:r>
      <w:proofErr w:type="spellStart"/>
      <w:r w:rsidR="00CA69AD" w:rsidRPr="00CA69AD">
        <w:rPr>
          <w:iCs/>
        </w:rPr>
        <w:t>sudo</w:t>
      </w:r>
      <w:proofErr w:type="spellEnd"/>
      <w:r w:rsidR="00CA69AD" w:rsidRPr="00CA69AD">
        <w:rPr>
          <w:iCs/>
        </w:rPr>
        <w:t xml:space="preserve"> service </w:t>
      </w:r>
      <w:proofErr w:type="spellStart"/>
      <w:r w:rsidR="00CA69AD" w:rsidRPr="00CA69AD">
        <w:rPr>
          <w:iCs/>
        </w:rPr>
        <w:t>dse</w:t>
      </w:r>
      <w:proofErr w:type="spellEnd"/>
      <w:r w:rsidR="00CA69AD" w:rsidRPr="00CA69AD">
        <w:rPr>
          <w:iCs/>
        </w:rPr>
        <w:t xml:space="preserve"> start</w:t>
      </w:r>
    </w:p>
    <w:p w14:paraId="75383551" w14:textId="77777777" w:rsidR="004C111F" w:rsidRDefault="004C111F" w:rsidP="00DD6804">
      <w:pPr>
        <w:ind w:left="720"/>
        <w:rPr>
          <w:sz w:val="20"/>
          <w:szCs w:val="20"/>
        </w:rPr>
      </w:pPr>
    </w:p>
    <w:p w14:paraId="55D0D903" w14:textId="77777777" w:rsidR="004C111F" w:rsidRDefault="004C111F" w:rsidP="00DD6804">
      <w:pPr>
        <w:ind w:left="720"/>
        <w:rPr>
          <w:sz w:val="20"/>
          <w:szCs w:val="20"/>
        </w:rPr>
      </w:pPr>
    </w:p>
    <w:p w14:paraId="7203C87A" w14:textId="20CE4203" w:rsidR="00AE0FC0" w:rsidRPr="00F72A32" w:rsidRDefault="00AE0FC0" w:rsidP="00A47FE0">
      <w:pPr>
        <w:pStyle w:val="Heading2"/>
      </w:pPr>
      <w:bookmarkStart w:id="8" w:name="_Toc453245963"/>
      <w:r>
        <w:t>Accessing DataStax Tools</w:t>
      </w:r>
      <w:bookmarkEnd w:id="8"/>
    </w:p>
    <w:p w14:paraId="7332735C" w14:textId="73957227" w:rsidR="00F72A32" w:rsidRPr="00F72A32" w:rsidRDefault="00155DD2" w:rsidP="004C111F">
      <w:r>
        <w:t xml:space="preserve">The following </w:t>
      </w:r>
      <w:r w:rsidR="00F72A32" w:rsidRPr="00F72A32">
        <w:t>UI's you'll want to play around with</w:t>
      </w:r>
      <w:r>
        <w:t xml:space="preserve">.  You will need to determine the proper </w:t>
      </w:r>
      <w:r w:rsidR="00471825">
        <w:t>IP</w:t>
      </w:r>
      <w:r>
        <w:t xml:space="preserve"> addresses to use. </w:t>
      </w:r>
      <w:r w:rsidR="00471825">
        <w:t>L</w:t>
      </w:r>
      <w:r>
        <w:t xml:space="preserve">ocate these </w:t>
      </w:r>
      <w:r w:rsidR="00471825">
        <w:t>as follows:</w:t>
      </w:r>
    </w:p>
    <w:p w14:paraId="71807BDE" w14:textId="77777777" w:rsidR="00F72A32" w:rsidRPr="00F72A32" w:rsidRDefault="00F72A32" w:rsidP="004C111F"/>
    <w:p w14:paraId="47493EC6" w14:textId="77777777" w:rsidR="00471825" w:rsidRDefault="00F72A32" w:rsidP="004C111F">
      <w:pPr>
        <w:ind w:left="720"/>
      </w:pPr>
      <w:r w:rsidRPr="00F72A32">
        <w:t xml:space="preserve"> - OpsCenter: </w:t>
      </w:r>
    </w:p>
    <w:p w14:paraId="691CDFC5" w14:textId="5FFA0E77" w:rsidR="00F72A32" w:rsidRPr="00BA75A2" w:rsidRDefault="00735EDB" w:rsidP="004C111F">
      <w:pPr>
        <w:pStyle w:val="ListParagraph"/>
        <w:numPr>
          <w:ilvl w:val="0"/>
          <w:numId w:val="21"/>
        </w:numPr>
        <w:rPr>
          <w:color w:val="000000" w:themeColor="text1"/>
        </w:rPr>
      </w:pPr>
      <w:hyperlink w:history="1">
        <w:r w:rsidR="00155DD2" w:rsidRPr="00BA75A2">
          <w:rPr>
            <w:rStyle w:val="Hyperlink"/>
            <w:color w:val="000000" w:themeColor="text1"/>
            <w:sz w:val="24"/>
            <w:u w:val="none"/>
          </w:rPr>
          <w:t>http://&lt;opscenter</w:t>
        </w:r>
      </w:hyperlink>
      <w:r w:rsidR="00155DD2" w:rsidRPr="00BA75A2">
        <w:rPr>
          <w:color w:val="000000" w:themeColor="text1"/>
        </w:rPr>
        <w:t xml:space="preserve"> </w:t>
      </w:r>
      <w:proofErr w:type="spellStart"/>
      <w:r w:rsidR="00155DD2" w:rsidRPr="00BA75A2">
        <w:rPr>
          <w:color w:val="000000" w:themeColor="text1"/>
        </w:rPr>
        <w:t>ip</w:t>
      </w:r>
      <w:proofErr w:type="spellEnd"/>
      <w:r w:rsidR="00155DD2" w:rsidRPr="00BA75A2">
        <w:rPr>
          <w:color w:val="000000" w:themeColor="text1"/>
        </w:rPr>
        <w:t xml:space="preserve"> address&gt;</w:t>
      </w:r>
      <w:r w:rsidR="00F72A32" w:rsidRPr="00BA75A2">
        <w:rPr>
          <w:color w:val="000000" w:themeColor="text1"/>
        </w:rPr>
        <w:t>:8888</w:t>
      </w:r>
    </w:p>
    <w:p w14:paraId="2EF4E4C4" w14:textId="7903E8DC" w:rsidR="00471825" w:rsidRPr="00471825" w:rsidRDefault="00DD6804" w:rsidP="004C111F">
      <w:pPr>
        <w:pStyle w:val="ListParagraph"/>
        <w:numPr>
          <w:ilvl w:val="0"/>
          <w:numId w:val="21"/>
        </w:numPr>
      </w:pPr>
      <w:r>
        <w:t>IP a</w:t>
      </w:r>
      <w:r w:rsidR="00471825">
        <w:t xml:space="preserve">ddress found as the public IP address for the </w:t>
      </w:r>
      <w:proofErr w:type="spellStart"/>
      <w:r w:rsidR="00471825" w:rsidRPr="004C111F">
        <w:rPr>
          <w:i/>
        </w:rPr>
        <w:t>opscenter</w:t>
      </w:r>
      <w:proofErr w:type="spellEnd"/>
      <w:r w:rsidR="00471825">
        <w:t xml:space="preserve"> </w:t>
      </w:r>
      <w:proofErr w:type="spellStart"/>
      <w:r w:rsidR="00471825">
        <w:t>vm</w:t>
      </w:r>
      <w:proofErr w:type="spellEnd"/>
    </w:p>
    <w:p w14:paraId="1A6A7C65" w14:textId="77777777" w:rsidR="00471825" w:rsidRDefault="00F72A32" w:rsidP="004C111F">
      <w:pPr>
        <w:ind w:left="720"/>
      </w:pPr>
      <w:r w:rsidRPr="00F72A32">
        <w:t xml:space="preserve"> - Spark Master: </w:t>
      </w:r>
    </w:p>
    <w:p w14:paraId="6FE42022" w14:textId="0232F414" w:rsidR="00471825" w:rsidRPr="00BA75A2" w:rsidRDefault="00735EDB" w:rsidP="004C111F">
      <w:pPr>
        <w:pStyle w:val="ListParagraph"/>
        <w:numPr>
          <w:ilvl w:val="0"/>
          <w:numId w:val="22"/>
        </w:numPr>
      </w:pPr>
      <w:hyperlink w:history="1">
        <w:r w:rsidR="00155DD2" w:rsidRPr="00BA75A2">
          <w:rPr>
            <w:rStyle w:val="Hyperlink"/>
            <w:color w:val="000000" w:themeColor="text1"/>
            <w:sz w:val="24"/>
            <w:u w:val="none"/>
          </w:rPr>
          <w:t>http://&lt;spark</w:t>
        </w:r>
      </w:hyperlink>
      <w:r w:rsidR="00155DD2" w:rsidRPr="00BA75A2">
        <w:rPr>
          <w:color w:val="000000" w:themeColor="text1"/>
        </w:rPr>
        <w:t xml:space="preserve"> master </w:t>
      </w:r>
      <w:proofErr w:type="spellStart"/>
      <w:r w:rsidR="00155DD2" w:rsidRPr="00BA75A2">
        <w:rPr>
          <w:color w:val="000000" w:themeColor="text1"/>
        </w:rPr>
        <w:t>ip</w:t>
      </w:r>
      <w:proofErr w:type="spellEnd"/>
      <w:r w:rsidR="00155DD2" w:rsidRPr="00BA75A2">
        <w:rPr>
          <w:color w:val="000000" w:themeColor="text1"/>
        </w:rPr>
        <w:t xml:space="preserve"> address&gt;</w:t>
      </w:r>
      <w:r w:rsidR="00F72A32" w:rsidRPr="00BA75A2">
        <w:rPr>
          <w:color w:val="000000" w:themeColor="text1"/>
        </w:rPr>
        <w:t>:7080</w:t>
      </w:r>
    </w:p>
    <w:p w14:paraId="31D0EAF6" w14:textId="66BA493F" w:rsidR="00DD6804" w:rsidRDefault="00DD6804" w:rsidP="004C111F">
      <w:pPr>
        <w:pStyle w:val="ListParagraph"/>
        <w:numPr>
          <w:ilvl w:val="0"/>
          <w:numId w:val="22"/>
        </w:numPr>
      </w:pPr>
      <w:r>
        <w:t xml:space="preserve">IP address found by </w:t>
      </w:r>
      <w:proofErr w:type="spellStart"/>
      <w:r>
        <w:t>ssh</w:t>
      </w:r>
      <w:proofErr w:type="spellEnd"/>
      <w:r>
        <w:t xml:space="preserve"> to any of the dc0vmX nodes, and running the following command</w:t>
      </w:r>
      <w:r w:rsidR="0010556F">
        <w:t xml:space="preserve"> (more on dsetool, and what it is later)</w:t>
      </w:r>
      <w:r>
        <w:t>:</w:t>
      </w:r>
    </w:p>
    <w:p w14:paraId="26094A77" w14:textId="77777777" w:rsidR="00DD6804" w:rsidRDefault="00DD6804" w:rsidP="004C111F">
      <w:pPr>
        <w:ind w:left="720"/>
      </w:pPr>
    </w:p>
    <w:p w14:paraId="6CA0D0C7" w14:textId="0834B952" w:rsidR="00CA69AD" w:rsidRDefault="00CA69AD" w:rsidP="00CA69AD">
      <w:pPr>
        <w:ind w:left="720" w:firstLine="360"/>
      </w:pPr>
      <w:r>
        <w:t>$ dsetool status</w:t>
      </w:r>
    </w:p>
    <w:p w14:paraId="69B62620" w14:textId="77777777" w:rsidR="00CA69AD" w:rsidRDefault="00CA69AD" w:rsidP="00CA69AD">
      <w:pPr>
        <w:ind w:left="720" w:firstLine="360"/>
      </w:pPr>
    </w:p>
    <w:p w14:paraId="1DA66513" w14:textId="77777777" w:rsidR="00CA69AD" w:rsidRPr="00CA69AD" w:rsidRDefault="00CA69AD" w:rsidP="00CA69AD">
      <w:pPr>
        <w:ind w:left="720" w:firstLine="360"/>
        <w:rPr>
          <w:sz w:val="16"/>
          <w:szCs w:val="10"/>
        </w:rPr>
      </w:pPr>
      <w:r w:rsidRPr="00CA69AD">
        <w:rPr>
          <w:sz w:val="16"/>
          <w:szCs w:val="10"/>
        </w:rPr>
        <w:t xml:space="preserve">Note: Ownership information does not include topology, please specify a </w:t>
      </w:r>
      <w:proofErr w:type="spellStart"/>
      <w:r w:rsidRPr="00CA69AD">
        <w:rPr>
          <w:sz w:val="16"/>
          <w:szCs w:val="10"/>
        </w:rPr>
        <w:t>keyspace</w:t>
      </w:r>
      <w:proofErr w:type="spellEnd"/>
      <w:r w:rsidRPr="00CA69AD">
        <w:rPr>
          <w:sz w:val="16"/>
          <w:szCs w:val="10"/>
        </w:rPr>
        <w:t>.</w:t>
      </w:r>
    </w:p>
    <w:p w14:paraId="1380470C" w14:textId="702BB191" w:rsidR="00CA69AD" w:rsidRPr="00CA69AD" w:rsidRDefault="00CA69AD" w:rsidP="00CA69AD">
      <w:pPr>
        <w:ind w:left="720" w:firstLine="360"/>
        <w:rPr>
          <w:sz w:val="16"/>
          <w:szCs w:val="10"/>
        </w:rPr>
      </w:pPr>
      <w:r w:rsidRPr="00CA69AD">
        <w:rPr>
          <w:sz w:val="16"/>
          <w:szCs w:val="10"/>
        </w:rPr>
        <w:t xml:space="preserve">Address          DC           Rack         Workload         </w:t>
      </w:r>
      <w:r>
        <w:rPr>
          <w:sz w:val="16"/>
          <w:szCs w:val="10"/>
        </w:rPr>
        <w:t xml:space="preserve">              </w:t>
      </w:r>
      <w:proofErr w:type="gramStart"/>
      <w:r w:rsidRPr="00CA69AD">
        <w:rPr>
          <w:sz w:val="16"/>
          <w:szCs w:val="10"/>
        </w:rPr>
        <w:t>Status  State</w:t>
      </w:r>
      <w:proofErr w:type="gramEnd"/>
      <w:r w:rsidRPr="00CA69AD">
        <w:rPr>
          <w:sz w:val="16"/>
          <w:szCs w:val="10"/>
        </w:rPr>
        <w:t xml:space="preserve">    </w:t>
      </w:r>
      <w:r>
        <w:rPr>
          <w:sz w:val="16"/>
          <w:szCs w:val="10"/>
        </w:rPr>
        <w:t xml:space="preserve">  </w:t>
      </w:r>
      <w:r w:rsidRPr="00CA69AD">
        <w:rPr>
          <w:sz w:val="16"/>
          <w:szCs w:val="10"/>
        </w:rPr>
        <w:t xml:space="preserve">Load             </w:t>
      </w:r>
      <w:r>
        <w:rPr>
          <w:sz w:val="16"/>
          <w:szCs w:val="10"/>
        </w:rPr>
        <w:t xml:space="preserve">   </w:t>
      </w:r>
      <w:r w:rsidRPr="00CA69AD">
        <w:rPr>
          <w:sz w:val="16"/>
          <w:szCs w:val="10"/>
        </w:rPr>
        <w:t xml:space="preserve">Owns                 </w:t>
      </w:r>
      <w:r>
        <w:rPr>
          <w:sz w:val="16"/>
          <w:szCs w:val="10"/>
        </w:rPr>
        <w:t xml:space="preserve"> </w:t>
      </w:r>
      <w:proofErr w:type="spellStart"/>
      <w:r w:rsidRPr="00CA69AD">
        <w:rPr>
          <w:sz w:val="16"/>
          <w:szCs w:val="10"/>
        </w:rPr>
        <w:t>VNodes</w:t>
      </w:r>
      <w:proofErr w:type="spellEnd"/>
    </w:p>
    <w:p w14:paraId="3B32533A" w14:textId="6575B849" w:rsidR="00CA69AD" w:rsidRPr="00CA69AD" w:rsidRDefault="00CA69AD" w:rsidP="00CA69AD">
      <w:pPr>
        <w:ind w:left="720" w:firstLine="360"/>
        <w:rPr>
          <w:sz w:val="16"/>
          <w:szCs w:val="10"/>
        </w:rPr>
      </w:pPr>
      <w:r>
        <w:rPr>
          <w:sz w:val="16"/>
          <w:szCs w:val="10"/>
        </w:rPr>
        <w:t>123.456</w:t>
      </w:r>
      <w:r w:rsidRPr="00CA69AD">
        <w:rPr>
          <w:sz w:val="16"/>
          <w:szCs w:val="10"/>
        </w:rPr>
        <w:t>.</w:t>
      </w:r>
      <w:r>
        <w:rPr>
          <w:sz w:val="16"/>
          <w:szCs w:val="10"/>
        </w:rPr>
        <w:t>1.1</w:t>
      </w:r>
      <w:r w:rsidRPr="00CA69AD">
        <w:rPr>
          <w:sz w:val="16"/>
          <w:szCs w:val="10"/>
        </w:rPr>
        <w:t xml:space="preserve">   </w:t>
      </w:r>
      <w:r>
        <w:rPr>
          <w:sz w:val="16"/>
          <w:szCs w:val="10"/>
        </w:rPr>
        <w:t xml:space="preserve"> </w:t>
      </w:r>
      <w:r w:rsidRPr="00CA69AD">
        <w:rPr>
          <w:sz w:val="16"/>
          <w:szCs w:val="10"/>
        </w:rPr>
        <w:t xml:space="preserve">dc0          </w:t>
      </w:r>
      <w:r>
        <w:rPr>
          <w:sz w:val="16"/>
          <w:szCs w:val="10"/>
        </w:rPr>
        <w:t xml:space="preserve"> </w:t>
      </w:r>
      <w:r w:rsidRPr="00CA69AD">
        <w:rPr>
          <w:sz w:val="16"/>
          <w:szCs w:val="10"/>
        </w:rPr>
        <w:t xml:space="preserve">FD1          </w:t>
      </w:r>
      <w:proofErr w:type="spellStart"/>
      <w:r>
        <w:rPr>
          <w:sz w:val="16"/>
          <w:szCs w:val="10"/>
        </w:rPr>
        <w:t>SearchAnalytics</w:t>
      </w:r>
      <w:proofErr w:type="spellEnd"/>
      <w:r w:rsidRPr="00CA69AD">
        <w:rPr>
          <w:sz w:val="16"/>
          <w:szCs w:val="10"/>
        </w:rPr>
        <w:t>(</w:t>
      </w:r>
      <w:proofErr w:type="gramStart"/>
      <w:r w:rsidRPr="00CA69AD">
        <w:rPr>
          <w:sz w:val="16"/>
          <w:szCs w:val="10"/>
        </w:rPr>
        <w:t xml:space="preserve">JT)   </w:t>
      </w:r>
      <w:proofErr w:type="gramEnd"/>
      <w:r w:rsidRPr="00CA69AD">
        <w:rPr>
          <w:sz w:val="16"/>
          <w:szCs w:val="10"/>
        </w:rPr>
        <w:t xml:space="preserve"> </w:t>
      </w:r>
      <w:r>
        <w:rPr>
          <w:sz w:val="16"/>
          <w:szCs w:val="10"/>
        </w:rPr>
        <w:t xml:space="preserve">  </w:t>
      </w:r>
      <w:r w:rsidRPr="00CA69AD">
        <w:rPr>
          <w:sz w:val="16"/>
          <w:szCs w:val="10"/>
        </w:rPr>
        <w:t xml:space="preserve">Up      </w:t>
      </w:r>
      <w:r>
        <w:rPr>
          <w:sz w:val="16"/>
          <w:szCs w:val="10"/>
        </w:rPr>
        <w:t xml:space="preserve">  </w:t>
      </w:r>
      <w:r w:rsidRPr="00CA69AD">
        <w:rPr>
          <w:sz w:val="16"/>
          <w:szCs w:val="10"/>
        </w:rPr>
        <w:t>Normal   219.98</w:t>
      </w:r>
      <w:r>
        <w:rPr>
          <w:sz w:val="16"/>
          <w:szCs w:val="10"/>
        </w:rPr>
        <w:t xml:space="preserve"> KB       </w:t>
      </w:r>
      <w:r w:rsidRPr="00CA69AD">
        <w:rPr>
          <w:sz w:val="16"/>
          <w:szCs w:val="10"/>
        </w:rPr>
        <w:t>34.69%               64</w:t>
      </w:r>
    </w:p>
    <w:p w14:paraId="14AFB6EF" w14:textId="6D3A49B3" w:rsidR="00CA69AD" w:rsidRPr="00CA69AD" w:rsidRDefault="00CA69AD" w:rsidP="00CA69AD">
      <w:pPr>
        <w:ind w:left="720" w:firstLine="360"/>
        <w:rPr>
          <w:sz w:val="16"/>
          <w:szCs w:val="10"/>
        </w:rPr>
      </w:pPr>
      <w:r>
        <w:rPr>
          <w:sz w:val="16"/>
          <w:szCs w:val="10"/>
        </w:rPr>
        <w:t>123.456</w:t>
      </w:r>
      <w:r w:rsidRPr="00CA69AD">
        <w:rPr>
          <w:sz w:val="16"/>
          <w:szCs w:val="10"/>
        </w:rPr>
        <w:t>.</w:t>
      </w:r>
      <w:r>
        <w:rPr>
          <w:sz w:val="16"/>
          <w:szCs w:val="10"/>
        </w:rPr>
        <w:t>1.2</w:t>
      </w:r>
      <w:r w:rsidRPr="00CA69AD">
        <w:rPr>
          <w:sz w:val="16"/>
          <w:szCs w:val="10"/>
        </w:rPr>
        <w:t xml:space="preserve">    dc0          </w:t>
      </w:r>
      <w:r>
        <w:rPr>
          <w:sz w:val="16"/>
          <w:szCs w:val="10"/>
        </w:rPr>
        <w:t xml:space="preserve"> </w:t>
      </w:r>
      <w:r w:rsidRPr="00CA69AD">
        <w:rPr>
          <w:sz w:val="16"/>
          <w:szCs w:val="10"/>
        </w:rPr>
        <w:t xml:space="preserve">FD2          </w:t>
      </w:r>
      <w:proofErr w:type="spellStart"/>
      <w:r w:rsidRPr="00CA69AD">
        <w:rPr>
          <w:sz w:val="16"/>
          <w:szCs w:val="10"/>
        </w:rPr>
        <w:t>SearchAnalytics</w:t>
      </w:r>
      <w:proofErr w:type="spellEnd"/>
      <w:r w:rsidRPr="00CA69AD">
        <w:rPr>
          <w:sz w:val="16"/>
          <w:szCs w:val="10"/>
        </w:rPr>
        <w:t xml:space="preserve">  </w:t>
      </w:r>
      <w:r>
        <w:rPr>
          <w:sz w:val="16"/>
          <w:szCs w:val="10"/>
        </w:rPr>
        <w:t xml:space="preserve">          </w:t>
      </w:r>
      <w:r w:rsidRPr="00CA69AD">
        <w:rPr>
          <w:sz w:val="16"/>
          <w:szCs w:val="10"/>
        </w:rPr>
        <w:t xml:space="preserve">Up      </w:t>
      </w:r>
      <w:r>
        <w:rPr>
          <w:sz w:val="16"/>
          <w:szCs w:val="10"/>
        </w:rPr>
        <w:t xml:space="preserve">  </w:t>
      </w:r>
      <w:r w:rsidRPr="00CA69AD">
        <w:rPr>
          <w:sz w:val="16"/>
          <w:szCs w:val="10"/>
        </w:rPr>
        <w:t>Normal   12.22 MB         31.12%               64</w:t>
      </w:r>
    </w:p>
    <w:p w14:paraId="0BE18154" w14:textId="702A3E4D" w:rsidR="00CA69AD" w:rsidRPr="00CA69AD" w:rsidRDefault="00CA69AD" w:rsidP="00CA69AD">
      <w:pPr>
        <w:ind w:left="720" w:firstLine="360"/>
        <w:rPr>
          <w:sz w:val="16"/>
          <w:szCs w:val="10"/>
        </w:rPr>
      </w:pPr>
      <w:r>
        <w:rPr>
          <w:sz w:val="16"/>
          <w:szCs w:val="10"/>
        </w:rPr>
        <w:t>123</w:t>
      </w:r>
      <w:r w:rsidRPr="00CA69AD">
        <w:rPr>
          <w:sz w:val="16"/>
          <w:szCs w:val="10"/>
        </w:rPr>
        <w:t>.</w:t>
      </w:r>
      <w:r>
        <w:rPr>
          <w:sz w:val="16"/>
          <w:szCs w:val="10"/>
        </w:rPr>
        <w:t>456</w:t>
      </w:r>
      <w:r w:rsidRPr="00CA69AD">
        <w:rPr>
          <w:sz w:val="16"/>
          <w:szCs w:val="10"/>
        </w:rPr>
        <w:t>.</w:t>
      </w:r>
      <w:r>
        <w:rPr>
          <w:sz w:val="16"/>
          <w:szCs w:val="10"/>
        </w:rPr>
        <w:t>1.3</w:t>
      </w:r>
      <w:r w:rsidRPr="00CA69AD">
        <w:rPr>
          <w:sz w:val="16"/>
          <w:szCs w:val="10"/>
        </w:rPr>
        <w:t xml:space="preserve">    dc0          </w:t>
      </w:r>
      <w:r>
        <w:rPr>
          <w:sz w:val="16"/>
          <w:szCs w:val="10"/>
        </w:rPr>
        <w:t xml:space="preserve"> </w:t>
      </w:r>
      <w:r w:rsidRPr="00CA69AD">
        <w:rPr>
          <w:sz w:val="16"/>
          <w:szCs w:val="10"/>
        </w:rPr>
        <w:t xml:space="preserve">FD0          </w:t>
      </w:r>
      <w:proofErr w:type="spellStart"/>
      <w:r w:rsidRPr="00CA69AD">
        <w:rPr>
          <w:sz w:val="16"/>
          <w:szCs w:val="10"/>
        </w:rPr>
        <w:t>SearchAnalytics</w:t>
      </w:r>
      <w:proofErr w:type="spellEnd"/>
      <w:r w:rsidRPr="00CA69AD">
        <w:rPr>
          <w:sz w:val="16"/>
          <w:szCs w:val="10"/>
        </w:rPr>
        <w:t xml:space="preserve">  </w:t>
      </w:r>
      <w:r>
        <w:rPr>
          <w:sz w:val="16"/>
          <w:szCs w:val="10"/>
        </w:rPr>
        <w:t xml:space="preserve">          </w:t>
      </w:r>
      <w:r w:rsidRPr="00CA69AD">
        <w:rPr>
          <w:sz w:val="16"/>
          <w:szCs w:val="10"/>
        </w:rPr>
        <w:t xml:space="preserve">Up      </w:t>
      </w:r>
      <w:r>
        <w:rPr>
          <w:sz w:val="16"/>
          <w:szCs w:val="10"/>
        </w:rPr>
        <w:t xml:space="preserve">  </w:t>
      </w:r>
      <w:r w:rsidRPr="00CA69AD">
        <w:rPr>
          <w:sz w:val="16"/>
          <w:szCs w:val="10"/>
        </w:rPr>
        <w:t>Normal   12.36 MB         34.18%               64</w:t>
      </w:r>
    </w:p>
    <w:p w14:paraId="70765F58" w14:textId="77777777" w:rsidR="00CA69AD" w:rsidRDefault="00CA69AD" w:rsidP="004C111F">
      <w:pPr>
        <w:ind w:left="720"/>
      </w:pPr>
    </w:p>
    <w:p w14:paraId="7064F87D" w14:textId="36D43CA3" w:rsidR="00CA69AD" w:rsidRPr="00471825" w:rsidRDefault="00CA69AD" w:rsidP="00CA69AD">
      <w:pPr>
        <w:pStyle w:val="ListParagraph"/>
        <w:numPr>
          <w:ilvl w:val="0"/>
          <w:numId w:val="23"/>
        </w:numPr>
      </w:pPr>
      <w:r>
        <w:lastRenderedPageBreak/>
        <w:t>Look for the</w:t>
      </w:r>
      <w:r w:rsidR="00BA75A2">
        <w:t xml:space="preserve"> </w:t>
      </w:r>
      <w:r w:rsidR="00BA75A2">
        <w:rPr>
          <w:i/>
        </w:rPr>
        <w:t xml:space="preserve">(JT) </w:t>
      </w:r>
      <w:r w:rsidR="00BA75A2">
        <w:t>specification under the Workload column. This is the node with the Spark Job Tracker. Use the Public IP address in the command above.</w:t>
      </w:r>
    </w:p>
    <w:p w14:paraId="3150C269" w14:textId="1DB1A90C" w:rsidR="00F72A32" w:rsidRPr="00BA75A2" w:rsidRDefault="00155DD2" w:rsidP="004C111F">
      <w:pPr>
        <w:ind w:left="720"/>
      </w:pPr>
      <w:r w:rsidRPr="00BA75A2">
        <w:t xml:space="preserve"> - Solr UI</w:t>
      </w:r>
      <w:r w:rsidRPr="00BA75A2">
        <w:rPr>
          <w:color w:val="000000" w:themeColor="text1"/>
        </w:rPr>
        <w:t xml:space="preserve">: </w:t>
      </w:r>
      <w:hyperlink w:history="1">
        <w:r w:rsidRPr="00BA75A2">
          <w:rPr>
            <w:rStyle w:val="Hyperlink"/>
            <w:color w:val="000000" w:themeColor="text1"/>
            <w:sz w:val="24"/>
            <w:u w:val="none"/>
          </w:rPr>
          <w:t>http://&lt;solr</w:t>
        </w:r>
      </w:hyperlink>
      <w:r w:rsidRPr="00BA75A2">
        <w:rPr>
          <w:color w:val="000000" w:themeColor="text1"/>
          <w:sz w:val="28"/>
        </w:rPr>
        <w:t xml:space="preserve"> </w:t>
      </w:r>
      <w:r w:rsidRPr="00BA75A2">
        <w:rPr>
          <w:color w:val="000000" w:themeColor="text1"/>
        </w:rPr>
        <w:t xml:space="preserve">node </w:t>
      </w:r>
      <w:proofErr w:type="spellStart"/>
      <w:r w:rsidRPr="00BA75A2">
        <w:rPr>
          <w:color w:val="000000" w:themeColor="text1"/>
        </w:rPr>
        <w:t>ip</w:t>
      </w:r>
      <w:proofErr w:type="spellEnd"/>
      <w:r w:rsidRPr="00BA75A2">
        <w:rPr>
          <w:color w:val="000000" w:themeColor="text1"/>
        </w:rPr>
        <w:t xml:space="preserve"> address&gt;</w:t>
      </w:r>
      <w:r w:rsidR="00F72A32" w:rsidRPr="00BA75A2">
        <w:rPr>
          <w:color w:val="000000" w:themeColor="text1"/>
        </w:rPr>
        <w:t>:8983/</w:t>
      </w:r>
      <w:proofErr w:type="spellStart"/>
      <w:r w:rsidR="00F72A32" w:rsidRPr="00BA75A2">
        <w:rPr>
          <w:color w:val="000000" w:themeColor="text1"/>
        </w:rPr>
        <w:t>solr</w:t>
      </w:r>
      <w:proofErr w:type="spellEnd"/>
      <w:r w:rsidR="00F72A32" w:rsidRPr="00BA75A2">
        <w:rPr>
          <w:color w:val="000000" w:themeColor="text1"/>
        </w:rPr>
        <w:t>/</w:t>
      </w:r>
    </w:p>
    <w:p w14:paraId="15C08823" w14:textId="3128101E" w:rsidR="00F72A32" w:rsidRPr="00825F76" w:rsidRDefault="00BA75A2" w:rsidP="00F72A32">
      <w:pPr>
        <w:pStyle w:val="ListParagraph"/>
        <w:numPr>
          <w:ilvl w:val="0"/>
          <w:numId w:val="23"/>
        </w:numPr>
      </w:pPr>
      <w:r>
        <w:t xml:space="preserve">Use the Public IP address of your </w:t>
      </w:r>
      <w:r>
        <w:rPr>
          <w:i/>
        </w:rPr>
        <w:t>dc0vm0</w:t>
      </w:r>
      <w:r>
        <w:t xml:space="preserve"> node. This is the node that we will default to using for all subsequent commands with regards to Solr. </w:t>
      </w:r>
    </w:p>
    <w:p w14:paraId="1E5CFBC8" w14:textId="77777777" w:rsidR="0083568E" w:rsidRDefault="0083568E" w:rsidP="00A45BCD">
      <w:pPr>
        <w:pStyle w:val="Heading1"/>
      </w:pPr>
    </w:p>
    <w:p w14:paraId="6D292E3D" w14:textId="4D1D1E2A" w:rsidR="00961C54" w:rsidRDefault="00A47FE0" w:rsidP="00A45BCD">
      <w:pPr>
        <w:pStyle w:val="Heading1"/>
      </w:pPr>
      <w:bookmarkStart w:id="9" w:name="_Toc453245964"/>
      <w:r>
        <w:t>Hands-On Workshops</w:t>
      </w:r>
      <w:bookmarkEnd w:id="9"/>
    </w:p>
    <w:p w14:paraId="764A3391" w14:textId="77777777" w:rsidR="00A47FE0" w:rsidRDefault="00A47FE0" w:rsidP="00A45BCD">
      <w:pPr>
        <w:pStyle w:val="Heading1"/>
      </w:pPr>
    </w:p>
    <w:p w14:paraId="12F6DFCE" w14:textId="77777777" w:rsidR="00A47FE0" w:rsidRDefault="00A47FE0" w:rsidP="00A47FE0">
      <w:pPr>
        <w:pStyle w:val="Heading2"/>
        <w:rPr>
          <w:b w:val="0"/>
          <w:bCs w:val="0"/>
        </w:rPr>
      </w:pPr>
      <w:bookmarkStart w:id="10" w:name="_Toc453245965"/>
      <w:r>
        <w:rPr>
          <w:b w:val="0"/>
          <w:bCs w:val="0"/>
        </w:rPr>
        <w:t xml:space="preserve">Creating a </w:t>
      </w:r>
      <w:proofErr w:type="spellStart"/>
      <w:r>
        <w:rPr>
          <w:b w:val="0"/>
          <w:bCs w:val="0"/>
        </w:rPr>
        <w:t>Keyspace</w:t>
      </w:r>
      <w:proofErr w:type="spellEnd"/>
      <w:r>
        <w:rPr>
          <w:b w:val="0"/>
          <w:bCs w:val="0"/>
        </w:rPr>
        <w:t>, Table, and Queries</w:t>
      </w:r>
      <w:bookmarkEnd w:id="10"/>
    </w:p>
    <w:p w14:paraId="3C5109DB" w14:textId="30E4815E" w:rsidR="00620D0A" w:rsidRDefault="00620D0A" w:rsidP="00620D0A">
      <w:r w:rsidRPr="00620D0A">
        <w:t xml:space="preserve">Try the following CQL commands in DevCenter. In addition to DevCenter, you can also use </w:t>
      </w:r>
      <w:r w:rsidRPr="00620D0A">
        <w:rPr>
          <w:b/>
          <w:bCs/>
        </w:rPr>
        <w:t>CQLSH</w:t>
      </w:r>
      <w:r w:rsidRPr="00620D0A">
        <w:t xml:space="preserve"> as an interactive command line tool for CQL access to Cassandra. Start CQLSH like this:</w:t>
      </w:r>
    </w:p>
    <w:p w14:paraId="4943B922" w14:textId="77777777" w:rsidR="00620D0A" w:rsidRPr="00620D0A" w:rsidRDefault="00620D0A" w:rsidP="00620D0A"/>
    <w:p w14:paraId="5D6E1269" w14:textId="2B6A04AF" w:rsidR="00620D0A" w:rsidRPr="00C14A40" w:rsidRDefault="00620D0A" w:rsidP="00620D0A">
      <w:pPr>
        <w:ind w:firstLine="720"/>
        <w:rPr>
          <w:color w:val="808080" w:themeColor="background1" w:themeShade="80"/>
        </w:rPr>
      </w:pPr>
      <w:r w:rsidRPr="00C14A40">
        <w:rPr>
          <w:color w:val="808080" w:themeColor="background1" w:themeShade="80"/>
        </w:rPr>
        <w:t xml:space="preserve">First run </w:t>
      </w:r>
      <w:proofErr w:type="spellStart"/>
      <w:r w:rsidRPr="00C14A40">
        <w:rPr>
          <w:i/>
          <w:color w:val="808080" w:themeColor="background1" w:themeShade="80"/>
        </w:rPr>
        <w:t>ifconfig</w:t>
      </w:r>
      <w:proofErr w:type="spellEnd"/>
      <w:r w:rsidRPr="00C14A40">
        <w:rPr>
          <w:color w:val="808080" w:themeColor="background1" w:themeShade="80"/>
        </w:rPr>
        <w:t xml:space="preserve"> and look to see what your 10.0.0.x IP Address is</w:t>
      </w:r>
      <w:r w:rsidR="00C14A40" w:rsidRPr="00C14A40">
        <w:rPr>
          <w:color w:val="808080" w:themeColor="background1" w:themeShade="80"/>
        </w:rPr>
        <w:t>:</w:t>
      </w:r>
    </w:p>
    <w:p w14:paraId="31C98377" w14:textId="77777777" w:rsidR="00620D0A" w:rsidRDefault="00620D0A" w:rsidP="00620D0A">
      <w:pPr>
        <w:ind w:left="720"/>
      </w:pPr>
    </w:p>
    <w:p w14:paraId="421762FB" w14:textId="00FF4A3E" w:rsidR="00620D0A" w:rsidRPr="00620D0A" w:rsidRDefault="00620D0A" w:rsidP="00620D0A">
      <w:pPr>
        <w:ind w:left="720"/>
      </w:pPr>
      <w:r>
        <w:t xml:space="preserve">$ </w:t>
      </w:r>
      <w:proofErr w:type="spellStart"/>
      <w:r w:rsidRPr="00620D0A">
        <w:t>ifconfig</w:t>
      </w:r>
      <w:proofErr w:type="spellEnd"/>
    </w:p>
    <w:p w14:paraId="5B425CA7" w14:textId="77777777" w:rsidR="00C14A40" w:rsidRDefault="00C14A40" w:rsidP="00C14A40">
      <w:pPr>
        <w:ind w:firstLine="720"/>
      </w:pPr>
    </w:p>
    <w:p w14:paraId="786F2744" w14:textId="1BE963BD" w:rsidR="00C14A40" w:rsidRPr="00C14A40" w:rsidRDefault="00C14A40" w:rsidP="00C14A40">
      <w:pPr>
        <w:ind w:firstLine="720"/>
        <w:rPr>
          <w:color w:val="808080" w:themeColor="background1" w:themeShade="80"/>
        </w:rPr>
      </w:pPr>
      <w:r w:rsidRPr="00C14A40">
        <w:rPr>
          <w:color w:val="808080" w:themeColor="background1" w:themeShade="80"/>
        </w:rPr>
        <w:t>Make sure to replace 10.0.0.X with the IP of the respective node:</w:t>
      </w:r>
    </w:p>
    <w:p w14:paraId="163CFDD8" w14:textId="77777777" w:rsidR="00620D0A" w:rsidRPr="00620D0A" w:rsidRDefault="00620D0A" w:rsidP="00620D0A">
      <w:pPr>
        <w:ind w:left="720"/>
      </w:pPr>
    </w:p>
    <w:p w14:paraId="1CF5B406" w14:textId="5CCFCA6B" w:rsidR="00620D0A" w:rsidRDefault="00620D0A" w:rsidP="00620D0A">
      <w:pPr>
        <w:ind w:left="720"/>
      </w:pPr>
      <w:r>
        <w:t xml:space="preserve">$ </w:t>
      </w:r>
      <w:r w:rsidRPr="00620D0A">
        <w:t>cqlsh 10.0.0.X</w:t>
      </w:r>
    </w:p>
    <w:p w14:paraId="62C53436" w14:textId="77777777" w:rsidR="00620D0A" w:rsidRDefault="00620D0A" w:rsidP="00620D0A"/>
    <w:p w14:paraId="2A9556EC" w14:textId="77777777" w:rsidR="00620D0A" w:rsidRDefault="00620D0A" w:rsidP="00620D0A"/>
    <w:p w14:paraId="1B484CAD" w14:textId="77777777" w:rsidR="00620D0A" w:rsidRPr="00620D0A" w:rsidRDefault="00620D0A" w:rsidP="00620D0A">
      <w:r w:rsidRPr="00620D0A">
        <w:t xml:space="preserve">Let's make our first Cassandra </w:t>
      </w:r>
      <w:proofErr w:type="spellStart"/>
      <w:r w:rsidRPr="00620D0A">
        <w:t>Keyspace</w:t>
      </w:r>
      <w:proofErr w:type="spellEnd"/>
      <w:r w:rsidRPr="00620D0A">
        <w:t xml:space="preserve">! If you are using uppercase letters, use double quotes around the </w:t>
      </w:r>
      <w:proofErr w:type="spellStart"/>
      <w:r w:rsidRPr="00620D0A">
        <w:t>keyspace</w:t>
      </w:r>
      <w:proofErr w:type="spellEnd"/>
      <w:r w:rsidRPr="00620D0A">
        <w:t>.</w:t>
      </w:r>
    </w:p>
    <w:p w14:paraId="3E3457D4" w14:textId="77777777" w:rsidR="00620D0A" w:rsidRDefault="00620D0A" w:rsidP="00620D0A"/>
    <w:p w14:paraId="6DCC5082" w14:textId="1FF2623D" w:rsidR="00620D0A" w:rsidRDefault="00620D0A" w:rsidP="00620D0A">
      <w:pPr>
        <w:ind w:left="720"/>
      </w:pPr>
      <w:r>
        <w:t xml:space="preserve">create </w:t>
      </w:r>
      <w:proofErr w:type="spellStart"/>
      <w:r>
        <w:t>keyspace</w:t>
      </w:r>
      <w:proofErr w:type="spellEnd"/>
      <w:r>
        <w:t xml:space="preserve"> if not exists </w:t>
      </w:r>
      <w:r w:rsidR="00735F4B">
        <w:t>retailer</w:t>
      </w:r>
      <w:r>
        <w:t xml:space="preserve"> with replication = </w:t>
      </w:r>
      <w:proofErr w:type="gramStart"/>
      <w:r>
        <w:t>{ '</w:t>
      </w:r>
      <w:proofErr w:type="gramEnd"/>
      <w:r>
        <w:t>class' : '</w:t>
      </w:r>
      <w:proofErr w:type="spellStart"/>
      <w:r>
        <w:t>SimpleStrategy</w:t>
      </w:r>
      <w:proofErr w:type="spellEnd"/>
      <w:r>
        <w:t>', '</w:t>
      </w:r>
      <w:proofErr w:type="spellStart"/>
      <w:r>
        <w:t>replication_factor</w:t>
      </w:r>
      <w:proofErr w:type="spellEnd"/>
      <w:r>
        <w:t>' : 3 };</w:t>
      </w:r>
    </w:p>
    <w:p w14:paraId="5239752D" w14:textId="77777777" w:rsidR="00620D0A" w:rsidRDefault="00620D0A" w:rsidP="00620D0A"/>
    <w:p w14:paraId="72351956" w14:textId="4F692C38" w:rsidR="00620D0A" w:rsidRDefault="00620D0A" w:rsidP="00620D0A">
      <w:r w:rsidRPr="00620D0A">
        <w:t xml:space="preserve">And just like that, any data within any table you create under your </w:t>
      </w:r>
      <w:proofErr w:type="spellStart"/>
      <w:r w:rsidRPr="00620D0A">
        <w:t>keyspace</w:t>
      </w:r>
      <w:proofErr w:type="spellEnd"/>
      <w:r w:rsidRPr="00620D0A">
        <w:t xml:space="preserve"> will automatically be replicated 3 times. Let's keep going and create ourselves a table. You can follow my example or be a rebel and roll your own.</w:t>
      </w:r>
    </w:p>
    <w:p w14:paraId="7A19E0B0" w14:textId="77777777" w:rsidR="00620D0A" w:rsidRDefault="00620D0A" w:rsidP="00620D0A"/>
    <w:p w14:paraId="01511332" w14:textId="5795B5A4" w:rsidR="00620D0A" w:rsidRDefault="00620D0A" w:rsidP="00696A14">
      <w:pPr>
        <w:ind w:left="720"/>
      </w:pPr>
      <w:r>
        <w:t xml:space="preserve">use </w:t>
      </w:r>
      <w:r w:rsidR="00735F4B">
        <w:t>retailer</w:t>
      </w:r>
      <w:r>
        <w:t>;</w:t>
      </w:r>
    </w:p>
    <w:p w14:paraId="10D24BCB" w14:textId="77777777" w:rsidR="00696A14" w:rsidRDefault="00696A14" w:rsidP="00696A14">
      <w:pPr>
        <w:ind w:left="720"/>
      </w:pPr>
    </w:p>
    <w:p w14:paraId="42A817CC" w14:textId="5F00AEA8" w:rsidR="00696A14" w:rsidRPr="00696A14" w:rsidRDefault="00696A14" w:rsidP="00696A14">
      <w:pPr>
        <w:ind w:left="720"/>
      </w:pPr>
      <w:r w:rsidRPr="00696A14">
        <w:t>CRE</w:t>
      </w:r>
      <w:r>
        <w:t xml:space="preserve">ATE TABLE </w:t>
      </w:r>
      <w:proofErr w:type="spellStart"/>
      <w:proofErr w:type="gramStart"/>
      <w:r w:rsidR="00735F4B">
        <w:t>retailer</w:t>
      </w:r>
      <w:r w:rsidRPr="00696A14">
        <w:t>.sales</w:t>
      </w:r>
      <w:proofErr w:type="spellEnd"/>
      <w:proofErr w:type="gramEnd"/>
      <w:r w:rsidRPr="00696A14">
        <w:t xml:space="preserve"> (</w:t>
      </w:r>
    </w:p>
    <w:p w14:paraId="45A5D2F0" w14:textId="77777777" w:rsidR="00696A14" w:rsidRPr="00696A14" w:rsidRDefault="00696A14" w:rsidP="00696A14">
      <w:pPr>
        <w:ind w:left="720"/>
      </w:pPr>
      <w:r w:rsidRPr="00696A14">
        <w:t xml:space="preserve">    name text,</w:t>
      </w:r>
    </w:p>
    <w:p w14:paraId="059A1543" w14:textId="77777777" w:rsidR="00696A14" w:rsidRPr="00696A14" w:rsidRDefault="00696A14" w:rsidP="00696A14">
      <w:pPr>
        <w:ind w:left="720"/>
      </w:pPr>
      <w:r w:rsidRPr="00696A14">
        <w:t xml:space="preserve">    time </w:t>
      </w:r>
      <w:proofErr w:type="spellStart"/>
      <w:r w:rsidRPr="00696A14">
        <w:t>int</w:t>
      </w:r>
      <w:proofErr w:type="spellEnd"/>
      <w:r w:rsidRPr="00696A14">
        <w:t>,</w:t>
      </w:r>
    </w:p>
    <w:p w14:paraId="032E572D" w14:textId="77777777" w:rsidR="00696A14" w:rsidRPr="00696A14" w:rsidRDefault="00696A14" w:rsidP="00696A14">
      <w:pPr>
        <w:ind w:left="720"/>
      </w:pPr>
      <w:r w:rsidRPr="00696A14">
        <w:t xml:space="preserve">    item text,</w:t>
      </w:r>
    </w:p>
    <w:p w14:paraId="23D316CA" w14:textId="77777777" w:rsidR="00696A14" w:rsidRPr="00696A14" w:rsidRDefault="00696A14" w:rsidP="00696A14">
      <w:pPr>
        <w:ind w:left="720"/>
      </w:pPr>
      <w:r w:rsidRPr="00696A14">
        <w:t xml:space="preserve">    price double,</w:t>
      </w:r>
    </w:p>
    <w:p w14:paraId="741E1B20" w14:textId="77777777" w:rsidR="00696A14" w:rsidRPr="00696A14" w:rsidRDefault="00696A14" w:rsidP="00696A14">
      <w:pPr>
        <w:ind w:left="720"/>
      </w:pPr>
      <w:r w:rsidRPr="00696A14">
        <w:t xml:space="preserve">    PRIMARY KEY (name, time)</w:t>
      </w:r>
    </w:p>
    <w:p w14:paraId="6EB2705A" w14:textId="42038001" w:rsidR="00696A14" w:rsidRDefault="00696A14" w:rsidP="00696A14">
      <w:pPr>
        <w:ind w:left="720"/>
      </w:pPr>
      <w:r w:rsidRPr="00696A14">
        <w:t xml:space="preserve">) WITH CLUSTERING ORDER BY </w:t>
      </w:r>
      <w:proofErr w:type="gramStart"/>
      <w:r w:rsidRPr="00696A14">
        <w:t>( time</w:t>
      </w:r>
      <w:proofErr w:type="gramEnd"/>
      <w:r w:rsidRPr="00696A14">
        <w:t xml:space="preserve"> DESC );</w:t>
      </w:r>
    </w:p>
    <w:p w14:paraId="1E5A2275" w14:textId="77777777" w:rsidR="00620D0A" w:rsidRDefault="00620D0A" w:rsidP="00696A14">
      <w:pPr>
        <w:ind w:left="720"/>
      </w:pPr>
    </w:p>
    <w:p w14:paraId="1B5A41AA" w14:textId="77777777" w:rsidR="00696A14" w:rsidRPr="00C14A40" w:rsidRDefault="00696A14" w:rsidP="00696A14">
      <w:pPr>
        <w:ind w:left="720"/>
        <w:rPr>
          <w:color w:val="808080" w:themeColor="background1" w:themeShade="80"/>
        </w:rPr>
      </w:pPr>
      <w:r w:rsidRPr="00C14A40">
        <w:rPr>
          <w:color w:val="808080" w:themeColor="background1" w:themeShade="80"/>
        </w:rPr>
        <w:t>Yup. This table is very simple but don't worry, we'll play with some more interesting tables in just a minute.</w:t>
      </w:r>
    </w:p>
    <w:p w14:paraId="1D28CA72" w14:textId="77777777" w:rsidR="00696A14" w:rsidRDefault="00696A14" w:rsidP="00696A14">
      <w:pPr>
        <w:ind w:left="720"/>
      </w:pPr>
    </w:p>
    <w:p w14:paraId="337144D9" w14:textId="77777777" w:rsidR="00696A14" w:rsidRPr="00696A14" w:rsidRDefault="00696A14" w:rsidP="00696A14">
      <w:r w:rsidRPr="00696A14">
        <w:t>Let's get some data into your table! Cut and paste these inserts into DevCenter or CQLSH. Feel free to insert your own data values, as well.</w:t>
      </w:r>
    </w:p>
    <w:p w14:paraId="332FAA33" w14:textId="77777777" w:rsidR="00696A14" w:rsidRPr="00AC638D" w:rsidRDefault="00696A14" w:rsidP="00696A14">
      <w:pPr>
        <w:rPr>
          <w:sz w:val="16"/>
          <w:szCs w:val="16"/>
        </w:rPr>
      </w:pPr>
    </w:p>
    <w:p w14:paraId="6162D55F" w14:textId="0BBAD0D1" w:rsidR="00696A14" w:rsidRPr="00AC638D" w:rsidRDefault="00696A14" w:rsidP="00696A14">
      <w:pPr>
        <w:ind w:left="720"/>
        <w:rPr>
          <w:sz w:val="16"/>
          <w:szCs w:val="16"/>
        </w:rPr>
      </w:pPr>
      <w:r w:rsidRPr="00AC638D">
        <w:rPr>
          <w:sz w:val="16"/>
          <w:szCs w:val="16"/>
        </w:rPr>
        <w:t xml:space="preserve">INSERT INTO </w:t>
      </w:r>
      <w:proofErr w:type="spellStart"/>
      <w:proofErr w:type="gramStart"/>
      <w:r w:rsidR="00735F4B">
        <w:rPr>
          <w:sz w:val="16"/>
          <w:szCs w:val="16"/>
        </w:rPr>
        <w:t>retailer</w:t>
      </w:r>
      <w:r w:rsidRPr="00AC638D">
        <w:rPr>
          <w:sz w:val="16"/>
          <w:szCs w:val="16"/>
        </w:rPr>
        <w:t>.sales</w:t>
      </w:r>
      <w:proofErr w:type="spellEnd"/>
      <w:proofErr w:type="gramEnd"/>
      <w:r w:rsidRPr="00AC638D">
        <w:rPr>
          <w:sz w:val="16"/>
          <w:szCs w:val="16"/>
        </w:rPr>
        <w:t xml:space="preserve"> (name, time, item, price) VALUES ('chuck', 20160205, 'Microsoft Xbox', 299.00);</w:t>
      </w:r>
    </w:p>
    <w:p w14:paraId="27A0801F" w14:textId="576DFB8D" w:rsidR="00696A14" w:rsidRPr="00AC638D" w:rsidRDefault="00696A14" w:rsidP="00696A14">
      <w:pPr>
        <w:ind w:left="720"/>
        <w:rPr>
          <w:sz w:val="16"/>
          <w:szCs w:val="16"/>
        </w:rPr>
      </w:pPr>
      <w:r w:rsidRPr="00AC638D">
        <w:rPr>
          <w:sz w:val="16"/>
          <w:szCs w:val="16"/>
        </w:rPr>
        <w:t xml:space="preserve">INSERT INTO </w:t>
      </w:r>
      <w:proofErr w:type="gramStart"/>
      <w:r w:rsidR="00735F4B">
        <w:rPr>
          <w:sz w:val="16"/>
          <w:szCs w:val="16"/>
        </w:rPr>
        <w:t>retailer</w:t>
      </w:r>
      <w:r w:rsidRPr="00AC638D">
        <w:rPr>
          <w:sz w:val="16"/>
          <w:szCs w:val="16"/>
        </w:rPr>
        <w:t xml:space="preserve"> .sales</w:t>
      </w:r>
      <w:proofErr w:type="gramEnd"/>
      <w:r w:rsidRPr="00AC638D">
        <w:rPr>
          <w:sz w:val="16"/>
          <w:szCs w:val="16"/>
        </w:rPr>
        <w:t xml:space="preserve"> (name, time, item, price) VALUES (</w:t>
      </w:r>
      <w:r w:rsidR="00AC638D" w:rsidRPr="00AC638D">
        <w:rPr>
          <w:sz w:val="16"/>
          <w:szCs w:val="16"/>
        </w:rPr>
        <w:t>‘ben’</w:t>
      </w:r>
      <w:r w:rsidRPr="00AC638D">
        <w:rPr>
          <w:sz w:val="16"/>
          <w:szCs w:val="16"/>
        </w:rPr>
        <w:t>, 20160204, Microsoft Surface', 999.00);</w:t>
      </w:r>
    </w:p>
    <w:p w14:paraId="535FDA3C" w14:textId="1E2FFB0A" w:rsidR="00696A14" w:rsidRPr="00AC638D" w:rsidRDefault="00696A14" w:rsidP="00696A14">
      <w:pPr>
        <w:ind w:left="720"/>
        <w:rPr>
          <w:sz w:val="16"/>
          <w:szCs w:val="16"/>
        </w:rPr>
      </w:pPr>
      <w:r w:rsidRPr="00AC638D">
        <w:rPr>
          <w:sz w:val="16"/>
          <w:szCs w:val="16"/>
        </w:rPr>
        <w:t xml:space="preserve">INSERT INTO </w:t>
      </w:r>
      <w:proofErr w:type="gramStart"/>
      <w:r w:rsidR="00735F4B">
        <w:rPr>
          <w:sz w:val="16"/>
          <w:szCs w:val="16"/>
        </w:rPr>
        <w:t>retailer</w:t>
      </w:r>
      <w:r w:rsidRPr="00AC638D">
        <w:rPr>
          <w:sz w:val="16"/>
          <w:szCs w:val="16"/>
        </w:rPr>
        <w:t xml:space="preserve"> .sales</w:t>
      </w:r>
      <w:proofErr w:type="gramEnd"/>
      <w:r w:rsidRPr="00AC638D">
        <w:rPr>
          <w:sz w:val="16"/>
          <w:szCs w:val="16"/>
        </w:rPr>
        <w:t xml:space="preserve"> (name, time, item, price) VALUES ('ben', 20160206, 'Music Man Stingray Bass', 1499.00);</w:t>
      </w:r>
    </w:p>
    <w:p w14:paraId="1F4419BF" w14:textId="715ECB7A" w:rsidR="00696A14" w:rsidRPr="00AC638D" w:rsidRDefault="00696A14" w:rsidP="00696A14">
      <w:pPr>
        <w:ind w:left="720"/>
        <w:rPr>
          <w:sz w:val="16"/>
          <w:szCs w:val="16"/>
        </w:rPr>
      </w:pPr>
      <w:r w:rsidRPr="00AC638D">
        <w:rPr>
          <w:sz w:val="16"/>
          <w:szCs w:val="16"/>
        </w:rPr>
        <w:t xml:space="preserve">INSERT INTO </w:t>
      </w:r>
      <w:proofErr w:type="gramStart"/>
      <w:r w:rsidR="00735F4B">
        <w:rPr>
          <w:sz w:val="16"/>
          <w:szCs w:val="16"/>
        </w:rPr>
        <w:t>retailer</w:t>
      </w:r>
      <w:r w:rsidRPr="00AC638D">
        <w:rPr>
          <w:sz w:val="16"/>
          <w:szCs w:val="16"/>
        </w:rPr>
        <w:t xml:space="preserve"> .sales</w:t>
      </w:r>
      <w:proofErr w:type="gramEnd"/>
      <w:r w:rsidRPr="00AC638D">
        <w:rPr>
          <w:sz w:val="16"/>
          <w:szCs w:val="16"/>
        </w:rPr>
        <w:t xml:space="preserve"> (name, time, item, price) VALUES ('chuck', 20160207, 'Jimi Hendrix Stratocaster', 899.00);</w:t>
      </w:r>
    </w:p>
    <w:p w14:paraId="72F22219" w14:textId="0CF38305" w:rsidR="00696A14" w:rsidRPr="00AC638D" w:rsidRDefault="00696A14" w:rsidP="00696A14">
      <w:pPr>
        <w:ind w:left="720"/>
        <w:rPr>
          <w:sz w:val="16"/>
          <w:szCs w:val="16"/>
        </w:rPr>
      </w:pPr>
      <w:r w:rsidRPr="00AC638D">
        <w:rPr>
          <w:sz w:val="16"/>
          <w:szCs w:val="16"/>
        </w:rPr>
        <w:t xml:space="preserve">INSERT INTO </w:t>
      </w:r>
      <w:proofErr w:type="gramStart"/>
      <w:r w:rsidR="00735F4B">
        <w:rPr>
          <w:sz w:val="16"/>
          <w:szCs w:val="16"/>
        </w:rPr>
        <w:t>retailer</w:t>
      </w:r>
      <w:r w:rsidRPr="00AC638D">
        <w:rPr>
          <w:sz w:val="16"/>
          <w:szCs w:val="16"/>
        </w:rPr>
        <w:t xml:space="preserve"> .sales</w:t>
      </w:r>
      <w:proofErr w:type="gramEnd"/>
      <w:r w:rsidRPr="00AC638D">
        <w:rPr>
          <w:sz w:val="16"/>
          <w:szCs w:val="16"/>
        </w:rPr>
        <w:t xml:space="preserve"> (name, time, item, price) VALUES (</w:t>
      </w:r>
      <w:r w:rsidR="00AC638D" w:rsidRPr="00AC638D">
        <w:rPr>
          <w:sz w:val="16"/>
          <w:szCs w:val="16"/>
        </w:rPr>
        <w:t>‘chuck’</w:t>
      </w:r>
      <w:r w:rsidRPr="00AC638D">
        <w:rPr>
          <w:sz w:val="16"/>
          <w:szCs w:val="16"/>
        </w:rPr>
        <w:t>, 20160208, '</w:t>
      </w:r>
      <w:r w:rsidR="00AC638D" w:rsidRPr="00AC638D">
        <w:rPr>
          <w:sz w:val="16"/>
          <w:szCs w:val="16"/>
        </w:rPr>
        <w:t>Specialized Roubaix</w:t>
      </w:r>
      <w:r w:rsidRPr="00AC638D">
        <w:rPr>
          <w:sz w:val="16"/>
          <w:szCs w:val="16"/>
        </w:rPr>
        <w:t>', 4599.00);</w:t>
      </w:r>
    </w:p>
    <w:p w14:paraId="6C4354A1" w14:textId="77777777" w:rsidR="0000589A" w:rsidRDefault="0000589A" w:rsidP="00620D0A"/>
    <w:p w14:paraId="50993B08" w14:textId="77777777" w:rsidR="00AC638D" w:rsidRPr="00AC638D" w:rsidRDefault="00AC638D" w:rsidP="00AC638D">
      <w:r w:rsidRPr="00AC638D">
        <w:t>And to retrieve it:</w:t>
      </w:r>
    </w:p>
    <w:p w14:paraId="536DA560" w14:textId="77777777" w:rsidR="00AC638D" w:rsidRDefault="00AC638D" w:rsidP="00620D0A"/>
    <w:p w14:paraId="7379D997" w14:textId="1CB0DF89" w:rsidR="00AC638D" w:rsidRDefault="00AC638D" w:rsidP="00AC638D">
      <w:pPr>
        <w:ind w:left="720"/>
      </w:pPr>
      <w:r>
        <w:t xml:space="preserve">SELECT * FROM </w:t>
      </w:r>
      <w:proofErr w:type="spellStart"/>
      <w:proofErr w:type="gramStart"/>
      <w:r w:rsidR="00735F4B">
        <w:t>retailer</w:t>
      </w:r>
      <w:r>
        <w:t>.sales</w:t>
      </w:r>
      <w:proofErr w:type="spellEnd"/>
      <w:proofErr w:type="gramEnd"/>
      <w:r>
        <w:t xml:space="preserve"> WHERE name=’chuck’ AND time &gt;=20160205 ; </w:t>
      </w:r>
    </w:p>
    <w:p w14:paraId="306E34AF" w14:textId="77777777" w:rsidR="00AC638D" w:rsidRDefault="00AC638D" w:rsidP="00620D0A"/>
    <w:p w14:paraId="04FD4274" w14:textId="77777777" w:rsidR="00AC638D" w:rsidRPr="00AC638D" w:rsidRDefault="00AC638D" w:rsidP="00AC638D">
      <w:r w:rsidRPr="00AC638D">
        <w:t>See what I did there? You can do range scans on clustering keys! Give it a try.</w:t>
      </w:r>
    </w:p>
    <w:p w14:paraId="528EA48E" w14:textId="77777777" w:rsidR="00AC638D" w:rsidRDefault="00AC638D" w:rsidP="00620D0A"/>
    <w:p w14:paraId="63DDE45D" w14:textId="77777777" w:rsidR="00AC638D" w:rsidRDefault="00AC638D" w:rsidP="00620D0A"/>
    <w:p w14:paraId="4BDA9B5F" w14:textId="77777777" w:rsidR="00A47FE0" w:rsidRPr="00A47FE0" w:rsidRDefault="00A47FE0" w:rsidP="00A47FE0">
      <w:pPr>
        <w:pStyle w:val="Heading2"/>
        <w:rPr>
          <w:b w:val="0"/>
        </w:rPr>
      </w:pPr>
      <w:bookmarkStart w:id="11" w:name="_Toc453245966"/>
      <w:r w:rsidRPr="00A47FE0">
        <w:rPr>
          <w:b w:val="0"/>
        </w:rPr>
        <w:t>Hands On Cassandra Primary Keys</w:t>
      </w:r>
      <w:bookmarkEnd w:id="11"/>
    </w:p>
    <w:p w14:paraId="23F4AF17" w14:textId="77777777" w:rsidR="00A47FE0" w:rsidRDefault="00A47FE0" w:rsidP="00A47FE0">
      <w:pPr>
        <w:pStyle w:val="Heading2"/>
        <w:rPr>
          <w:b w:val="0"/>
        </w:rPr>
      </w:pPr>
    </w:p>
    <w:p w14:paraId="54BED0B5" w14:textId="77777777" w:rsidR="00AC638D" w:rsidRPr="00AC638D" w:rsidRDefault="00AC638D" w:rsidP="00AC638D">
      <w:pPr>
        <w:pStyle w:val="Heading3"/>
      </w:pPr>
      <w:bookmarkStart w:id="12" w:name="_Toc453245967"/>
      <w:r w:rsidRPr="00AC638D">
        <w:t>The secret sauce of the Cassandra data model: Primary Key</w:t>
      </w:r>
      <w:bookmarkEnd w:id="12"/>
    </w:p>
    <w:p w14:paraId="43063CE8" w14:textId="77777777" w:rsidR="00AC638D" w:rsidRPr="00AC638D" w:rsidRDefault="00AC638D" w:rsidP="00AC638D">
      <w:pPr>
        <w:rPr>
          <w:color w:val="000000" w:themeColor="text1"/>
        </w:rPr>
      </w:pPr>
      <w:r w:rsidRPr="00AC638D">
        <w:t>There are just a few key concepts you need to know when beginning to data model in Cassandra. But if you want to know the real secret sauce to solving your use cases and getting great performance, then you need to understand how Primary Keys work in Cassandra.</w:t>
      </w:r>
    </w:p>
    <w:p w14:paraId="0FA607DB" w14:textId="77777777" w:rsidR="00AC638D" w:rsidRPr="00AC638D" w:rsidRDefault="00AC638D" w:rsidP="00AC638D">
      <w:pPr>
        <w:rPr>
          <w:color w:val="000000" w:themeColor="text1"/>
        </w:rPr>
      </w:pPr>
    </w:p>
    <w:p w14:paraId="0D89D2D7" w14:textId="35C10BF0" w:rsidR="00AC638D" w:rsidRDefault="00AC638D" w:rsidP="00AC638D">
      <w:pPr>
        <w:rPr>
          <w:rFonts w:eastAsia="Times New Roman" w:cs="Arial"/>
          <w:bCs/>
          <w:color w:val="000000" w:themeColor="text1"/>
        </w:rPr>
      </w:pPr>
      <w:r w:rsidRPr="00AC638D">
        <w:rPr>
          <w:rFonts w:eastAsia="Times New Roman" w:cs="Arial"/>
          <w:bCs/>
          <w:color w:val="000000" w:themeColor="text1"/>
        </w:rPr>
        <w:t xml:space="preserve">Let's dive in! </w:t>
      </w:r>
    </w:p>
    <w:p w14:paraId="49F3B44E" w14:textId="77777777" w:rsidR="00AC638D" w:rsidRDefault="00AC638D" w:rsidP="00AC638D">
      <w:pPr>
        <w:rPr>
          <w:rFonts w:eastAsia="Times New Roman" w:cs="Arial"/>
          <w:bCs/>
          <w:color w:val="000000" w:themeColor="text1"/>
        </w:rPr>
      </w:pPr>
    </w:p>
    <w:p w14:paraId="2558DE11" w14:textId="5D4C01D3" w:rsidR="00AC638D" w:rsidRDefault="00AC638D" w:rsidP="00AC638D">
      <w:r w:rsidRPr="00AC638D">
        <w:t>Since Cassandra use cases are typically focused on performance and up-time, it's critical to understand how Primary Key (PK) definition, query capabilities, and performance are related.</w:t>
      </w:r>
    </w:p>
    <w:p w14:paraId="30FCAEE3" w14:textId="77777777" w:rsidR="00AC638D" w:rsidRDefault="00AC638D" w:rsidP="00AC638D"/>
    <w:p w14:paraId="1D115FA2" w14:textId="77777777" w:rsidR="00AC638D" w:rsidRPr="00AC638D" w:rsidRDefault="00AC638D" w:rsidP="00AC638D">
      <w:pPr>
        <w:pStyle w:val="Heading3"/>
      </w:pPr>
      <w:bookmarkStart w:id="13" w:name="_Toc453245968"/>
      <w:r w:rsidRPr="00AC638D">
        <w:t>Here's how to do the exercise</w:t>
      </w:r>
      <w:bookmarkEnd w:id="13"/>
    </w:p>
    <w:p w14:paraId="536AD9AE" w14:textId="6D023822" w:rsidR="00624557" w:rsidRDefault="00AC638D" w:rsidP="00AC638D">
      <w:pPr>
        <w:pStyle w:val="ListParagraph"/>
        <w:numPr>
          <w:ilvl w:val="0"/>
          <w:numId w:val="25"/>
        </w:numPr>
      </w:pPr>
      <w:r w:rsidRPr="00AC638D">
        <w:t>Use the</w:t>
      </w:r>
      <w:r w:rsidR="00624557">
        <w:t>se</w:t>
      </w:r>
      <w:r w:rsidRPr="00AC638D">
        <w:t xml:space="preserve"> </w:t>
      </w:r>
      <w:r w:rsidRPr="00624557">
        <w:rPr>
          <w:color w:val="000000" w:themeColor="text1"/>
        </w:rPr>
        <w:t>CQL scripts</w:t>
      </w:r>
      <w:r w:rsidR="00624557">
        <w:rPr>
          <w:color w:val="000000" w:themeColor="text1"/>
        </w:rPr>
        <w:t xml:space="preserve"> </w:t>
      </w:r>
      <w:r w:rsidR="00624557" w:rsidRPr="00AC638D">
        <w:t xml:space="preserve">to </w:t>
      </w:r>
      <w:r w:rsidR="00624557">
        <w:t>create tables and populate data:</w:t>
      </w:r>
    </w:p>
    <w:p w14:paraId="5E91E86B" w14:textId="7009EF50" w:rsidR="00624557" w:rsidRDefault="00735EDB" w:rsidP="00624557">
      <w:pPr>
        <w:ind w:left="1440"/>
      </w:pPr>
      <w:hyperlink r:id="rId26" w:history="1">
        <w:r w:rsidR="004A0C31" w:rsidRPr="009E6FEE">
          <w:rPr>
            <w:rStyle w:val="Hyperlink"/>
            <w:sz w:val="24"/>
          </w:rPr>
          <w:t>https://github.com/chudro/Cassandra-Primary-Key-Exercise/blob/rich-mods-1/Cassandra-Primary-Key-Tables-Data.cql</w:t>
        </w:r>
      </w:hyperlink>
    </w:p>
    <w:p w14:paraId="0FE42F0D" w14:textId="1E8E4743" w:rsidR="00AC638D" w:rsidRPr="00AC638D" w:rsidRDefault="00AC638D" w:rsidP="00624557">
      <w:pPr>
        <w:ind w:left="720"/>
      </w:pPr>
      <w:r w:rsidRPr="00AC638D">
        <w:t>You'll notice all tables are exactly the same except for the primary key definition.</w:t>
      </w:r>
    </w:p>
    <w:p w14:paraId="5B70D81B" w14:textId="77777777" w:rsidR="00624557" w:rsidRDefault="00AC638D" w:rsidP="00624557">
      <w:pPr>
        <w:pStyle w:val="ListParagraph"/>
        <w:numPr>
          <w:ilvl w:val="0"/>
          <w:numId w:val="25"/>
        </w:numPr>
      </w:pPr>
      <w:r w:rsidRPr="00AC638D">
        <w:t xml:space="preserve">Look at these </w:t>
      </w:r>
      <w:r w:rsidRPr="00624557">
        <w:t>queries</w:t>
      </w:r>
      <w:r w:rsidR="00624557">
        <w:t>:</w:t>
      </w:r>
    </w:p>
    <w:p w14:paraId="6F94C749" w14:textId="2EBE0CC7" w:rsidR="00624557" w:rsidRDefault="00735EDB" w:rsidP="00624557">
      <w:pPr>
        <w:ind w:left="1440"/>
      </w:pPr>
      <w:hyperlink r:id="rId27" w:history="1">
        <w:r w:rsidR="004A0C31" w:rsidRPr="009E6FEE">
          <w:rPr>
            <w:rStyle w:val="Hyperlink"/>
            <w:sz w:val="24"/>
          </w:rPr>
          <w:t>https://github.com/chudro/Cassandra-Primary-Key-Exercise/blob/master/Cassandra-Primary-Key-Queries.cql</w:t>
        </w:r>
      </w:hyperlink>
    </w:p>
    <w:p w14:paraId="3FEDB6F3" w14:textId="39AE3787" w:rsidR="00AC638D" w:rsidRPr="00AC638D" w:rsidRDefault="00AC638D" w:rsidP="00624557">
      <w:pPr>
        <w:ind w:left="720"/>
      </w:pPr>
      <w:r w:rsidRPr="00AC638D">
        <w:t>For one table at a time, copy/paste/run the groups of queries. In other words, run all of the queries for sentiment1 at the same time. Check out Cassandra's response. Then run all queries for sentiment2 at the same time, etc. You'll notice that some of the queries work against some of the tables, but not all. Why?</w:t>
      </w:r>
    </w:p>
    <w:p w14:paraId="1D906F15" w14:textId="14EA9BA1" w:rsidR="00AC638D" w:rsidRPr="00AC638D" w:rsidRDefault="00AC638D" w:rsidP="00AC638D">
      <w:pPr>
        <w:pStyle w:val="ListParagraph"/>
        <w:numPr>
          <w:ilvl w:val="0"/>
          <w:numId w:val="25"/>
        </w:numPr>
      </w:pPr>
      <w:r w:rsidRPr="00AC638D">
        <w:t xml:space="preserve">Extra Credit 1: Did the query "select * from </w:t>
      </w:r>
      <w:proofErr w:type="spellStart"/>
      <w:r w:rsidRPr="00AC638D">
        <w:t>sentimentX</w:t>
      </w:r>
      <w:proofErr w:type="spellEnd"/>
      <w:r w:rsidRPr="00AC638D">
        <w:t xml:space="preserve"> where </w:t>
      </w:r>
      <w:proofErr w:type="spellStart"/>
      <w:r w:rsidRPr="00AC638D">
        <w:t>ch</w:t>
      </w:r>
      <w:proofErr w:type="spellEnd"/>
      <w:r w:rsidRPr="00AC638D">
        <w:t xml:space="preserve"> = '</w:t>
      </w:r>
      <w:proofErr w:type="spellStart"/>
      <w:r w:rsidRPr="00AC638D">
        <w:t>facebook</w:t>
      </w:r>
      <w:proofErr w:type="spellEnd"/>
      <w:r w:rsidRPr="00AC638D">
        <w:t xml:space="preserve">' and </w:t>
      </w:r>
      <w:proofErr w:type="spellStart"/>
      <w:r w:rsidRPr="00AC638D">
        <w:t>dt</w:t>
      </w:r>
      <w:proofErr w:type="spellEnd"/>
      <w:r w:rsidRPr="00AC638D">
        <w:t xml:space="preserve"> &gt;= 20160102 and </w:t>
      </w:r>
      <w:proofErr w:type="spellStart"/>
      <w:r w:rsidRPr="00AC638D">
        <w:t>dt</w:t>
      </w:r>
      <w:proofErr w:type="spellEnd"/>
      <w:r w:rsidRPr="00AC638D">
        <w:t xml:space="preserve"> &lt;= 20160103;" work for any of the tables? Why or why not?</w:t>
      </w:r>
    </w:p>
    <w:p w14:paraId="49023432" w14:textId="07613E8B" w:rsidR="00AC638D" w:rsidRPr="00AC638D" w:rsidRDefault="00AC638D" w:rsidP="00AC638D">
      <w:pPr>
        <w:pStyle w:val="ListParagraph"/>
        <w:numPr>
          <w:ilvl w:val="0"/>
          <w:numId w:val="25"/>
        </w:numPr>
      </w:pPr>
      <w:r w:rsidRPr="00AC638D">
        <w:t>Extra Credit 2: What would you do if you needed to find all messages with positive sentiment?</w:t>
      </w:r>
    </w:p>
    <w:p w14:paraId="6B950CBC" w14:textId="1ADEF7FD" w:rsidR="00624557" w:rsidRDefault="00AC638D" w:rsidP="00AC638D">
      <w:pPr>
        <w:pStyle w:val="ListParagraph"/>
        <w:numPr>
          <w:ilvl w:val="0"/>
          <w:numId w:val="25"/>
        </w:numPr>
      </w:pPr>
      <w:r w:rsidRPr="00AC638D">
        <w:lastRenderedPageBreak/>
        <w:t xml:space="preserve">Challenge Question: In the real world, how many tweets would you guess occur per day? As of this writing, Twitter generates ~500M tweets/day </w:t>
      </w:r>
      <w:r w:rsidRPr="00624557">
        <w:t>according to these guys</w:t>
      </w:r>
      <w:r w:rsidR="00624557">
        <w:t xml:space="preserve">, Internet Live Stats: </w:t>
      </w:r>
    </w:p>
    <w:p w14:paraId="3F8179E0" w14:textId="77777777" w:rsidR="00624557" w:rsidRDefault="00735EDB" w:rsidP="00624557">
      <w:pPr>
        <w:ind w:left="1440"/>
      </w:pPr>
      <w:hyperlink r:id="rId28" w:history="1">
        <w:r w:rsidR="00624557" w:rsidRPr="00624557">
          <w:rPr>
            <w:rStyle w:val="Hyperlink"/>
            <w:sz w:val="24"/>
          </w:rPr>
          <w:t>http://www.internetlivestats.com/twitter-statistics/</w:t>
        </w:r>
      </w:hyperlink>
    </w:p>
    <w:p w14:paraId="74994B83" w14:textId="652D6DED" w:rsidR="00AC638D" w:rsidRPr="00AC638D" w:rsidRDefault="00AC638D" w:rsidP="00624557">
      <w:pPr>
        <w:ind w:left="720"/>
      </w:pPr>
      <w:r w:rsidRPr="00AC638D">
        <w:t>Let's say we need to run a query that captures all tweets over a specified range of time. Given our data model scenario, we simply data model a primary key value of (</w:t>
      </w:r>
      <w:proofErr w:type="spellStart"/>
      <w:r w:rsidRPr="00AC638D">
        <w:t>ch</w:t>
      </w:r>
      <w:proofErr w:type="spellEnd"/>
      <w:r w:rsidRPr="00AC638D">
        <w:t xml:space="preserve">, </w:t>
      </w:r>
      <w:proofErr w:type="spellStart"/>
      <w:r w:rsidRPr="00AC638D">
        <w:t>dt</w:t>
      </w:r>
      <w:proofErr w:type="spellEnd"/>
      <w:r w:rsidRPr="00AC638D">
        <w:t xml:space="preserve">) to capture all tweets in a single Cassandra row sorted in order of time, right? Easy! But, alas, the Cassandra logical limit of single row size (2B columns in C* v2.1) would fill up after about 4 days. </w:t>
      </w:r>
      <w:proofErr w:type="spellStart"/>
      <w:r w:rsidRPr="00AC638D">
        <w:t>Ack</w:t>
      </w:r>
      <w:proofErr w:type="spellEnd"/>
      <w:r w:rsidRPr="00AC638D">
        <w:t>! Our primary key won't work. What would we do to solve our query?</w:t>
      </w:r>
    </w:p>
    <w:p w14:paraId="42A88EB1" w14:textId="77777777" w:rsidR="00AC638D" w:rsidRDefault="00AC638D" w:rsidP="00AC638D"/>
    <w:p w14:paraId="37F2C944" w14:textId="77777777" w:rsidR="00AC638D" w:rsidRPr="00AC638D" w:rsidRDefault="00AC638D" w:rsidP="00AC638D">
      <w:r w:rsidRPr="00AC638D">
        <w:t>Have fun!</w:t>
      </w:r>
    </w:p>
    <w:p w14:paraId="68CDFC1A" w14:textId="77777777" w:rsidR="00AC638D" w:rsidRDefault="00AC638D" w:rsidP="00AC638D"/>
    <w:p w14:paraId="78851FAC" w14:textId="77777777" w:rsidR="00624557" w:rsidRPr="00624557" w:rsidRDefault="00624557" w:rsidP="00624557">
      <w:pPr>
        <w:pStyle w:val="Heading3"/>
      </w:pPr>
      <w:bookmarkStart w:id="14" w:name="_Toc453245969"/>
      <w:r w:rsidRPr="00624557">
        <w:t>Cassandra Data Model and Query Pro-Tips</w:t>
      </w:r>
      <w:bookmarkEnd w:id="14"/>
    </w:p>
    <w:p w14:paraId="060E447C" w14:textId="77777777" w:rsidR="00624557" w:rsidRPr="00624557" w:rsidRDefault="00624557" w:rsidP="00624557">
      <w:r w:rsidRPr="00624557">
        <w:t>Here are a few Cassandra data modeling pro-tips and principles to stay out of trouble and get you moving the right direction:</w:t>
      </w:r>
    </w:p>
    <w:p w14:paraId="76DC650C" w14:textId="77777777" w:rsidR="00624557" w:rsidRDefault="00624557" w:rsidP="00AC638D"/>
    <w:p w14:paraId="719B1BD1" w14:textId="77777777" w:rsidR="004A0C31" w:rsidRPr="004A0C31" w:rsidRDefault="004A0C31" w:rsidP="004A0C31">
      <w:pPr>
        <w:pStyle w:val="ListParagraph"/>
        <w:numPr>
          <w:ilvl w:val="0"/>
          <w:numId w:val="23"/>
        </w:numPr>
      </w:pPr>
      <w:r w:rsidRPr="004A0C31">
        <w:rPr>
          <w:b/>
          <w:bCs/>
        </w:rPr>
        <w:t>Primary Keys:</w:t>
      </w:r>
      <w:r w:rsidRPr="004A0C31">
        <w:t xml:space="preserve"> Know what a partition key is. Know what a clustering key is. Know how they work for storing the data and for allowing query functionality. This exercise is a great start.</w:t>
      </w:r>
    </w:p>
    <w:p w14:paraId="66870DF2" w14:textId="77777777" w:rsidR="004A0C31" w:rsidRPr="004A0C31" w:rsidRDefault="004A0C31" w:rsidP="004A0C31">
      <w:pPr>
        <w:pStyle w:val="ListParagraph"/>
        <w:numPr>
          <w:ilvl w:val="0"/>
          <w:numId w:val="23"/>
        </w:numPr>
      </w:pPr>
      <w:r w:rsidRPr="004A0C31">
        <w:rPr>
          <w:b/>
          <w:bCs/>
        </w:rPr>
        <w:t>Secondary Indexes:</w:t>
      </w:r>
      <w:r w:rsidRPr="004A0C31">
        <w:t xml:space="preserve"> If you're tempted to use a secondary index in Cassandra in production, at least in Cassandra 2.1, don't do it. Instead, create a new table with a PK definition that will meet your query needs. In Cassandra, </w:t>
      </w:r>
      <w:proofErr w:type="spellStart"/>
      <w:r w:rsidRPr="004A0C31">
        <w:t>denormalization</w:t>
      </w:r>
      <w:proofErr w:type="spellEnd"/>
      <w:r w:rsidRPr="004A0C31">
        <w:t xml:space="preserve"> is fast and scalable. Secondary indexes aren't as much. Why? Lots of reason that have to do with the fact that Cassandra is a distributed system. It's a good thing.</w:t>
      </w:r>
    </w:p>
    <w:p w14:paraId="662EE1D7" w14:textId="77777777" w:rsidR="004A0C31" w:rsidRPr="004A0C31" w:rsidRDefault="004A0C31" w:rsidP="004A0C31">
      <w:pPr>
        <w:pStyle w:val="ListParagraph"/>
        <w:numPr>
          <w:ilvl w:val="0"/>
          <w:numId w:val="23"/>
        </w:numPr>
      </w:pPr>
      <w:r w:rsidRPr="004A0C31">
        <w:rPr>
          <w:b/>
          <w:bCs/>
        </w:rPr>
        <w:t>Relational Data Models:</w:t>
      </w:r>
      <w:r w:rsidRPr="004A0C31">
        <w:t xml:space="preserve"> Relational data models don't work well (or at all) in Cassandra. That's a good thing, because Cassandra avoids the extra overhead involved in processing relational operations. It's part of what makes Cassandra fast and scalable. It also means you should not copy your relational tables to Cassandra if you're migrating a relational system to Cassandra. Use a well-designed Cassandra data model.</w:t>
      </w:r>
    </w:p>
    <w:p w14:paraId="2F9AE8A5" w14:textId="77777777" w:rsidR="004A0C31" w:rsidRPr="004A0C31" w:rsidRDefault="004A0C31" w:rsidP="004A0C31">
      <w:pPr>
        <w:pStyle w:val="ListParagraph"/>
        <w:numPr>
          <w:ilvl w:val="0"/>
          <w:numId w:val="23"/>
        </w:numPr>
      </w:pPr>
      <w:r w:rsidRPr="004A0C31">
        <w:rPr>
          <w:b/>
          <w:bCs/>
        </w:rPr>
        <w:t>Joins:</w:t>
      </w:r>
      <w:r w:rsidRPr="004A0C31">
        <w:t xml:space="preserve"> Cassandra doesn't support joins. How do you create M:1 and M:M relations? Easy... denormalize your data model and use a PK definition that works. Think in materialized views. </w:t>
      </w:r>
      <w:proofErr w:type="spellStart"/>
      <w:r w:rsidRPr="004A0C31">
        <w:t>Denormalization</w:t>
      </w:r>
      <w:proofErr w:type="spellEnd"/>
      <w:r w:rsidRPr="004A0C31">
        <w:t xml:space="preserve"> is often a no-no in relational systems. To get 100% up-time, massive scale/throughput and speed that Cassandra delivers, it's the right way to go.</w:t>
      </w:r>
    </w:p>
    <w:p w14:paraId="64DBDF3A" w14:textId="77777777" w:rsidR="004A0C31" w:rsidRPr="004A0C31" w:rsidRDefault="004A0C31" w:rsidP="004A0C31">
      <w:pPr>
        <w:pStyle w:val="ListParagraph"/>
        <w:numPr>
          <w:ilvl w:val="0"/>
          <w:numId w:val="23"/>
        </w:numPr>
      </w:pPr>
      <w:r w:rsidRPr="004A0C31">
        <w:rPr>
          <w:b/>
          <w:bCs/>
        </w:rPr>
        <w:t>Allow Filtering:</w:t>
      </w:r>
      <w:r w:rsidRPr="004A0C31">
        <w:t xml:space="preserve"> If you're tempted to use Allow Filtering in production, see the advice for Secondary Indexes above.</w:t>
      </w:r>
    </w:p>
    <w:p w14:paraId="53F3B1E6" w14:textId="620F9361" w:rsidR="004A0C31" w:rsidRDefault="004A0C31" w:rsidP="004A0C31">
      <w:pPr>
        <w:pStyle w:val="ListParagraph"/>
        <w:numPr>
          <w:ilvl w:val="0"/>
          <w:numId w:val="23"/>
        </w:numPr>
      </w:pPr>
      <w:r w:rsidRPr="004A0C31">
        <w:rPr>
          <w:b/>
          <w:bCs/>
        </w:rPr>
        <w:t>Batches:</w:t>
      </w:r>
      <w:r w:rsidRPr="004A0C31">
        <w:t xml:space="preserve"> Batches solve a different problem in Cassandra than they do in relational databases. Use them to get an atomic operation for a single PK across multiple tables. Do NOT use them to batch large numbers of operations assuming Cassandra will optimize the query performance of the batch. It doesn't work that way. Use batches appropriately or not at all.</w:t>
      </w:r>
    </w:p>
    <w:p w14:paraId="5EFA07E7" w14:textId="77777777" w:rsidR="004A0C31" w:rsidRDefault="004A0C31" w:rsidP="004A0C31"/>
    <w:p w14:paraId="36A26387" w14:textId="7F0CA679" w:rsidR="004A0C31" w:rsidRDefault="004A0C31" w:rsidP="004A0C31">
      <w:r w:rsidRPr="004A0C31">
        <w:lastRenderedPageBreak/>
        <w:t>Feel free to reach out if you have any Cassandra data modeling questions. The DataStax documentation</w:t>
      </w:r>
      <w:r>
        <w:t xml:space="preserve"> is also a great resource:</w:t>
      </w:r>
    </w:p>
    <w:p w14:paraId="730A566F" w14:textId="77777777" w:rsidR="00744DF1" w:rsidRDefault="00744DF1" w:rsidP="004A0C31"/>
    <w:p w14:paraId="5CD96D00" w14:textId="6415EBFD" w:rsidR="004A0C31" w:rsidRDefault="00735EDB" w:rsidP="004A0C31">
      <w:pPr>
        <w:ind w:left="720"/>
      </w:pPr>
      <w:hyperlink r:id="rId29" w:history="1">
        <w:r w:rsidR="004A0C31" w:rsidRPr="009E6FEE">
          <w:rPr>
            <w:rStyle w:val="Hyperlink"/>
            <w:sz w:val="24"/>
          </w:rPr>
          <w:t>http://docs.datastax.com/en/landing_page/doc/landing_page/current.html</w:t>
        </w:r>
      </w:hyperlink>
    </w:p>
    <w:p w14:paraId="6972E2FD" w14:textId="77777777" w:rsidR="00696A14" w:rsidRPr="00A47FE0" w:rsidRDefault="00696A14" w:rsidP="00A47FE0">
      <w:pPr>
        <w:pStyle w:val="Heading2"/>
        <w:rPr>
          <w:b w:val="0"/>
        </w:rPr>
      </w:pPr>
    </w:p>
    <w:p w14:paraId="424955A8" w14:textId="77777777" w:rsidR="00A47FE0" w:rsidRPr="00A47FE0" w:rsidRDefault="00A47FE0" w:rsidP="00A47FE0">
      <w:pPr>
        <w:pStyle w:val="Heading2"/>
        <w:rPr>
          <w:b w:val="0"/>
        </w:rPr>
      </w:pPr>
      <w:bookmarkStart w:id="15" w:name="_Toc453245970"/>
      <w:r w:rsidRPr="00A47FE0">
        <w:rPr>
          <w:b w:val="0"/>
        </w:rPr>
        <w:t>Hands On Cassandra Consistency</w:t>
      </w:r>
      <w:bookmarkEnd w:id="15"/>
    </w:p>
    <w:p w14:paraId="4CF249F5" w14:textId="77777777" w:rsidR="00AF1C70" w:rsidRDefault="00AF1C70" w:rsidP="00AF1C70">
      <w:pPr>
        <w:pStyle w:val="Heading3"/>
      </w:pPr>
    </w:p>
    <w:p w14:paraId="73C6670A" w14:textId="77777777" w:rsidR="00AF1C70" w:rsidRPr="00AF1C70" w:rsidRDefault="00AF1C70" w:rsidP="00AF1C70">
      <w:pPr>
        <w:pStyle w:val="Heading3"/>
      </w:pPr>
      <w:bookmarkStart w:id="16" w:name="_Toc453245971"/>
      <w:r w:rsidRPr="00AF1C70">
        <w:t>Let's play with consistency!</w:t>
      </w:r>
      <w:bookmarkEnd w:id="16"/>
    </w:p>
    <w:p w14:paraId="1428A8E1" w14:textId="77777777" w:rsidR="00AF1C70" w:rsidRDefault="00AF1C70" w:rsidP="00AF1C70">
      <w:r w:rsidRPr="00AF1C70">
        <w:t>Consistency in Cassandra refers to the number of acknowledgements replica nodes need to send to the coordinator for an operation to be successful while also providing good data (avoiding dirty reads).</w:t>
      </w:r>
    </w:p>
    <w:p w14:paraId="1E6FD72C" w14:textId="77777777" w:rsidR="00AF1C70" w:rsidRPr="00AF1C70" w:rsidRDefault="00AF1C70" w:rsidP="00AF1C70"/>
    <w:p w14:paraId="76E36E7E" w14:textId="77777777" w:rsidR="00AF1C70" w:rsidRDefault="00AF1C70" w:rsidP="00AF1C70">
      <w:r w:rsidRPr="00AF1C70">
        <w:t>We recommend a ** default replication factor of 3 and consistency level of LOCAL_QUORUM as a starting point**. You will almost always get the performance you need with these default settings.</w:t>
      </w:r>
    </w:p>
    <w:p w14:paraId="439E8242" w14:textId="77777777" w:rsidR="00AF1C70" w:rsidRPr="00AF1C70" w:rsidRDefault="00AF1C70" w:rsidP="00AF1C70"/>
    <w:p w14:paraId="0E12BECE" w14:textId="77777777" w:rsidR="00AF1C70" w:rsidRDefault="00AF1C70" w:rsidP="00AF1C70">
      <w:r w:rsidRPr="00AF1C70">
        <w:t>In some cases, developers find Cassandra's replication fast enough to warrant lower consistency for even better latency SLA's. For cases where very strong global consistency is required, possibly across data centers in real time, a developer can trade latency for a higher consistency level.</w:t>
      </w:r>
    </w:p>
    <w:p w14:paraId="32F7FE8F" w14:textId="77777777" w:rsidR="00AF1C70" w:rsidRPr="00AF1C70" w:rsidRDefault="00AF1C70" w:rsidP="00AF1C70"/>
    <w:p w14:paraId="711B0E77" w14:textId="002E8F06" w:rsidR="00A47FE0" w:rsidRDefault="00AF1C70" w:rsidP="00AF1C70">
      <w:pPr>
        <w:rPr>
          <w:b/>
        </w:rPr>
      </w:pPr>
      <w:r w:rsidRPr="00AF1C70">
        <w:t>Let's give it a shot.</w:t>
      </w:r>
    </w:p>
    <w:p w14:paraId="147445BB" w14:textId="77777777" w:rsidR="00667BF1" w:rsidRDefault="00667BF1" w:rsidP="00667BF1">
      <w:pPr>
        <w:rPr>
          <w:b/>
          <w:bCs/>
        </w:rPr>
      </w:pPr>
    </w:p>
    <w:p w14:paraId="0DA2160A" w14:textId="06658ACD" w:rsidR="0079323D" w:rsidRDefault="0010138C" w:rsidP="0010138C">
      <w:pPr>
        <w:pStyle w:val="Heading3"/>
      </w:pPr>
      <w:bookmarkStart w:id="17" w:name="_Toc453245972"/>
      <w:r>
        <w:t xml:space="preserve">This </w:t>
      </w:r>
      <w:proofErr w:type="spellStart"/>
      <w:r>
        <w:t>DeathStar</w:t>
      </w:r>
      <w:proofErr w:type="spellEnd"/>
      <w:r>
        <w:t xml:space="preserve"> is Operational!</w:t>
      </w:r>
      <w:bookmarkEnd w:id="17"/>
    </w:p>
    <w:p w14:paraId="1BE0CE2D" w14:textId="3D146382" w:rsidR="0010138C" w:rsidRDefault="0010138C" w:rsidP="00667BF1">
      <w:pPr>
        <w:rPr>
          <w:bCs/>
        </w:rPr>
      </w:pPr>
      <w:r>
        <w:rPr>
          <w:bCs/>
        </w:rPr>
        <w:t xml:space="preserve">First, we will </w:t>
      </w:r>
      <w:proofErr w:type="spellStart"/>
      <w:r>
        <w:rPr>
          <w:bCs/>
        </w:rPr>
        <w:t>shutdown</w:t>
      </w:r>
      <w:proofErr w:type="spellEnd"/>
      <w:r>
        <w:rPr>
          <w:bCs/>
        </w:rPr>
        <w:t xml:space="preserve"> one of the nodes so you can see the CAP theorem in action. Go to your browser, and access OpsCenter:</w:t>
      </w:r>
    </w:p>
    <w:p w14:paraId="659C6D27" w14:textId="77777777" w:rsidR="0010138C" w:rsidRDefault="0010138C" w:rsidP="00667BF1">
      <w:pPr>
        <w:rPr>
          <w:bCs/>
        </w:rPr>
      </w:pPr>
    </w:p>
    <w:p w14:paraId="57384CB8" w14:textId="4242B353" w:rsidR="0010138C" w:rsidRDefault="0010138C" w:rsidP="0010138C">
      <w:pPr>
        <w:ind w:left="720"/>
        <w:rPr>
          <w:bCs/>
        </w:rPr>
      </w:pPr>
      <w:r w:rsidRPr="0010138C">
        <w:t xml:space="preserve">http://&lt;opscenter </w:t>
      </w:r>
      <w:proofErr w:type="spellStart"/>
      <w:r w:rsidRPr="0010138C">
        <w:rPr>
          <w:bCs/>
        </w:rPr>
        <w:t>ip</w:t>
      </w:r>
      <w:proofErr w:type="spellEnd"/>
      <w:r w:rsidRPr="0010138C">
        <w:rPr>
          <w:bCs/>
        </w:rPr>
        <w:t xml:space="preserve"> address&gt;:8888</w:t>
      </w:r>
    </w:p>
    <w:p w14:paraId="27454B7A" w14:textId="77777777" w:rsidR="0010138C" w:rsidRDefault="0010138C" w:rsidP="0010138C">
      <w:pPr>
        <w:ind w:left="720"/>
        <w:rPr>
          <w:bCs/>
        </w:rPr>
      </w:pPr>
    </w:p>
    <w:p w14:paraId="286D4D88" w14:textId="450D4307" w:rsidR="0010138C" w:rsidRDefault="0010138C" w:rsidP="0010138C">
      <w:pPr>
        <w:rPr>
          <w:bCs/>
        </w:rPr>
      </w:pPr>
      <w:r w:rsidRPr="0010138C">
        <w:rPr>
          <w:bCs/>
          <w:noProof/>
        </w:rPr>
        <w:drawing>
          <wp:inline distT="0" distB="0" distL="0" distR="0" wp14:anchorId="28D14853" wp14:editId="3F2C7395">
            <wp:extent cx="4919472" cy="27432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9472" cy="2743200"/>
                    </a:xfrm>
                    <a:prstGeom prst="rect">
                      <a:avLst/>
                    </a:prstGeom>
                  </pic:spPr>
                </pic:pic>
              </a:graphicData>
            </a:graphic>
          </wp:inline>
        </w:drawing>
      </w:r>
    </w:p>
    <w:p w14:paraId="67724129" w14:textId="77777777" w:rsidR="0010138C" w:rsidRDefault="0010138C" w:rsidP="0010138C">
      <w:pPr>
        <w:rPr>
          <w:bCs/>
        </w:rPr>
      </w:pPr>
    </w:p>
    <w:p w14:paraId="56A01FA7" w14:textId="74E30B32" w:rsidR="0010138C" w:rsidRDefault="0010138C" w:rsidP="0010138C">
      <w:pPr>
        <w:rPr>
          <w:bCs/>
        </w:rPr>
      </w:pPr>
      <w:r>
        <w:rPr>
          <w:bCs/>
        </w:rPr>
        <w:lastRenderedPageBreak/>
        <w:t>Select Nodes tab:</w:t>
      </w:r>
    </w:p>
    <w:p w14:paraId="57EB31D1" w14:textId="77777777" w:rsidR="0010138C" w:rsidRPr="0010138C" w:rsidRDefault="0010138C" w:rsidP="0010138C">
      <w:pPr>
        <w:rPr>
          <w:bCs/>
        </w:rPr>
      </w:pPr>
    </w:p>
    <w:p w14:paraId="523A531C" w14:textId="583BD6B4" w:rsidR="0010138C" w:rsidRDefault="0010138C" w:rsidP="00667BF1">
      <w:pPr>
        <w:rPr>
          <w:bCs/>
        </w:rPr>
      </w:pPr>
      <w:r w:rsidRPr="0010138C">
        <w:rPr>
          <w:bCs/>
          <w:noProof/>
        </w:rPr>
        <w:drawing>
          <wp:inline distT="0" distB="0" distL="0" distR="0" wp14:anchorId="0AA8A59D" wp14:editId="6782C7B0">
            <wp:extent cx="4919472" cy="2770632"/>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9472" cy="2770632"/>
                    </a:xfrm>
                    <a:prstGeom prst="rect">
                      <a:avLst/>
                    </a:prstGeom>
                  </pic:spPr>
                </pic:pic>
              </a:graphicData>
            </a:graphic>
          </wp:inline>
        </w:drawing>
      </w:r>
    </w:p>
    <w:p w14:paraId="45316910" w14:textId="77777777" w:rsidR="0010138C" w:rsidRDefault="0010138C" w:rsidP="00667BF1">
      <w:pPr>
        <w:rPr>
          <w:bCs/>
        </w:rPr>
      </w:pPr>
    </w:p>
    <w:p w14:paraId="73255AB1" w14:textId="7B15210C" w:rsidR="0010138C" w:rsidRDefault="0010138C" w:rsidP="00667BF1">
      <w:pPr>
        <w:rPr>
          <w:bCs/>
        </w:rPr>
      </w:pPr>
      <w:r>
        <w:rPr>
          <w:bCs/>
        </w:rPr>
        <w:t>The Nodes view will now appear:</w:t>
      </w:r>
    </w:p>
    <w:p w14:paraId="2DA87D72" w14:textId="77777777" w:rsidR="0010138C" w:rsidRDefault="0010138C" w:rsidP="00667BF1">
      <w:pPr>
        <w:rPr>
          <w:bCs/>
        </w:rPr>
      </w:pPr>
    </w:p>
    <w:p w14:paraId="33E13962" w14:textId="0951489A" w:rsidR="0010138C" w:rsidRDefault="0010138C" w:rsidP="00667BF1">
      <w:pPr>
        <w:rPr>
          <w:bCs/>
        </w:rPr>
      </w:pPr>
      <w:r w:rsidRPr="0010138C">
        <w:rPr>
          <w:bCs/>
          <w:noProof/>
        </w:rPr>
        <w:drawing>
          <wp:inline distT="0" distB="0" distL="0" distR="0" wp14:anchorId="0E5AF08C" wp14:editId="0AF99C86">
            <wp:extent cx="4919472" cy="27432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9472" cy="2743200"/>
                    </a:xfrm>
                    <a:prstGeom prst="rect">
                      <a:avLst/>
                    </a:prstGeom>
                  </pic:spPr>
                </pic:pic>
              </a:graphicData>
            </a:graphic>
          </wp:inline>
        </w:drawing>
      </w:r>
    </w:p>
    <w:p w14:paraId="48A4353F" w14:textId="77777777" w:rsidR="0010138C" w:rsidRDefault="0010138C" w:rsidP="00667BF1">
      <w:pPr>
        <w:rPr>
          <w:bCs/>
        </w:rPr>
      </w:pPr>
    </w:p>
    <w:p w14:paraId="70D19148" w14:textId="77777777" w:rsidR="0010138C" w:rsidRDefault="0010138C" w:rsidP="0010138C">
      <w:pPr>
        <w:rPr>
          <w:bCs/>
        </w:rPr>
      </w:pPr>
      <w:r>
        <w:rPr>
          <w:bCs/>
        </w:rPr>
        <w:t>Now, select one of the nodes and double-click on it:</w:t>
      </w:r>
    </w:p>
    <w:p w14:paraId="325137AC" w14:textId="77777777" w:rsidR="0010138C" w:rsidRDefault="0010138C" w:rsidP="00667BF1">
      <w:pPr>
        <w:rPr>
          <w:bCs/>
        </w:rPr>
      </w:pPr>
    </w:p>
    <w:p w14:paraId="74A1C729" w14:textId="4FD9FE84" w:rsidR="0010138C" w:rsidRDefault="0010138C" w:rsidP="00667BF1">
      <w:pPr>
        <w:rPr>
          <w:bCs/>
        </w:rPr>
      </w:pPr>
      <w:r w:rsidRPr="0010138C">
        <w:rPr>
          <w:bCs/>
          <w:noProof/>
        </w:rPr>
        <w:lastRenderedPageBreak/>
        <w:drawing>
          <wp:inline distT="0" distB="0" distL="0" distR="0" wp14:anchorId="7905E385" wp14:editId="5200B67D">
            <wp:extent cx="4919472" cy="2688336"/>
            <wp:effectExtent l="0" t="0" r="825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9472" cy="2688336"/>
                    </a:xfrm>
                    <a:prstGeom prst="rect">
                      <a:avLst/>
                    </a:prstGeom>
                  </pic:spPr>
                </pic:pic>
              </a:graphicData>
            </a:graphic>
          </wp:inline>
        </w:drawing>
      </w:r>
    </w:p>
    <w:p w14:paraId="1748B760" w14:textId="77777777" w:rsidR="00F9088F" w:rsidRDefault="00F9088F" w:rsidP="00667BF1">
      <w:pPr>
        <w:rPr>
          <w:bCs/>
        </w:rPr>
      </w:pPr>
    </w:p>
    <w:p w14:paraId="69FBB6EA" w14:textId="24EB8ACC" w:rsidR="00F9088F" w:rsidRDefault="00F9088F" w:rsidP="00667BF1">
      <w:pPr>
        <w:rPr>
          <w:bCs/>
        </w:rPr>
      </w:pPr>
      <w:r>
        <w:rPr>
          <w:bCs/>
        </w:rPr>
        <w:t xml:space="preserve">Finally, choose the </w:t>
      </w:r>
      <w:r>
        <w:rPr>
          <w:bCs/>
          <w:i/>
        </w:rPr>
        <w:t>Actions…</w:t>
      </w:r>
      <w:r>
        <w:rPr>
          <w:bCs/>
        </w:rPr>
        <w:t xml:space="preserve"> drop down and select </w:t>
      </w:r>
      <w:r>
        <w:rPr>
          <w:bCs/>
          <w:i/>
        </w:rPr>
        <w:t>Stop</w:t>
      </w:r>
      <w:r>
        <w:rPr>
          <w:bCs/>
        </w:rPr>
        <w:t>:</w:t>
      </w:r>
    </w:p>
    <w:p w14:paraId="6D8BBD56" w14:textId="77777777" w:rsidR="00F9088F" w:rsidRDefault="00F9088F" w:rsidP="00667BF1">
      <w:pPr>
        <w:rPr>
          <w:bCs/>
        </w:rPr>
      </w:pPr>
    </w:p>
    <w:p w14:paraId="7B388601" w14:textId="4553194E" w:rsidR="00F9088F" w:rsidRPr="00F9088F" w:rsidRDefault="00F9088F" w:rsidP="00667BF1">
      <w:pPr>
        <w:rPr>
          <w:bCs/>
        </w:rPr>
      </w:pPr>
      <w:r w:rsidRPr="00F9088F">
        <w:rPr>
          <w:bCs/>
          <w:noProof/>
        </w:rPr>
        <w:drawing>
          <wp:inline distT="0" distB="0" distL="0" distR="0" wp14:anchorId="1FFE94C3" wp14:editId="72AF11D3">
            <wp:extent cx="4919472" cy="25146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9472" cy="2514600"/>
                    </a:xfrm>
                    <a:prstGeom prst="rect">
                      <a:avLst/>
                    </a:prstGeom>
                  </pic:spPr>
                </pic:pic>
              </a:graphicData>
            </a:graphic>
          </wp:inline>
        </w:drawing>
      </w:r>
    </w:p>
    <w:p w14:paraId="32BF6228" w14:textId="77777777" w:rsidR="0010138C" w:rsidRPr="0010138C" w:rsidRDefault="0010138C" w:rsidP="00667BF1">
      <w:pPr>
        <w:rPr>
          <w:bCs/>
        </w:rPr>
      </w:pPr>
    </w:p>
    <w:p w14:paraId="2DAEA22F" w14:textId="77777777" w:rsidR="00667BF1" w:rsidRDefault="00667BF1" w:rsidP="00667BF1">
      <w:r w:rsidRPr="00916D5F">
        <w:rPr>
          <w:b/>
          <w:bCs/>
        </w:rPr>
        <w:t>In CQLSH</w:t>
      </w:r>
      <w:r w:rsidRPr="00916D5F">
        <w:t>:</w:t>
      </w:r>
    </w:p>
    <w:p w14:paraId="1F90AD75" w14:textId="77777777" w:rsidR="00667BF1" w:rsidRPr="00916D5F" w:rsidRDefault="00667BF1" w:rsidP="00667BF1"/>
    <w:p w14:paraId="0C5B26D1" w14:textId="77777777" w:rsidR="00667BF1" w:rsidRPr="00916D5F" w:rsidRDefault="00667BF1" w:rsidP="00667BF1">
      <w:pPr>
        <w:ind w:left="720"/>
      </w:pPr>
      <w:r>
        <w:t xml:space="preserve">cqlsh&gt; </w:t>
      </w:r>
      <w:r w:rsidRPr="00916D5F">
        <w:t>tracing on</w:t>
      </w:r>
    </w:p>
    <w:p w14:paraId="1FECD414" w14:textId="77777777" w:rsidR="00667BF1" w:rsidRPr="00916D5F" w:rsidRDefault="00667BF1" w:rsidP="00667BF1">
      <w:pPr>
        <w:ind w:left="720"/>
      </w:pPr>
      <w:r>
        <w:t xml:space="preserve">cqlsh&gt; </w:t>
      </w:r>
      <w:r w:rsidRPr="00916D5F">
        <w:t>consistency all</w:t>
      </w:r>
    </w:p>
    <w:p w14:paraId="5B90C6ED" w14:textId="77777777" w:rsidR="00667BF1" w:rsidRDefault="00667BF1" w:rsidP="00667BF1"/>
    <w:p w14:paraId="5C2C4CC2" w14:textId="77777777" w:rsidR="00667BF1" w:rsidRPr="00916D5F" w:rsidRDefault="00667BF1" w:rsidP="00667BF1">
      <w:pPr>
        <w:ind w:left="720"/>
        <w:rPr>
          <w:color w:val="808080" w:themeColor="background1" w:themeShade="80"/>
        </w:rPr>
      </w:pPr>
      <w:r w:rsidRPr="00916D5F">
        <w:rPr>
          <w:color w:val="808080" w:themeColor="background1" w:themeShade="80"/>
        </w:rPr>
        <w:t xml:space="preserve">Any query will now be traced. </w:t>
      </w:r>
      <w:r w:rsidRPr="00916D5F">
        <w:rPr>
          <w:b/>
          <w:bCs/>
          <w:color w:val="808080" w:themeColor="background1" w:themeShade="80"/>
        </w:rPr>
        <w:t>Consistency</w:t>
      </w:r>
      <w:r w:rsidRPr="00916D5F">
        <w:rPr>
          <w:color w:val="808080" w:themeColor="background1" w:themeShade="80"/>
        </w:rPr>
        <w:t xml:space="preserve"> of all means all 3 replicas need to respond to a given request (read OR write) to be successful. Let's do a </w:t>
      </w:r>
      <w:r w:rsidRPr="00916D5F">
        <w:rPr>
          <w:b/>
          <w:bCs/>
          <w:color w:val="808080" w:themeColor="background1" w:themeShade="80"/>
        </w:rPr>
        <w:t>SELECT</w:t>
      </w:r>
      <w:r w:rsidRPr="00916D5F">
        <w:rPr>
          <w:color w:val="808080" w:themeColor="background1" w:themeShade="80"/>
        </w:rPr>
        <w:t xml:space="preserve"> statement to see the effects.</w:t>
      </w:r>
    </w:p>
    <w:p w14:paraId="2A89A670" w14:textId="77777777" w:rsidR="00667BF1" w:rsidRDefault="00667BF1" w:rsidP="00667BF1"/>
    <w:p w14:paraId="7DC2E91B" w14:textId="622A8005" w:rsidR="00667BF1" w:rsidRPr="00916D5F" w:rsidRDefault="00667BF1" w:rsidP="00667BF1">
      <w:pPr>
        <w:ind w:left="720"/>
      </w:pPr>
      <w:r>
        <w:t xml:space="preserve">cqlsh&gt; SELECT * FROM </w:t>
      </w:r>
      <w:proofErr w:type="spellStart"/>
      <w:proofErr w:type="gramStart"/>
      <w:r w:rsidR="00735F4B">
        <w:t>retailer</w:t>
      </w:r>
      <w:r w:rsidRPr="00916D5F">
        <w:t>.sales</w:t>
      </w:r>
      <w:proofErr w:type="spellEnd"/>
      <w:proofErr w:type="gramEnd"/>
      <w:r w:rsidRPr="00916D5F">
        <w:t xml:space="preserve"> where name='&lt;enter name&gt;';</w:t>
      </w:r>
    </w:p>
    <w:p w14:paraId="3975A985" w14:textId="77777777" w:rsidR="00667BF1" w:rsidRDefault="00667BF1" w:rsidP="00667BF1"/>
    <w:p w14:paraId="71F51EC4" w14:textId="77777777" w:rsidR="00667BF1" w:rsidRDefault="00667BF1" w:rsidP="00667BF1">
      <w:r w:rsidRPr="00916D5F">
        <w:t>How did we do?</w:t>
      </w:r>
    </w:p>
    <w:p w14:paraId="63AA4208" w14:textId="77777777" w:rsidR="00667BF1" w:rsidRPr="00916D5F" w:rsidRDefault="00667BF1" w:rsidP="00667BF1"/>
    <w:p w14:paraId="15B41E6D" w14:textId="77777777" w:rsidR="00667BF1" w:rsidRDefault="00667BF1" w:rsidP="00667BF1">
      <w:r w:rsidRPr="00916D5F">
        <w:rPr>
          <w:b/>
          <w:bCs/>
        </w:rPr>
        <w:lastRenderedPageBreak/>
        <w:t>Let's compare a lower consistency level:</w:t>
      </w:r>
      <w:r w:rsidRPr="00916D5F">
        <w:t xml:space="preserve"> </w:t>
      </w:r>
    </w:p>
    <w:p w14:paraId="39FFF631" w14:textId="77777777" w:rsidR="00667BF1" w:rsidRDefault="00667BF1" w:rsidP="00667BF1"/>
    <w:p w14:paraId="2B94914A" w14:textId="77777777" w:rsidR="00667BF1" w:rsidRDefault="00667BF1" w:rsidP="00667BF1">
      <w:pPr>
        <w:ind w:left="720"/>
      </w:pPr>
      <w:r>
        <w:t xml:space="preserve">cqlsh&gt; </w:t>
      </w:r>
      <w:r w:rsidRPr="00916D5F">
        <w:t xml:space="preserve">consistency </w:t>
      </w:r>
      <w:proofErr w:type="spellStart"/>
      <w:r w:rsidRPr="00916D5F">
        <w:t>local_quorum</w:t>
      </w:r>
      <w:proofErr w:type="spellEnd"/>
    </w:p>
    <w:p w14:paraId="7D969567" w14:textId="77777777" w:rsidR="00667BF1" w:rsidRPr="00916D5F" w:rsidRDefault="00667BF1" w:rsidP="00667BF1">
      <w:pPr>
        <w:ind w:left="720"/>
      </w:pPr>
    </w:p>
    <w:p w14:paraId="14EE823D" w14:textId="77777777" w:rsidR="00667BF1" w:rsidRPr="00667BF1" w:rsidRDefault="00667BF1" w:rsidP="00667BF1">
      <w:pPr>
        <w:ind w:left="720"/>
        <w:rPr>
          <w:color w:val="808080" w:themeColor="background1" w:themeShade="80"/>
        </w:rPr>
      </w:pPr>
      <w:r w:rsidRPr="00667BF1">
        <w:rPr>
          <w:color w:val="808080" w:themeColor="background1" w:themeShade="80"/>
        </w:rPr>
        <w:t>Quorum means majority: RF/2 + 1. In our case, 3/2 = 1 + 1 = 2. At least 2 nodes need to acknowledge the request.</w:t>
      </w:r>
    </w:p>
    <w:p w14:paraId="1D070E57" w14:textId="77777777" w:rsidR="00667BF1" w:rsidRPr="00916D5F" w:rsidRDefault="00667BF1" w:rsidP="00667BF1"/>
    <w:p w14:paraId="32BDF194" w14:textId="77777777" w:rsidR="00667BF1" w:rsidRDefault="00667BF1" w:rsidP="00667BF1">
      <w:r w:rsidRPr="00916D5F">
        <w:t xml:space="preserve">Let's try the </w:t>
      </w:r>
      <w:r w:rsidRPr="00916D5F">
        <w:rPr>
          <w:b/>
          <w:bCs/>
        </w:rPr>
        <w:t>SELECT</w:t>
      </w:r>
      <w:r w:rsidRPr="00916D5F">
        <w:t xml:space="preserve"> statement again. Any changes in latency?</w:t>
      </w:r>
    </w:p>
    <w:p w14:paraId="3BE989AA" w14:textId="77777777" w:rsidR="00667BF1" w:rsidRPr="00916D5F" w:rsidRDefault="00667BF1" w:rsidP="00667BF1"/>
    <w:p w14:paraId="095322DE" w14:textId="77777777" w:rsidR="00667BF1" w:rsidRPr="00667BF1" w:rsidRDefault="00667BF1" w:rsidP="00667BF1">
      <w:pPr>
        <w:ind w:left="720"/>
        <w:rPr>
          <w:color w:val="808080" w:themeColor="background1" w:themeShade="80"/>
        </w:rPr>
      </w:pPr>
      <w:r w:rsidRPr="00667BF1">
        <w:rPr>
          <w:color w:val="808080" w:themeColor="background1" w:themeShade="80"/>
        </w:rPr>
        <w:t>Keep in mind that our dataset is so small, it's sitting in memory on all nodes. With larger datasets that spill to disk, the latency cost become much more drastic.</w:t>
      </w:r>
    </w:p>
    <w:p w14:paraId="556D4589" w14:textId="77777777" w:rsidR="00667BF1" w:rsidRDefault="00667BF1" w:rsidP="00667BF1">
      <w:pPr>
        <w:rPr>
          <w:b/>
          <w:bCs/>
        </w:rPr>
      </w:pPr>
    </w:p>
    <w:p w14:paraId="5C117D06" w14:textId="77777777" w:rsidR="00667BF1" w:rsidRPr="00916D5F" w:rsidRDefault="00667BF1" w:rsidP="00667BF1">
      <w:r w:rsidRPr="00916D5F">
        <w:rPr>
          <w:b/>
          <w:bCs/>
        </w:rPr>
        <w:t>Let's try this again</w:t>
      </w:r>
      <w:r w:rsidRPr="00916D5F">
        <w:t xml:space="preserve"> but this time, let's pay attention to what's happening in the trace</w:t>
      </w:r>
    </w:p>
    <w:p w14:paraId="25F62A5F" w14:textId="77777777" w:rsidR="00667BF1" w:rsidRDefault="00667BF1" w:rsidP="00667BF1"/>
    <w:p w14:paraId="6FC43428" w14:textId="77777777" w:rsidR="00667BF1" w:rsidRPr="00916D5F" w:rsidRDefault="00667BF1" w:rsidP="00667BF1">
      <w:pPr>
        <w:ind w:left="720"/>
      </w:pPr>
      <w:r>
        <w:t xml:space="preserve">cqlsh&gt; </w:t>
      </w:r>
      <w:r w:rsidRPr="00916D5F">
        <w:t xml:space="preserve">consistency </w:t>
      </w:r>
      <w:proofErr w:type="spellStart"/>
      <w:r w:rsidRPr="00916D5F">
        <w:t>local_one</w:t>
      </w:r>
      <w:proofErr w:type="spellEnd"/>
    </w:p>
    <w:p w14:paraId="5511E4D5" w14:textId="77777777" w:rsidR="00667BF1" w:rsidRDefault="00667BF1" w:rsidP="00667BF1"/>
    <w:p w14:paraId="2A84946D" w14:textId="6CD55836" w:rsidR="00667BF1" w:rsidRPr="00916D5F" w:rsidRDefault="00667BF1" w:rsidP="00667BF1">
      <w:pPr>
        <w:ind w:firstLine="720"/>
      </w:pPr>
      <w:r>
        <w:t xml:space="preserve">cqlsh&gt; </w:t>
      </w:r>
      <w:r w:rsidRPr="00916D5F">
        <w:t xml:space="preserve">SELECT * FROM </w:t>
      </w:r>
      <w:proofErr w:type="spellStart"/>
      <w:proofErr w:type="gramStart"/>
      <w:r w:rsidR="00735F4B">
        <w:t>retailer</w:t>
      </w:r>
      <w:r w:rsidRPr="00916D5F">
        <w:t>.sales</w:t>
      </w:r>
      <w:proofErr w:type="spellEnd"/>
      <w:proofErr w:type="gramEnd"/>
      <w:r w:rsidRPr="00916D5F">
        <w:t xml:space="preserve"> where name='&lt;enter name&gt;';</w:t>
      </w:r>
    </w:p>
    <w:p w14:paraId="3B3ED34B" w14:textId="77777777" w:rsidR="00667BF1" w:rsidRDefault="00667BF1" w:rsidP="00667BF1"/>
    <w:p w14:paraId="743CB8D6" w14:textId="77777777" w:rsidR="00667BF1" w:rsidRDefault="00667BF1" w:rsidP="00667BF1">
      <w:r w:rsidRPr="00916D5F">
        <w:t>Take a look at the trace output. Look at all queries and contact points. What you're witnessing is both the beauty and challenge of distributed systems.</w:t>
      </w:r>
    </w:p>
    <w:p w14:paraId="588BECB7" w14:textId="77777777" w:rsidR="00667BF1" w:rsidRPr="00916D5F" w:rsidRDefault="00667BF1" w:rsidP="00667BF1"/>
    <w:p w14:paraId="0B0515CE" w14:textId="77777777" w:rsidR="00667BF1" w:rsidRPr="00916D5F" w:rsidRDefault="00667BF1" w:rsidP="00667BF1">
      <w:pPr>
        <w:ind w:left="720"/>
      </w:pPr>
      <w:r>
        <w:t xml:space="preserve">cqlsh&gt; </w:t>
      </w:r>
      <w:r w:rsidRPr="00916D5F">
        <w:t xml:space="preserve">consistency </w:t>
      </w:r>
      <w:proofErr w:type="spellStart"/>
      <w:r w:rsidRPr="00916D5F">
        <w:t>local_quorum</w:t>
      </w:r>
      <w:proofErr w:type="spellEnd"/>
    </w:p>
    <w:p w14:paraId="5D2233D6" w14:textId="77777777" w:rsidR="00667BF1" w:rsidRDefault="00667BF1" w:rsidP="00667BF1">
      <w:pPr>
        <w:ind w:left="720"/>
      </w:pPr>
    </w:p>
    <w:p w14:paraId="042B74D5" w14:textId="2E47193B" w:rsidR="00667BF1" w:rsidRPr="00916D5F" w:rsidRDefault="00667BF1" w:rsidP="00667BF1">
      <w:pPr>
        <w:ind w:left="720"/>
      </w:pPr>
      <w:r>
        <w:t xml:space="preserve">cqlsh&gt; </w:t>
      </w:r>
      <w:r w:rsidRPr="00916D5F">
        <w:t xml:space="preserve">SELECT * FROM </w:t>
      </w:r>
      <w:proofErr w:type="spellStart"/>
      <w:proofErr w:type="gramStart"/>
      <w:r w:rsidR="00735F4B">
        <w:t>retailer</w:t>
      </w:r>
      <w:r w:rsidRPr="00916D5F">
        <w:t>.sales</w:t>
      </w:r>
      <w:proofErr w:type="spellEnd"/>
      <w:proofErr w:type="gramEnd"/>
      <w:r w:rsidRPr="00916D5F">
        <w:t xml:space="preserve"> where name='&lt;enter name&gt;';</w:t>
      </w:r>
    </w:p>
    <w:p w14:paraId="122DCBED" w14:textId="77777777" w:rsidR="00667BF1" w:rsidRDefault="00667BF1" w:rsidP="00667BF1"/>
    <w:p w14:paraId="01F4ED96" w14:textId="77777777" w:rsidR="00667BF1" w:rsidRPr="00667BF1" w:rsidRDefault="00667BF1" w:rsidP="00667BF1">
      <w:pPr>
        <w:ind w:left="720"/>
        <w:rPr>
          <w:color w:val="808080" w:themeColor="background1" w:themeShade="80"/>
        </w:rPr>
      </w:pPr>
      <w:r w:rsidRPr="00667BF1">
        <w:rPr>
          <w:color w:val="808080" w:themeColor="background1" w:themeShade="80"/>
        </w:rPr>
        <w:t xml:space="preserve">This looks much better now doesn't it? </w:t>
      </w:r>
      <w:r w:rsidRPr="00667BF1">
        <w:rPr>
          <w:b/>
          <w:bCs/>
          <w:color w:val="808080" w:themeColor="background1" w:themeShade="80"/>
        </w:rPr>
        <w:t>LOCAL_QUORUM</w:t>
      </w:r>
      <w:r w:rsidRPr="00667BF1">
        <w:rPr>
          <w:color w:val="808080" w:themeColor="background1" w:themeShade="80"/>
        </w:rPr>
        <w:t xml:space="preserve"> is the most commonly used consistency level among developers. It provides a good level of performance and a moderate amount of consistency. That being said, many use cases can warrant </w:t>
      </w:r>
      <w:r w:rsidRPr="00667BF1">
        <w:rPr>
          <w:b/>
          <w:bCs/>
          <w:color w:val="808080" w:themeColor="background1" w:themeShade="80"/>
        </w:rPr>
        <w:t>CL=LOCAL_ONE</w:t>
      </w:r>
      <w:r w:rsidRPr="00667BF1">
        <w:rPr>
          <w:color w:val="808080" w:themeColor="background1" w:themeShade="80"/>
        </w:rPr>
        <w:t>.</w:t>
      </w:r>
    </w:p>
    <w:p w14:paraId="502C9CC9" w14:textId="77777777" w:rsidR="00667BF1" w:rsidRDefault="00667BF1" w:rsidP="00667BF1"/>
    <w:p w14:paraId="2C4B4698" w14:textId="77777777" w:rsidR="00667BF1" w:rsidRDefault="00667BF1" w:rsidP="00667BF1">
      <w:r w:rsidRPr="00916D5F">
        <w:t>For more detailed classed on data modeling, consistency, and Cassandra 101, check out the free c</w:t>
      </w:r>
      <w:r>
        <w:t>lasses at the DataStax Academy website:</w:t>
      </w:r>
    </w:p>
    <w:p w14:paraId="5EE00A6A" w14:textId="77777777" w:rsidR="00667BF1" w:rsidRDefault="00667BF1" w:rsidP="00667BF1"/>
    <w:p w14:paraId="53FC6324" w14:textId="77777777" w:rsidR="00667BF1" w:rsidRPr="00916D5F" w:rsidRDefault="00735EDB" w:rsidP="00667BF1">
      <w:pPr>
        <w:ind w:left="720"/>
      </w:pPr>
      <w:hyperlink r:id="rId35" w:history="1">
        <w:r w:rsidR="00667BF1" w:rsidRPr="00916D5F">
          <w:rPr>
            <w:rStyle w:val="Hyperlink"/>
            <w:sz w:val="24"/>
          </w:rPr>
          <w:t>https://academy.datastax.com</w:t>
        </w:r>
      </w:hyperlink>
    </w:p>
    <w:p w14:paraId="5516F27E" w14:textId="77777777" w:rsidR="00AA7683" w:rsidRPr="00A47FE0" w:rsidRDefault="00AA7683" w:rsidP="00A47FE0">
      <w:pPr>
        <w:pStyle w:val="Heading2"/>
        <w:rPr>
          <w:b w:val="0"/>
        </w:rPr>
      </w:pPr>
    </w:p>
    <w:p w14:paraId="390BB29B" w14:textId="10CFAA25" w:rsidR="00A47FE0" w:rsidRPr="00A47FE0" w:rsidRDefault="00A47FE0" w:rsidP="00A47FE0">
      <w:pPr>
        <w:pStyle w:val="Heading2"/>
        <w:rPr>
          <w:b w:val="0"/>
        </w:rPr>
      </w:pPr>
      <w:bookmarkStart w:id="18" w:name="_Toc453245973"/>
      <w:r w:rsidRPr="00A47FE0">
        <w:rPr>
          <w:b w:val="0"/>
        </w:rPr>
        <w:t>Hands On DSE Search</w:t>
      </w:r>
      <w:bookmarkEnd w:id="18"/>
    </w:p>
    <w:p w14:paraId="50D23CFD" w14:textId="77777777" w:rsidR="002A06D5" w:rsidRDefault="002A06D5" w:rsidP="00AF1C70"/>
    <w:p w14:paraId="646CF61C" w14:textId="432A8236" w:rsidR="002A06D5" w:rsidRDefault="002A06D5" w:rsidP="002A06D5">
      <w:pPr>
        <w:pStyle w:val="Heading3"/>
      </w:pPr>
      <w:bookmarkStart w:id="19" w:name="_Toc453245974"/>
      <w:r>
        <w:t>Search Essentials</w:t>
      </w:r>
      <w:bookmarkEnd w:id="19"/>
    </w:p>
    <w:p w14:paraId="50A94E68" w14:textId="77777777" w:rsidR="00AF1C70" w:rsidRDefault="00AF1C70" w:rsidP="00AF1C70">
      <w:r w:rsidRPr="00AF1C70">
        <w:t xml:space="preserve">DSE Search is awesome. You can configure which columns of which Cassandra tables you'd like indexed in </w:t>
      </w:r>
      <w:proofErr w:type="spellStart"/>
      <w:r w:rsidRPr="00AF1C70">
        <w:rPr>
          <w:b/>
          <w:bCs/>
        </w:rPr>
        <w:t>lucene</w:t>
      </w:r>
      <w:proofErr w:type="spellEnd"/>
      <w:r w:rsidRPr="00AF1C70">
        <w:t xml:space="preserve"> format to make extended searches more efficient while enabling features such as text search and geospatial search.</w:t>
      </w:r>
    </w:p>
    <w:p w14:paraId="3FCE3250" w14:textId="77777777" w:rsidR="002A06D5" w:rsidRPr="00AF1C70" w:rsidRDefault="002A06D5" w:rsidP="00AF1C70"/>
    <w:p w14:paraId="6EED92F5" w14:textId="0A31CCF8" w:rsidR="00AF1C70" w:rsidRDefault="00AF1C70" w:rsidP="00AF1C70">
      <w:r w:rsidRPr="00AF1C70">
        <w:t>Let's start off by indexing the tables we've already made. Here's where the dsetool really comes in handy:</w:t>
      </w:r>
    </w:p>
    <w:p w14:paraId="6E6C10AA" w14:textId="77777777" w:rsidR="00AF1C70" w:rsidRDefault="00AF1C70" w:rsidP="00AF1C70"/>
    <w:p w14:paraId="1EED2D9C" w14:textId="2227B864" w:rsidR="00AF1C70" w:rsidRDefault="00AF1C70" w:rsidP="00AF1C70">
      <w:pPr>
        <w:ind w:left="720"/>
      </w:pPr>
      <w:r>
        <w:t xml:space="preserve">$ </w:t>
      </w:r>
      <w:proofErr w:type="spellStart"/>
      <w:r w:rsidRPr="00AF1C70">
        <w:t>ds</w:t>
      </w:r>
      <w:r>
        <w:t>etool</w:t>
      </w:r>
      <w:proofErr w:type="spellEnd"/>
      <w:r>
        <w:t xml:space="preserve"> </w:t>
      </w:r>
      <w:proofErr w:type="spellStart"/>
      <w:r>
        <w:t>create_core</w:t>
      </w:r>
      <w:proofErr w:type="spellEnd"/>
      <w:r>
        <w:t xml:space="preserve"> </w:t>
      </w:r>
      <w:proofErr w:type="spellStart"/>
      <w:proofErr w:type="gramStart"/>
      <w:r w:rsidR="00735F4B">
        <w:t>retailer</w:t>
      </w:r>
      <w:r w:rsidRPr="00AF1C70">
        <w:t>.sales</w:t>
      </w:r>
      <w:proofErr w:type="spellEnd"/>
      <w:proofErr w:type="gramEnd"/>
      <w:r w:rsidRPr="00AF1C70">
        <w:t xml:space="preserve"> </w:t>
      </w:r>
      <w:proofErr w:type="spellStart"/>
      <w:r w:rsidRPr="00AF1C70">
        <w:t>generateResources</w:t>
      </w:r>
      <w:proofErr w:type="spellEnd"/>
      <w:r w:rsidRPr="00AF1C70">
        <w:t xml:space="preserve">=true </w:t>
      </w:r>
      <w:proofErr w:type="spellStart"/>
      <w:r w:rsidRPr="00AF1C70">
        <w:t>reindex</w:t>
      </w:r>
      <w:proofErr w:type="spellEnd"/>
      <w:r w:rsidRPr="00AF1C70">
        <w:t>=true</w:t>
      </w:r>
    </w:p>
    <w:p w14:paraId="4D34F739" w14:textId="77777777" w:rsidR="00C14A40" w:rsidRDefault="00C14A40" w:rsidP="00AF1C70">
      <w:pPr>
        <w:ind w:left="720"/>
      </w:pPr>
    </w:p>
    <w:p w14:paraId="03FD1F53" w14:textId="20A76FEC" w:rsidR="00C14A40" w:rsidRDefault="00C14A40" w:rsidP="00AF1C70">
      <w:pPr>
        <w:ind w:left="720"/>
        <w:rPr>
          <w:color w:val="808080" w:themeColor="background1" w:themeShade="80"/>
        </w:rPr>
      </w:pPr>
      <w:r w:rsidRPr="00C14A40">
        <w:rPr>
          <w:color w:val="808080" w:themeColor="background1" w:themeShade="80"/>
        </w:rPr>
        <w:t xml:space="preserve">If you've ever created your own Solr cluster, you know you need to create the core and upload a schema and config.xml. That </w:t>
      </w:r>
      <w:proofErr w:type="spellStart"/>
      <w:r w:rsidRPr="00C14A40">
        <w:rPr>
          <w:b/>
          <w:bCs/>
          <w:color w:val="808080" w:themeColor="background1" w:themeShade="80"/>
        </w:rPr>
        <w:t>generateResources</w:t>
      </w:r>
      <w:proofErr w:type="spellEnd"/>
      <w:r w:rsidRPr="00C14A40">
        <w:rPr>
          <w:color w:val="808080" w:themeColor="background1" w:themeShade="80"/>
        </w:rPr>
        <w:t xml:space="preserve"> tag does that for you. For production use, you'll want to take the resources and edit them to your needs but it does save you a few steps.</w:t>
      </w:r>
    </w:p>
    <w:p w14:paraId="1398F318" w14:textId="77777777" w:rsidR="0010556F" w:rsidRDefault="0010556F" w:rsidP="00AF1C70">
      <w:pPr>
        <w:ind w:left="720"/>
        <w:rPr>
          <w:color w:val="808080" w:themeColor="background1" w:themeShade="80"/>
        </w:rPr>
      </w:pPr>
    </w:p>
    <w:p w14:paraId="4E19D16E" w14:textId="77777777" w:rsidR="0010556F" w:rsidRPr="0010556F" w:rsidRDefault="0010556F" w:rsidP="0010556F">
      <w:pPr>
        <w:ind w:left="720"/>
        <w:rPr>
          <w:color w:val="808080" w:themeColor="background1" w:themeShade="80"/>
        </w:rPr>
      </w:pPr>
      <w:r>
        <w:rPr>
          <w:color w:val="808080" w:themeColor="background1" w:themeShade="80"/>
        </w:rPr>
        <w:t xml:space="preserve">Now for that description of the </w:t>
      </w:r>
      <w:r>
        <w:rPr>
          <w:i/>
          <w:color w:val="808080" w:themeColor="background1" w:themeShade="80"/>
        </w:rPr>
        <w:t>dsetool</w:t>
      </w:r>
      <w:r>
        <w:rPr>
          <w:color w:val="808080" w:themeColor="background1" w:themeShade="80"/>
        </w:rPr>
        <w:t xml:space="preserve">. </w:t>
      </w:r>
      <w:r w:rsidRPr="0010556F">
        <w:rPr>
          <w:color w:val="808080" w:themeColor="background1" w:themeShade="80"/>
        </w:rPr>
        <w:t xml:space="preserve">Use the dsetool utility for creating system keys, encrypting sensitive configuration, and performing Cassandra File System (CFS) and Hadoop-related tasks, such as checking the CFS, and listing node subranges of data in a </w:t>
      </w:r>
      <w:proofErr w:type="spellStart"/>
      <w:r w:rsidRPr="0010556F">
        <w:rPr>
          <w:color w:val="808080" w:themeColor="background1" w:themeShade="80"/>
        </w:rPr>
        <w:t>keyspace</w:t>
      </w:r>
      <w:proofErr w:type="spellEnd"/>
      <w:r w:rsidRPr="0010556F">
        <w:rPr>
          <w:color w:val="808080" w:themeColor="background1" w:themeShade="80"/>
        </w:rPr>
        <w:t>.</w:t>
      </w:r>
    </w:p>
    <w:p w14:paraId="28632341" w14:textId="464487C8" w:rsidR="0010556F" w:rsidRPr="0010556F" w:rsidRDefault="0010556F" w:rsidP="0010556F">
      <w:pPr>
        <w:ind w:left="720"/>
        <w:rPr>
          <w:color w:val="808080" w:themeColor="background1" w:themeShade="80"/>
        </w:rPr>
      </w:pPr>
    </w:p>
    <w:p w14:paraId="6DB2A733" w14:textId="0FA181CE" w:rsidR="0010556F" w:rsidRPr="0010556F" w:rsidRDefault="0010556F" w:rsidP="00AF1C70">
      <w:pPr>
        <w:ind w:left="720"/>
        <w:rPr>
          <w:color w:val="808080" w:themeColor="background1" w:themeShade="80"/>
        </w:rPr>
      </w:pPr>
    </w:p>
    <w:p w14:paraId="36B8465B" w14:textId="77777777" w:rsidR="00C14A40" w:rsidRDefault="00C14A40" w:rsidP="00C14A40"/>
    <w:p w14:paraId="25BFD30D" w14:textId="77777777" w:rsidR="00C14A40" w:rsidRPr="00C14A40" w:rsidRDefault="00C14A40" w:rsidP="00C14A40">
      <w:r w:rsidRPr="00C14A40">
        <w:t>This by default will map Cassandra types to Solr types for you. Anyone familiar with Solr knows that there's a REST API for querying data. In DSE Search, we embed that into CQL so you can take advantage of all the goodness CQL brings. Let's give it a shot.</w:t>
      </w:r>
    </w:p>
    <w:p w14:paraId="42C84A09" w14:textId="77777777" w:rsidR="00AF1C70" w:rsidRDefault="00AF1C70" w:rsidP="00AF1C70"/>
    <w:p w14:paraId="1650DA10" w14:textId="0001900F" w:rsidR="00C14A40" w:rsidRPr="00667BF1" w:rsidRDefault="00667BF1" w:rsidP="00C14A40">
      <w:pPr>
        <w:ind w:left="720"/>
        <w:rPr>
          <w:sz w:val="18"/>
          <w:szCs w:val="18"/>
        </w:rPr>
      </w:pPr>
      <w:r w:rsidRPr="00667BF1">
        <w:rPr>
          <w:sz w:val="18"/>
          <w:szCs w:val="18"/>
        </w:rPr>
        <w:t xml:space="preserve">cqlsh&gt; </w:t>
      </w:r>
      <w:r w:rsidR="00C14A40" w:rsidRPr="00667BF1">
        <w:rPr>
          <w:sz w:val="18"/>
          <w:szCs w:val="18"/>
        </w:rPr>
        <w:t xml:space="preserve">SELECT * FROM </w:t>
      </w:r>
      <w:proofErr w:type="spellStart"/>
      <w:proofErr w:type="gramStart"/>
      <w:r w:rsidR="00735F4B">
        <w:rPr>
          <w:sz w:val="18"/>
          <w:szCs w:val="18"/>
        </w:rPr>
        <w:t>retailer</w:t>
      </w:r>
      <w:r w:rsidR="00C14A40" w:rsidRPr="00667BF1">
        <w:rPr>
          <w:sz w:val="18"/>
          <w:szCs w:val="18"/>
        </w:rPr>
        <w:t>.sales</w:t>
      </w:r>
      <w:proofErr w:type="spellEnd"/>
      <w:proofErr w:type="gramEnd"/>
      <w:r w:rsidR="00C14A40" w:rsidRPr="00667BF1">
        <w:rPr>
          <w:sz w:val="18"/>
          <w:szCs w:val="18"/>
        </w:rPr>
        <w:t xml:space="preserve"> WHERE </w:t>
      </w:r>
      <w:proofErr w:type="spellStart"/>
      <w:r w:rsidR="00C14A40" w:rsidRPr="00667BF1">
        <w:rPr>
          <w:sz w:val="18"/>
          <w:szCs w:val="18"/>
        </w:rPr>
        <w:t>solr_query</w:t>
      </w:r>
      <w:proofErr w:type="spellEnd"/>
      <w:r w:rsidR="00C14A40" w:rsidRPr="00667BF1">
        <w:rPr>
          <w:sz w:val="18"/>
          <w:szCs w:val="18"/>
        </w:rPr>
        <w:t>='{"</w:t>
      </w:r>
      <w:proofErr w:type="spellStart"/>
      <w:r w:rsidR="00C14A40" w:rsidRPr="00667BF1">
        <w:rPr>
          <w:sz w:val="18"/>
          <w:szCs w:val="18"/>
        </w:rPr>
        <w:t>q":"name</w:t>
      </w:r>
      <w:proofErr w:type="spellEnd"/>
      <w:r w:rsidR="00C14A40" w:rsidRPr="00667BF1">
        <w:rPr>
          <w:sz w:val="18"/>
          <w:szCs w:val="18"/>
        </w:rPr>
        <w:t>:*"}';</w:t>
      </w:r>
    </w:p>
    <w:p w14:paraId="36CA607E" w14:textId="77777777" w:rsidR="00C14A40" w:rsidRPr="00667BF1" w:rsidRDefault="00C14A40" w:rsidP="00C14A40">
      <w:pPr>
        <w:ind w:left="720"/>
        <w:rPr>
          <w:sz w:val="18"/>
          <w:szCs w:val="18"/>
        </w:rPr>
      </w:pPr>
    </w:p>
    <w:p w14:paraId="566FD0D2" w14:textId="3F7916C1" w:rsidR="00C14A40" w:rsidRPr="00667BF1" w:rsidRDefault="00667BF1" w:rsidP="00C14A40">
      <w:pPr>
        <w:ind w:left="720"/>
        <w:rPr>
          <w:sz w:val="18"/>
          <w:szCs w:val="18"/>
        </w:rPr>
      </w:pPr>
      <w:proofErr w:type="spellStart"/>
      <w:r w:rsidRPr="00667BF1">
        <w:rPr>
          <w:sz w:val="18"/>
          <w:szCs w:val="18"/>
        </w:rPr>
        <w:t>cqlsh</w:t>
      </w:r>
      <w:proofErr w:type="spellEnd"/>
      <w:r w:rsidRPr="00667BF1">
        <w:rPr>
          <w:sz w:val="18"/>
          <w:szCs w:val="18"/>
        </w:rPr>
        <w:t xml:space="preserve">&gt; </w:t>
      </w:r>
      <w:r w:rsidR="00C14A40" w:rsidRPr="00667BF1">
        <w:rPr>
          <w:sz w:val="18"/>
          <w:szCs w:val="18"/>
        </w:rPr>
        <w:t xml:space="preserve">SELECT * FROM </w:t>
      </w:r>
      <w:proofErr w:type="spellStart"/>
      <w:proofErr w:type="gramStart"/>
      <w:r w:rsidR="00735F4B">
        <w:rPr>
          <w:sz w:val="18"/>
          <w:szCs w:val="18"/>
        </w:rPr>
        <w:t>retailer</w:t>
      </w:r>
      <w:r w:rsidR="00C14A40" w:rsidRPr="00667BF1">
        <w:rPr>
          <w:sz w:val="18"/>
          <w:szCs w:val="18"/>
        </w:rPr>
        <w:t>.sales</w:t>
      </w:r>
      <w:proofErr w:type="spellEnd"/>
      <w:proofErr w:type="gramEnd"/>
      <w:r w:rsidR="00C14A40" w:rsidRPr="00667BF1">
        <w:rPr>
          <w:sz w:val="18"/>
          <w:szCs w:val="18"/>
        </w:rPr>
        <w:t xml:space="preserve"> WHERE </w:t>
      </w:r>
      <w:proofErr w:type="spellStart"/>
      <w:r w:rsidR="00C14A40" w:rsidRPr="00667BF1">
        <w:rPr>
          <w:sz w:val="18"/>
          <w:szCs w:val="18"/>
        </w:rPr>
        <w:t>solr_query</w:t>
      </w:r>
      <w:proofErr w:type="spellEnd"/>
      <w:r w:rsidR="00C14A40" w:rsidRPr="00667BF1">
        <w:rPr>
          <w:sz w:val="18"/>
          <w:szCs w:val="18"/>
        </w:rPr>
        <w:t>='{"q":"</w:t>
      </w:r>
      <w:proofErr w:type="spellStart"/>
      <w:r w:rsidR="00C14A40" w:rsidRPr="00667BF1">
        <w:rPr>
          <w:sz w:val="18"/>
          <w:szCs w:val="18"/>
        </w:rPr>
        <w:t>name:chuck</w:t>
      </w:r>
      <w:proofErr w:type="spellEnd"/>
      <w:r w:rsidR="00C14A40" w:rsidRPr="00667BF1">
        <w:rPr>
          <w:sz w:val="18"/>
          <w:szCs w:val="18"/>
        </w:rPr>
        <w:t>", "</w:t>
      </w:r>
      <w:proofErr w:type="spellStart"/>
      <w:r w:rsidR="00C14A40" w:rsidRPr="00667BF1">
        <w:rPr>
          <w:sz w:val="18"/>
          <w:szCs w:val="18"/>
        </w:rPr>
        <w:t>fq</w:t>
      </w:r>
      <w:proofErr w:type="spellEnd"/>
      <w:r w:rsidR="00C14A40" w:rsidRPr="00667BF1">
        <w:rPr>
          <w:sz w:val="18"/>
          <w:szCs w:val="18"/>
        </w:rPr>
        <w:t>":"item:*</w:t>
      </w:r>
      <w:proofErr w:type="spellStart"/>
      <w:r w:rsidR="00C14A40" w:rsidRPr="00667BF1">
        <w:rPr>
          <w:sz w:val="18"/>
          <w:szCs w:val="18"/>
        </w:rPr>
        <w:t>icrosof</w:t>
      </w:r>
      <w:proofErr w:type="spellEnd"/>
      <w:r w:rsidR="00C14A40" w:rsidRPr="00667BF1">
        <w:rPr>
          <w:sz w:val="18"/>
          <w:szCs w:val="18"/>
        </w:rPr>
        <w:t>*"}';</w:t>
      </w:r>
    </w:p>
    <w:p w14:paraId="1AAAF83C" w14:textId="77777777" w:rsidR="00C14A40" w:rsidRDefault="00C14A40" w:rsidP="00AF1C70"/>
    <w:p w14:paraId="66CEE153" w14:textId="60D7D174" w:rsidR="00C14A40" w:rsidRPr="00C14A40" w:rsidRDefault="00C14A40" w:rsidP="00C14A40">
      <w:pPr>
        <w:ind w:left="720"/>
        <w:rPr>
          <w:color w:val="808080" w:themeColor="background1" w:themeShade="80"/>
        </w:rPr>
      </w:pPr>
      <w:r w:rsidRPr="00C14A40">
        <w:rPr>
          <w:color w:val="808080" w:themeColor="background1" w:themeShade="80"/>
        </w:rPr>
        <w:t>For your reference, here's the doc that shows some of things you can do:</w:t>
      </w:r>
    </w:p>
    <w:p w14:paraId="33E370A9" w14:textId="77777777" w:rsidR="00C14A40" w:rsidRDefault="00C14A40" w:rsidP="00C14A40">
      <w:pPr>
        <w:ind w:left="720"/>
        <w:rPr>
          <w:sz w:val="21"/>
        </w:rPr>
      </w:pPr>
    </w:p>
    <w:p w14:paraId="69699BD9" w14:textId="7640ED7B" w:rsidR="00C14A40" w:rsidRDefault="00735EDB" w:rsidP="00C14A40">
      <w:pPr>
        <w:ind w:left="720"/>
        <w:rPr>
          <w:sz w:val="21"/>
        </w:rPr>
      </w:pPr>
      <w:hyperlink r:id="rId36" w:history="1">
        <w:r w:rsidR="00C14A40" w:rsidRPr="009E6FEE">
          <w:rPr>
            <w:rStyle w:val="Hyperlink"/>
            <w:sz w:val="21"/>
          </w:rPr>
          <w:t>http://docs.datastax.com/en/datastax_enterprise/4.8/datastax_enterprise/srch/srchCql.html?scroll=srchCQL__srchSolrTokenExp</w:t>
        </w:r>
      </w:hyperlink>
    </w:p>
    <w:p w14:paraId="215806A1" w14:textId="77777777" w:rsidR="00C14A40" w:rsidRDefault="00C14A40" w:rsidP="00AF1C70"/>
    <w:p w14:paraId="25298605" w14:textId="45073021" w:rsidR="002A06D5" w:rsidRDefault="002A06D5" w:rsidP="002A06D5">
      <w:pPr>
        <w:pStyle w:val="Heading3"/>
      </w:pPr>
      <w:bookmarkStart w:id="20" w:name="_Toc453245975"/>
      <w:r>
        <w:t>Retail Book Workshop</w:t>
      </w:r>
      <w:bookmarkEnd w:id="20"/>
    </w:p>
    <w:p w14:paraId="735622DD" w14:textId="78AD0C29" w:rsidR="00667BF1" w:rsidRPr="00667BF1" w:rsidRDefault="00667BF1" w:rsidP="00667BF1">
      <w:r w:rsidRPr="00667BF1">
        <w:t xml:space="preserve">OK! Time to work with some more interesting data. Meet </w:t>
      </w:r>
      <w:r>
        <w:t>the</w:t>
      </w:r>
      <w:r w:rsidRPr="00667BF1">
        <w:t xml:space="preserve"> </w:t>
      </w:r>
      <w:r>
        <w:t xml:space="preserve">Retail </w:t>
      </w:r>
      <w:r w:rsidRPr="00667BF1">
        <w:t>book sales data:</w:t>
      </w:r>
    </w:p>
    <w:p w14:paraId="12A5085F" w14:textId="77777777" w:rsidR="00916D5F" w:rsidRDefault="00916D5F" w:rsidP="00AF1C70"/>
    <w:p w14:paraId="198D6509" w14:textId="443FF4E5" w:rsidR="00735F4B" w:rsidRDefault="00735F4B" w:rsidP="00735F4B">
      <w:pPr>
        <w:ind w:left="720"/>
        <w:rPr>
          <w:color w:val="808080" w:themeColor="background1" w:themeShade="80"/>
        </w:rPr>
      </w:pPr>
      <w:r w:rsidRPr="00735F4B">
        <w:rPr>
          <w:color w:val="808080" w:themeColor="background1" w:themeShade="80"/>
        </w:rPr>
        <w:t>Note: This data is already in the DB, if you want to try it at home,</w:t>
      </w:r>
      <w:r>
        <w:rPr>
          <w:color w:val="808080" w:themeColor="background1" w:themeShade="80"/>
        </w:rPr>
        <w:t xml:space="preserve"> click here:</w:t>
      </w:r>
    </w:p>
    <w:p w14:paraId="55E18FA6" w14:textId="77777777" w:rsidR="00735F4B" w:rsidRDefault="00735F4B" w:rsidP="00735F4B">
      <w:pPr>
        <w:ind w:left="720"/>
        <w:rPr>
          <w:color w:val="808080" w:themeColor="background1" w:themeShade="80"/>
        </w:rPr>
      </w:pPr>
    </w:p>
    <w:p w14:paraId="39BE3734" w14:textId="5B4FBB79" w:rsidR="00735F4B" w:rsidRDefault="00735EDB" w:rsidP="00735F4B">
      <w:pPr>
        <w:ind w:left="720"/>
      </w:pPr>
      <w:hyperlink r:id="rId37" w:history="1">
        <w:r w:rsidR="00735F4B" w:rsidRPr="009E6FEE">
          <w:rPr>
            <w:rStyle w:val="Hyperlink"/>
            <w:sz w:val="24"/>
          </w:rPr>
          <w:t>https://github.com/chudro/Retail-Book-Demo</w:t>
        </w:r>
      </w:hyperlink>
    </w:p>
    <w:p w14:paraId="237836F8" w14:textId="77777777" w:rsidR="00735F4B" w:rsidRDefault="00735F4B" w:rsidP="00735F4B">
      <w:pPr>
        <w:rPr>
          <w:b/>
        </w:rPr>
      </w:pPr>
    </w:p>
    <w:p w14:paraId="58305F19" w14:textId="2A2E1CB6" w:rsidR="00735F4B" w:rsidRPr="00735F4B" w:rsidRDefault="00735F4B" w:rsidP="00735F4B">
      <w:r>
        <w:t xml:space="preserve">First, you’ll need to </w:t>
      </w:r>
      <w:r w:rsidRPr="00735F4B">
        <w:t xml:space="preserve">set this up within </w:t>
      </w:r>
      <w:r>
        <w:t>your Azure Instances.</w:t>
      </w:r>
      <w:r w:rsidRPr="00735F4B">
        <w:t xml:space="preserve"> </w:t>
      </w:r>
      <w:r>
        <w:t>Pick your dc0vm0 node and log into it.</w:t>
      </w:r>
    </w:p>
    <w:p w14:paraId="5C830A47" w14:textId="77777777" w:rsidR="00735F4B" w:rsidRDefault="00735F4B" w:rsidP="00735F4B"/>
    <w:p w14:paraId="52BD30C0" w14:textId="3DB085D0" w:rsidR="00735F4B" w:rsidRPr="00735F4B" w:rsidRDefault="002A06D5" w:rsidP="002A06D5">
      <w:pPr>
        <w:ind w:left="720"/>
      </w:pPr>
      <w:r>
        <w:t xml:space="preserve">$ </w:t>
      </w:r>
      <w:proofErr w:type="spellStart"/>
      <w:r w:rsidR="00735F4B" w:rsidRPr="00735F4B">
        <w:t>sudo</w:t>
      </w:r>
      <w:proofErr w:type="spellEnd"/>
      <w:r w:rsidR="00735F4B" w:rsidRPr="00735F4B">
        <w:t xml:space="preserve"> apt-get install python-pip</w:t>
      </w:r>
    </w:p>
    <w:p w14:paraId="3F041A74" w14:textId="380A5A13" w:rsidR="00735F4B" w:rsidRPr="00735F4B" w:rsidRDefault="002A06D5" w:rsidP="002A06D5">
      <w:pPr>
        <w:ind w:left="720"/>
      </w:pPr>
      <w:r>
        <w:t xml:space="preserve">$ </w:t>
      </w:r>
      <w:proofErr w:type="spellStart"/>
      <w:r w:rsidR="00735F4B" w:rsidRPr="00735F4B">
        <w:t>sudo</w:t>
      </w:r>
      <w:proofErr w:type="spellEnd"/>
      <w:r w:rsidR="00735F4B" w:rsidRPr="00735F4B">
        <w:t xml:space="preserve"> pip install </w:t>
      </w:r>
      <w:proofErr w:type="spellStart"/>
      <w:r w:rsidR="00735F4B" w:rsidRPr="00735F4B">
        <w:t>cassandra</w:t>
      </w:r>
      <w:proofErr w:type="spellEnd"/>
      <w:r w:rsidR="00735F4B" w:rsidRPr="00735F4B">
        <w:t>-driver</w:t>
      </w:r>
    </w:p>
    <w:p w14:paraId="1B77B2C7" w14:textId="002E58C2" w:rsidR="00735F4B" w:rsidRPr="00735F4B" w:rsidRDefault="002A06D5" w:rsidP="002A06D5">
      <w:pPr>
        <w:ind w:left="720"/>
      </w:pPr>
      <w:r>
        <w:t xml:space="preserve">$ </w:t>
      </w:r>
      <w:proofErr w:type="spellStart"/>
      <w:r w:rsidR="00735F4B" w:rsidRPr="00735F4B">
        <w:t>sudo</w:t>
      </w:r>
      <w:proofErr w:type="spellEnd"/>
      <w:r w:rsidR="00735F4B" w:rsidRPr="00735F4B">
        <w:t xml:space="preserve"> apt-get install </w:t>
      </w:r>
      <w:proofErr w:type="spellStart"/>
      <w:r w:rsidR="00735F4B" w:rsidRPr="00735F4B">
        <w:t>git</w:t>
      </w:r>
      <w:proofErr w:type="spellEnd"/>
    </w:p>
    <w:p w14:paraId="5A123F94" w14:textId="0D0FB364" w:rsidR="00735F4B" w:rsidRPr="00735F4B" w:rsidRDefault="002A06D5" w:rsidP="002A06D5">
      <w:pPr>
        <w:ind w:left="720"/>
      </w:pPr>
      <w:r>
        <w:t xml:space="preserve">$ </w:t>
      </w:r>
      <w:proofErr w:type="spellStart"/>
      <w:r w:rsidR="00735F4B" w:rsidRPr="00735F4B">
        <w:t>git</w:t>
      </w:r>
      <w:proofErr w:type="spellEnd"/>
      <w:r w:rsidR="00735F4B" w:rsidRPr="00735F4B">
        <w:t xml:space="preserve"> clone https://github.com/chudro/Retail-Book-Demo.git</w:t>
      </w:r>
    </w:p>
    <w:p w14:paraId="091DEEF4" w14:textId="2E61BD8D" w:rsidR="00735F4B" w:rsidRPr="00735F4B" w:rsidRDefault="002A06D5" w:rsidP="002A06D5">
      <w:pPr>
        <w:ind w:left="720"/>
      </w:pPr>
      <w:r>
        <w:t xml:space="preserve">$ </w:t>
      </w:r>
      <w:r w:rsidR="00735F4B" w:rsidRPr="00735F4B">
        <w:t>cd Retail-Book-Demo/</w:t>
      </w:r>
    </w:p>
    <w:p w14:paraId="208BDC34" w14:textId="77777777" w:rsidR="002A06D5" w:rsidRDefault="002A06D5" w:rsidP="002A06D5">
      <w:pPr>
        <w:ind w:left="720"/>
      </w:pPr>
    </w:p>
    <w:p w14:paraId="211F2D3C" w14:textId="31632A31" w:rsidR="00735F4B" w:rsidRPr="002A06D5" w:rsidRDefault="002A06D5" w:rsidP="002A06D5">
      <w:pPr>
        <w:ind w:left="720"/>
        <w:rPr>
          <w:color w:val="808080" w:themeColor="background1" w:themeShade="80"/>
        </w:rPr>
      </w:pPr>
      <w:r>
        <w:rPr>
          <w:color w:val="808080" w:themeColor="background1" w:themeShade="80"/>
        </w:rPr>
        <w:t>R</w:t>
      </w:r>
      <w:r w:rsidR="00735F4B" w:rsidRPr="002A06D5">
        <w:rPr>
          <w:color w:val="808080" w:themeColor="background1" w:themeShade="80"/>
        </w:rPr>
        <w:t>un ‘</w:t>
      </w:r>
      <w:proofErr w:type="spellStart"/>
      <w:r w:rsidR="00735F4B" w:rsidRPr="002A06D5">
        <w:rPr>
          <w:color w:val="808080" w:themeColor="background1" w:themeShade="80"/>
        </w:rPr>
        <w:t>ifconfig</w:t>
      </w:r>
      <w:proofErr w:type="spellEnd"/>
      <w:r w:rsidR="00735F4B" w:rsidRPr="002A06D5">
        <w:rPr>
          <w:color w:val="808080" w:themeColor="background1" w:themeShade="80"/>
        </w:rPr>
        <w:t>’ and look to see what your 10.0.0.x address is</w:t>
      </w:r>
      <w:r>
        <w:rPr>
          <w:color w:val="808080" w:themeColor="background1" w:themeShade="80"/>
        </w:rPr>
        <w:t>.</w:t>
      </w:r>
    </w:p>
    <w:p w14:paraId="308B6ECA" w14:textId="77777777" w:rsidR="002A06D5" w:rsidRDefault="002A06D5" w:rsidP="00735F4B"/>
    <w:p w14:paraId="44171463" w14:textId="70260230" w:rsidR="00735F4B" w:rsidRPr="00735F4B" w:rsidRDefault="002A06D5" w:rsidP="002A06D5">
      <w:pPr>
        <w:ind w:left="720"/>
      </w:pPr>
      <w:r>
        <w:t xml:space="preserve">$ </w:t>
      </w:r>
      <w:proofErr w:type="spellStart"/>
      <w:r w:rsidR="00735F4B" w:rsidRPr="00735F4B">
        <w:t>ifconfig</w:t>
      </w:r>
      <w:proofErr w:type="spellEnd"/>
    </w:p>
    <w:p w14:paraId="61F8CAE0" w14:textId="77777777" w:rsidR="002A06D5" w:rsidRDefault="002A06D5" w:rsidP="00735F4B"/>
    <w:p w14:paraId="4475FFA5" w14:textId="77777777" w:rsidR="00735F4B" w:rsidRPr="002A06D5" w:rsidRDefault="00735F4B" w:rsidP="002A06D5">
      <w:pPr>
        <w:ind w:firstLine="720"/>
        <w:rPr>
          <w:color w:val="808080" w:themeColor="background1" w:themeShade="80"/>
        </w:rPr>
      </w:pPr>
      <w:r w:rsidRPr="002A06D5">
        <w:rPr>
          <w:color w:val="808080" w:themeColor="background1" w:themeShade="80"/>
        </w:rPr>
        <w:t>Edit the solr_dataloader.py file</w:t>
      </w:r>
    </w:p>
    <w:p w14:paraId="7D2EDE39" w14:textId="77777777" w:rsidR="002A06D5" w:rsidRDefault="002A06D5" w:rsidP="00735F4B"/>
    <w:p w14:paraId="7DDD2312" w14:textId="0A103B67" w:rsidR="00735F4B" w:rsidRPr="00735F4B" w:rsidRDefault="002A06D5" w:rsidP="002A06D5">
      <w:pPr>
        <w:ind w:left="720"/>
      </w:pPr>
      <w:r>
        <w:lastRenderedPageBreak/>
        <w:t xml:space="preserve">$ </w:t>
      </w:r>
      <w:proofErr w:type="spellStart"/>
      <w:r w:rsidR="00735F4B" w:rsidRPr="00735F4B">
        <w:t>sudo</w:t>
      </w:r>
      <w:proofErr w:type="spellEnd"/>
      <w:r w:rsidR="00735F4B" w:rsidRPr="00735F4B">
        <w:t xml:space="preserve"> vi solr_dataloader.py</w:t>
      </w:r>
    </w:p>
    <w:p w14:paraId="2BC39A4A" w14:textId="77777777" w:rsidR="002A06D5" w:rsidRDefault="002A06D5" w:rsidP="00735F4B"/>
    <w:p w14:paraId="27976A58" w14:textId="77777777" w:rsidR="00735F4B" w:rsidRPr="002A06D5" w:rsidRDefault="00735F4B" w:rsidP="002A06D5">
      <w:pPr>
        <w:ind w:left="720"/>
        <w:rPr>
          <w:color w:val="808080" w:themeColor="background1" w:themeShade="80"/>
        </w:rPr>
      </w:pPr>
      <w:r w:rsidRPr="002A06D5">
        <w:rPr>
          <w:color w:val="808080" w:themeColor="background1" w:themeShade="80"/>
        </w:rPr>
        <w:t>Change the line cluster = Cluster(['node0','node1','node2']) to cluster = Cluster(['10.0.0.X’]) Make sure to replace 127.0.0.1 with the IP of the respective node</w:t>
      </w:r>
    </w:p>
    <w:p w14:paraId="0A02C162" w14:textId="77777777" w:rsidR="002A06D5" w:rsidRDefault="002A06D5" w:rsidP="00735F4B"/>
    <w:p w14:paraId="76D76EBC" w14:textId="26C17E6E" w:rsidR="00735F4B" w:rsidRPr="00735F4B" w:rsidRDefault="002A06D5" w:rsidP="002A06D5">
      <w:pPr>
        <w:ind w:left="720"/>
      </w:pPr>
      <w:r>
        <w:t xml:space="preserve">$ </w:t>
      </w:r>
      <w:proofErr w:type="spellStart"/>
      <w:r w:rsidR="00735F4B" w:rsidRPr="00735F4B">
        <w:t>sudo</w:t>
      </w:r>
      <w:proofErr w:type="spellEnd"/>
      <w:r w:rsidR="00735F4B" w:rsidRPr="00735F4B">
        <w:t xml:space="preserve"> python solr_dataloader.py</w:t>
      </w:r>
    </w:p>
    <w:p w14:paraId="41C0080D" w14:textId="77777777" w:rsidR="00735F4B" w:rsidRPr="00735F4B" w:rsidRDefault="00735F4B" w:rsidP="00735F4B"/>
    <w:p w14:paraId="250E7B68" w14:textId="681C13C8" w:rsidR="00735F4B" w:rsidRPr="00735F4B" w:rsidRDefault="002A06D5" w:rsidP="002A06D5">
      <w:pPr>
        <w:ind w:left="720"/>
      </w:pPr>
      <w:r>
        <w:t xml:space="preserve">$ </w:t>
      </w:r>
      <w:r w:rsidR="00735F4B" w:rsidRPr="00735F4B">
        <w:t>./create_core.sh</w:t>
      </w:r>
    </w:p>
    <w:p w14:paraId="182FC6FC" w14:textId="77777777" w:rsidR="002A06D5" w:rsidRDefault="002A06D5" w:rsidP="00AF1C70"/>
    <w:p w14:paraId="415C77A7" w14:textId="1A91825E" w:rsidR="002A06D5" w:rsidRDefault="002A06D5" w:rsidP="002A06D5">
      <w:pPr>
        <w:ind w:left="720"/>
        <w:rPr>
          <w:color w:val="808080" w:themeColor="background1" w:themeShade="80"/>
        </w:rPr>
      </w:pPr>
      <w:r w:rsidRPr="002A06D5">
        <w:rPr>
          <w:color w:val="808080" w:themeColor="background1" w:themeShade="80"/>
        </w:rPr>
        <w:t xml:space="preserve">Example page of what's in the </w:t>
      </w:r>
      <w:r>
        <w:rPr>
          <w:color w:val="808080" w:themeColor="background1" w:themeShade="80"/>
        </w:rPr>
        <w:t>DB:</w:t>
      </w:r>
    </w:p>
    <w:p w14:paraId="3714230D" w14:textId="77777777" w:rsidR="002A06D5" w:rsidRDefault="002A06D5" w:rsidP="002A06D5">
      <w:pPr>
        <w:ind w:left="720"/>
        <w:rPr>
          <w:color w:val="808080" w:themeColor="background1" w:themeShade="80"/>
        </w:rPr>
      </w:pPr>
    </w:p>
    <w:p w14:paraId="5B42FF0D" w14:textId="03EC8EA8" w:rsidR="002A06D5" w:rsidRDefault="00735EDB" w:rsidP="002A06D5">
      <w:pPr>
        <w:ind w:left="720"/>
        <w:rPr>
          <w:color w:val="808080" w:themeColor="background1" w:themeShade="80"/>
        </w:rPr>
      </w:pPr>
      <w:hyperlink r:id="rId38" w:history="1">
        <w:r w:rsidR="002A06D5" w:rsidRPr="009E6FEE">
          <w:rPr>
            <w:rStyle w:val="Hyperlink"/>
            <w:color w:val="652F0A" w:themeColor="hyperlink" w:themeShade="80"/>
            <w:sz w:val="24"/>
          </w:rPr>
          <w:t>https://www.amazon.com/Science-Closer-Look-Grade-6/dp/0022841393?ie=UTF8&amp;keywords=0022841393&amp;qid=1454964627&amp;ref_=sr_1_1&amp;sr=8-1</w:t>
        </w:r>
      </w:hyperlink>
    </w:p>
    <w:p w14:paraId="7BF17787" w14:textId="77777777" w:rsidR="002A06D5" w:rsidRDefault="002A06D5" w:rsidP="00AF1C70"/>
    <w:p w14:paraId="64A2CEE1" w14:textId="055B9276" w:rsidR="00735F4B" w:rsidRDefault="00735F4B" w:rsidP="00AF1C70">
      <w:r w:rsidRPr="00735F4B">
        <w:t>Create the click stream data table.</w:t>
      </w:r>
      <w:r>
        <w:rPr>
          <w:b/>
        </w:rPr>
        <w:t xml:space="preserve"> </w:t>
      </w:r>
      <w:r>
        <w:t xml:space="preserve">Inside </w:t>
      </w:r>
      <w:r w:rsidRPr="002A06D5">
        <w:rPr>
          <w:i/>
        </w:rPr>
        <w:t>cqlsh</w:t>
      </w:r>
      <w:r>
        <w:t>, create the tables you’ll need:</w:t>
      </w:r>
    </w:p>
    <w:p w14:paraId="5B783D10" w14:textId="77777777" w:rsidR="00735F4B" w:rsidRDefault="00735F4B" w:rsidP="00AF1C70"/>
    <w:p w14:paraId="5FF86566" w14:textId="24025F34" w:rsidR="00735F4B" w:rsidRPr="00735F4B" w:rsidRDefault="00735F4B" w:rsidP="00735F4B">
      <w:pPr>
        <w:ind w:left="720"/>
      </w:pPr>
      <w:r>
        <w:t>use retailer;</w:t>
      </w:r>
    </w:p>
    <w:p w14:paraId="5756D458" w14:textId="77777777" w:rsidR="00735F4B" w:rsidRPr="00735F4B" w:rsidRDefault="00735F4B" w:rsidP="00735F4B"/>
    <w:p w14:paraId="391D0917" w14:textId="77777777" w:rsidR="00735F4B" w:rsidRPr="00735F4B" w:rsidRDefault="00735F4B" w:rsidP="00735F4B">
      <w:pPr>
        <w:ind w:left="720"/>
      </w:pPr>
      <w:r w:rsidRPr="00735F4B">
        <w:t xml:space="preserve">CREATE TABLE </w:t>
      </w:r>
      <w:proofErr w:type="spellStart"/>
      <w:proofErr w:type="gramStart"/>
      <w:r w:rsidRPr="00735F4B">
        <w:t>retailer.clicks</w:t>
      </w:r>
      <w:proofErr w:type="spellEnd"/>
      <w:proofErr w:type="gramEnd"/>
      <w:r w:rsidRPr="00735F4B">
        <w:t xml:space="preserve"> (</w:t>
      </w:r>
    </w:p>
    <w:p w14:paraId="29F27805" w14:textId="77777777" w:rsidR="00735F4B" w:rsidRPr="00735F4B" w:rsidRDefault="00735F4B" w:rsidP="00735F4B">
      <w:pPr>
        <w:ind w:left="720"/>
      </w:pPr>
      <w:r w:rsidRPr="00735F4B">
        <w:t xml:space="preserve">    </w:t>
      </w:r>
      <w:proofErr w:type="spellStart"/>
      <w:r w:rsidRPr="00735F4B">
        <w:t>asin</w:t>
      </w:r>
      <w:proofErr w:type="spellEnd"/>
      <w:r w:rsidRPr="00735F4B">
        <w:t xml:space="preserve"> text,</w:t>
      </w:r>
    </w:p>
    <w:p w14:paraId="55F3284A" w14:textId="77777777" w:rsidR="00735F4B" w:rsidRPr="00735F4B" w:rsidRDefault="00735F4B" w:rsidP="00735F4B">
      <w:pPr>
        <w:ind w:left="720"/>
      </w:pPr>
      <w:r w:rsidRPr="00735F4B">
        <w:t xml:space="preserve">    </w:t>
      </w:r>
      <w:proofErr w:type="spellStart"/>
      <w:r w:rsidRPr="00735F4B">
        <w:t>seq</w:t>
      </w:r>
      <w:proofErr w:type="spellEnd"/>
      <w:r w:rsidRPr="00735F4B">
        <w:t xml:space="preserve"> </w:t>
      </w:r>
      <w:proofErr w:type="spellStart"/>
      <w:r w:rsidRPr="00735F4B">
        <w:t>timeuuid</w:t>
      </w:r>
      <w:proofErr w:type="spellEnd"/>
      <w:r w:rsidRPr="00735F4B">
        <w:t>,</w:t>
      </w:r>
    </w:p>
    <w:p w14:paraId="6C5D7BDE" w14:textId="77777777" w:rsidR="00735F4B" w:rsidRPr="00735F4B" w:rsidRDefault="00735F4B" w:rsidP="00735F4B">
      <w:pPr>
        <w:ind w:left="720"/>
      </w:pPr>
      <w:r w:rsidRPr="00735F4B">
        <w:t xml:space="preserve">    user </w:t>
      </w:r>
      <w:proofErr w:type="spellStart"/>
      <w:r w:rsidRPr="00735F4B">
        <w:t>uuid</w:t>
      </w:r>
      <w:proofErr w:type="spellEnd"/>
      <w:r w:rsidRPr="00735F4B">
        <w:t>,</w:t>
      </w:r>
    </w:p>
    <w:p w14:paraId="5965DD72" w14:textId="77777777" w:rsidR="00735F4B" w:rsidRPr="00735F4B" w:rsidRDefault="00735F4B" w:rsidP="00735F4B">
      <w:pPr>
        <w:ind w:left="720"/>
      </w:pPr>
      <w:r w:rsidRPr="00735F4B">
        <w:t xml:space="preserve">    </w:t>
      </w:r>
      <w:proofErr w:type="spellStart"/>
      <w:r w:rsidRPr="00735F4B">
        <w:t>area_code</w:t>
      </w:r>
      <w:proofErr w:type="spellEnd"/>
      <w:r w:rsidRPr="00735F4B">
        <w:t xml:space="preserve"> text,</w:t>
      </w:r>
    </w:p>
    <w:p w14:paraId="33ED4A89" w14:textId="77777777" w:rsidR="00735F4B" w:rsidRPr="00735F4B" w:rsidRDefault="00735F4B" w:rsidP="00735F4B">
      <w:pPr>
        <w:ind w:left="720"/>
      </w:pPr>
      <w:r w:rsidRPr="00735F4B">
        <w:t xml:space="preserve">    city text,</w:t>
      </w:r>
    </w:p>
    <w:p w14:paraId="315147BB" w14:textId="77777777" w:rsidR="00735F4B" w:rsidRPr="00735F4B" w:rsidRDefault="00735F4B" w:rsidP="00735F4B">
      <w:pPr>
        <w:ind w:left="720"/>
      </w:pPr>
      <w:r w:rsidRPr="00735F4B">
        <w:t xml:space="preserve">    country text,</w:t>
      </w:r>
    </w:p>
    <w:p w14:paraId="1639A23C" w14:textId="77777777" w:rsidR="00735F4B" w:rsidRPr="00735F4B" w:rsidRDefault="00735F4B" w:rsidP="00735F4B">
      <w:pPr>
        <w:ind w:left="720"/>
      </w:pPr>
      <w:r w:rsidRPr="00735F4B">
        <w:t xml:space="preserve">    </w:t>
      </w:r>
      <w:proofErr w:type="spellStart"/>
      <w:r w:rsidRPr="00735F4B">
        <w:t>ip</w:t>
      </w:r>
      <w:proofErr w:type="spellEnd"/>
      <w:r w:rsidRPr="00735F4B">
        <w:t xml:space="preserve"> text,</w:t>
      </w:r>
    </w:p>
    <w:p w14:paraId="3C118E58" w14:textId="77777777" w:rsidR="00735F4B" w:rsidRPr="00735F4B" w:rsidRDefault="00735F4B" w:rsidP="00735F4B">
      <w:pPr>
        <w:ind w:left="720"/>
      </w:pPr>
      <w:r w:rsidRPr="00735F4B">
        <w:t xml:space="preserve">    </w:t>
      </w:r>
      <w:proofErr w:type="spellStart"/>
      <w:r w:rsidRPr="00735F4B">
        <w:t>loc_id</w:t>
      </w:r>
      <w:proofErr w:type="spellEnd"/>
      <w:r w:rsidRPr="00735F4B">
        <w:t xml:space="preserve"> text,</w:t>
      </w:r>
    </w:p>
    <w:p w14:paraId="088EA8CE" w14:textId="77777777" w:rsidR="00735F4B" w:rsidRPr="00735F4B" w:rsidRDefault="00735F4B" w:rsidP="00735F4B">
      <w:pPr>
        <w:ind w:left="720"/>
      </w:pPr>
      <w:r w:rsidRPr="00735F4B">
        <w:t xml:space="preserve">    location text,</w:t>
      </w:r>
    </w:p>
    <w:p w14:paraId="63EE8A5A" w14:textId="77777777" w:rsidR="00735F4B" w:rsidRPr="00735F4B" w:rsidRDefault="00735F4B" w:rsidP="00735F4B">
      <w:pPr>
        <w:ind w:left="720"/>
      </w:pPr>
      <w:r w:rsidRPr="00735F4B">
        <w:t xml:space="preserve">    location_0_coordinate double,</w:t>
      </w:r>
    </w:p>
    <w:p w14:paraId="513E7C48" w14:textId="77777777" w:rsidR="00735F4B" w:rsidRPr="00735F4B" w:rsidRDefault="00735F4B" w:rsidP="00735F4B">
      <w:pPr>
        <w:ind w:left="720"/>
      </w:pPr>
      <w:r w:rsidRPr="00735F4B">
        <w:t xml:space="preserve">    location_1_coordinate double,</w:t>
      </w:r>
    </w:p>
    <w:p w14:paraId="6532AAF9" w14:textId="77777777" w:rsidR="00735F4B" w:rsidRPr="00735F4B" w:rsidRDefault="00735F4B" w:rsidP="00735F4B">
      <w:pPr>
        <w:ind w:left="720"/>
      </w:pPr>
      <w:r w:rsidRPr="00735F4B">
        <w:t xml:space="preserve">    </w:t>
      </w:r>
      <w:proofErr w:type="spellStart"/>
      <w:r w:rsidRPr="00735F4B">
        <w:t>metro_code</w:t>
      </w:r>
      <w:proofErr w:type="spellEnd"/>
      <w:r w:rsidRPr="00735F4B">
        <w:t xml:space="preserve"> text,</w:t>
      </w:r>
    </w:p>
    <w:p w14:paraId="63D603F9" w14:textId="77777777" w:rsidR="00735F4B" w:rsidRPr="00735F4B" w:rsidRDefault="00735F4B" w:rsidP="00735F4B">
      <w:pPr>
        <w:ind w:left="720"/>
      </w:pPr>
      <w:r w:rsidRPr="00735F4B">
        <w:t xml:space="preserve">    </w:t>
      </w:r>
      <w:proofErr w:type="spellStart"/>
      <w:r w:rsidRPr="00735F4B">
        <w:t>postal_code</w:t>
      </w:r>
      <w:proofErr w:type="spellEnd"/>
      <w:r w:rsidRPr="00735F4B">
        <w:t xml:space="preserve"> text,</w:t>
      </w:r>
    </w:p>
    <w:p w14:paraId="2463486B" w14:textId="77777777" w:rsidR="00735F4B" w:rsidRPr="00735F4B" w:rsidRDefault="00735F4B" w:rsidP="00735F4B">
      <w:pPr>
        <w:ind w:left="720"/>
      </w:pPr>
      <w:r w:rsidRPr="00735F4B">
        <w:t xml:space="preserve">    region text,</w:t>
      </w:r>
    </w:p>
    <w:p w14:paraId="0FDDE600" w14:textId="77777777" w:rsidR="00735F4B" w:rsidRPr="00735F4B" w:rsidRDefault="00735F4B" w:rsidP="00735F4B">
      <w:pPr>
        <w:ind w:left="720"/>
      </w:pPr>
      <w:r w:rsidRPr="00735F4B">
        <w:t xml:space="preserve">    </w:t>
      </w:r>
      <w:proofErr w:type="spellStart"/>
      <w:r w:rsidRPr="00735F4B">
        <w:t>solr_query</w:t>
      </w:r>
      <w:proofErr w:type="spellEnd"/>
      <w:r w:rsidRPr="00735F4B">
        <w:t xml:space="preserve"> text,</w:t>
      </w:r>
    </w:p>
    <w:p w14:paraId="4ECD3928" w14:textId="77777777" w:rsidR="00735F4B" w:rsidRPr="00735F4B" w:rsidRDefault="00735F4B" w:rsidP="00735F4B">
      <w:pPr>
        <w:ind w:left="720"/>
      </w:pPr>
      <w:r w:rsidRPr="00735F4B">
        <w:t xml:space="preserve">    PRIMARY KEY (</w:t>
      </w:r>
      <w:proofErr w:type="spellStart"/>
      <w:r w:rsidRPr="00735F4B">
        <w:t>asin</w:t>
      </w:r>
      <w:proofErr w:type="spellEnd"/>
      <w:r w:rsidRPr="00735F4B">
        <w:t xml:space="preserve">, </w:t>
      </w:r>
      <w:proofErr w:type="spellStart"/>
      <w:r w:rsidRPr="00735F4B">
        <w:t>seq</w:t>
      </w:r>
      <w:proofErr w:type="spellEnd"/>
      <w:r w:rsidRPr="00735F4B">
        <w:t>, user)</w:t>
      </w:r>
    </w:p>
    <w:p w14:paraId="3216A559" w14:textId="77777777" w:rsidR="00735F4B" w:rsidRPr="00735F4B" w:rsidRDefault="00735F4B" w:rsidP="00735F4B">
      <w:pPr>
        <w:ind w:left="720"/>
      </w:pPr>
      <w:r w:rsidRPr="00735F4B">
        <w:t>) WITH CLUSTERING ORDER BY (</w:t>
      </w:r>
      <w:proofErr w:type="spellStart"/>
      <w:r w:rsidRPr="00735F4B">
        <w:t>seq</w:t>
      </w:r>
      <w:proofErr w:type="spellEnd"/>
      <w:r w:rsidRPr="00735F4B">
        <w:t xml:space="preserve"> DESC, user ASC);</w:t>
      </w:r>
    </w:p>
    <w:p w14:paraId="4CB41DC1" w14:textId="77777777" w:rsidR="00735F4B" w:rsidRDefault="00735F4B" w:rsidP="00AF1C70"/>
    <w:p w14:paraId="0A0B07AA" w14:textId="62B7C47E" w:rsidR="00735F4B" w:rsidRDefault="00735F4B" w:rsidP="00AF1C70">
      <w:r>
        <w:t>And book metadata:</w:t>
      </w:r>
    </w:p>
    <w:p w14:paraId="6431B9F4" w14:textId="77777777" w:rsidR="00735F4B" w:rsidRDefault="00735F4B" w:rsidP="00AF1C70"/>
    <w:p w14:paraId="0A98933B" w14:textId="77777777" w:rsidR="00735F4B" w:rsidRPr="00735F4B" w:rsidRDefault="00735F4B" w:rsidP="00735F4B">
      <w:pPr>
        <w:ind w:left="720"/>
      </w:pPr>
      <w:r w:rsidRPr="00735F4B">
        <w:t xml:space="preserve">CREATE TABLE </w:t>
      </w:r>
      <w:proofErr w:type="spellStart"/>
      <w:proofErr w:type="gramStart"/>
      <w:r w:rsidRPr="00735F4B">
        <w:t>retailer.metadata</w:t>
      </w:r>
      <w:proofErr w:type="spellEnd"/>
      <w:proofErr w:type="gramEnd"/>
      <w:r w:rsidRPr="00735F4B">
        <w:t xml:space="preserve"> (</w:t>
      </w:r>
    </w:p>
    <w:p w14:paraId="1A54FC1A" w14:textId="77777777" w:rsidR="00735F4B" w:rsidRPr="00735F4B" w:rsidRDefault="00735F4B" w:rsidP="00735F4B">
      <w:pPr>
        <w:ind w:left="720"/>
      </w:pPr>
      <w:r w:rsidRPr="00735F4B">
        <w:t xml:space="preserve">    </w:t>
      </w:r>
      <w:proofErr w:type="spellStart"/>
      <w:r w:rsidRPr="00735F4B">
        <w:t>asin</w:t>
      </w:r>
      <w:proofErr w:type="spellEnd"/>
      <w:r w:rsidRPr="00735F4B">
        <w:t xml:space="preserve"> text PRIMARY KEY,</w:t>
      </w:r>
    </w:p>
    <w:p w14:paraId="495837BA" w14:textId="77777777" w:rsidR="00735F4B" w:rsidRPr="00735F4B" w:rsidRDefault="00735F4B" w:rsidP="00735F4B">
      <w:pPr>
        <w:ind w:left="720"/>
      </w:pPr>
      <w:r w:rsidRPr="00735F4B">
        <w:t xml:space="preserve">    </w:t>
      </w:r>
      <w:proofErr w:type="spellStart"/>
      <w:r w:rsidRPr="00735F4B">
        <w:t>also_bought</w:t>
      </w:r>
      <w:proofErr w:type="spellEnd"/>
      <w:r w:rsidRPr="00735F4B">
        <w:t xml:space="preserve"> set&lt;text&gt;,</w:t>
      </w:r>
    </w:p>
    <w:p w14:paraId="585EC2F2" w14:textId="77777777" w:rsidR="00735F4B" w:rsidRPr="00735F4B" w:rsidRDefault="00735F4B" w:rsidP="00735F4B">
      <w:pPr>
        <w:ind w:left="720"/>
      </w:pPr>
      <w:r w:rsidRPr="00735F4B">
        <w:t xml:space="preserve">    </w:t>
      </w:r>
      <w:proofErr w:type="spellStart"/>
      <w:r w:rsidRPr="00735F4B">
        <w:t>buy_after_viewing</w:t>
      </w:r>
      <w:proofErr w:type="spellEnd"/>
      <w:r w:rsidRPr="00735F4B">
        <w:t xml:space="preserve"> set&lt;text&gt;,</w:t>
      </w:r>
    </w:p>
    <w:p w14:paraId="466998BA" w14:textId="77777777" w:rsidR="00735F4B" w:rsidRPr="00735F4B" w:rsidRDefault="00735F4B" w:rsidP="00735F4B">
      <w:pPr>
        <w:ind w:left="720"/>
      </w:pPr>
      <w:r w:rsidRPr="00735F4B">
        <w:t xml:space="preserve">    categories set&lt;text&gt;,</w:t>
      </w:r>
    </w:p>
    <w:p w14:paraId="5C14F71A" w14:textId="77777777" w:rsidR="00735F4B" w:rsidRPr="00735F4B" w:rsidRDefault="00735F4B" w:rsidP="00735F4B">
      <w:pPr>
        <w:ind w:left="720"/>
      </w:pPr>
      <w:r w:rsidRPr="00735F4B">
        <w:lastRenderedPageBreak/>
        <w:t xml:space="preserve">    </w:t>
      </w:r>
      <w:proofErr w:type="spellStart"/>
      <w:r w:rsidRPr="00735F4B">
        <w:t>imurl</w:t>
      </w:r>
      <w:proofErr w:type="spellEnd"/>
      <w:r w:rsidRPr="00735F4B">
        <w:t xml:space="preserve"> text,</w:t>
      </w:r>
    </w:p>
    <w:p w14:paraId="2B5890FD" w14:textId="77777777" w:rsidR="00735F4B" w:rsidRPr="00735F4B" w:rsidRDefault="00735F4B" w:rsidP="00735F4B">
      <w:pPr>
        <w:ind w:left="720"/>
      </w:pPr>
      <w:r w:rsidRPr="00735F4B">
        <w:t xml:space="preserve">    price double,</w:t>
      </w:r>
    </w:p>
    <w:p w14:paraId="7FBF0D01" w14:textId="77777777" w:rsidR="00735F4B" w:rsidRPr="00735F4B" w:rsidRDefault="00735F4B" w:rsidP="00735F4B">
      <w:pPr>
        <w:ind w:left="720"/>
      </w:pPr>
      <w:r w:rsidRPr="00735F4B">
        <w:t xml:space="preserve">    </w:t>
      </w:r>
      <w:proofErr w:type="spellStart"/>
      <w:r w:rsidRPr="00735F4B">
        <w:t>solr_query</w:t>
      </w:r>
      <w:proofErr w:type="spellEnd"/>
      <w:r w:rsidRPr="00735F4B">
        <w:t xml:space="preserve"> text,</w:t>
      </w:r>
    </w:p>
    <w:p w14:paraId="5F62CA0F" w14:textId="77777777" w:rsidR="00735F4B" w:rsidRPr="00735F4B" w:rsidRDefault="00735F4B" w:rsidP="00735F4B">
      <w:pPr>
        <w:ind w:left="720"/>
      </w:pPr>
      <w:r w:rsidRPr="00735F4B">
        <w:t xml:space="preserve">    title text</w:t>
      </w:r>
    </w:p>
    <w:p w14:paraId="3EFA0378" w14:textId="6BEE9476" w:rsidR="00735F4B" w:rsidRDefault="00735F4B" w:rsidP="00735F4B">
      <w:pPr>
        <w:ind w:left="720"/>
      </w:pPr>
      <w:r w:rsidRPr="00735F4B">
        <w:t>);</w:t>
      </w:r>
    </w:p>
    <w:p w14:paraId="2C7A9AEA" w14:textId="77777777" w:rsidR="002A06D5" w:rsidRDefault="002A06D5" w:rsidP="00735F4B">
      <w:pPr>
        <w:ind w:left="720"/>
      </w:pPr>
    </w:p>
    <w:p w14:paraId="7695D726" w14:textId="5B8AB8B6" w:rsidR="002A06D5" w:rsidRDefault="002A06D5" w:rsidP="002A06D5">
      <w:r>
        <w:t>So, what are the things you can do?</w:t>
      </w:r>
    </w:p>
    <w:p w14:paraId="6D6BCC55" w14:textId="77777777" w:rsidR="002A06D5" w:rsidRDefault="002A06D5" w:rsidP="002A06D5"/>
    <w:p w14:paraId="43848596" w14:textId="77777777" w:rsidR="002A06D5" w:rsidRPr="002A06D5" w:rsidRDefault="002A06D5" w:rsidP="002A06D5">
      <w:pPr>
        <w:ind w:left="720"/>
        <w:rPr>
          <w:color w:val="808080" w:themeColor="background1" w:themeShade="80"/>
        </w:rPr>
      </w:pPr>
      <w:r w:rsidRPr="002A06D5">
        <w:rPr>
          <w:b/>
          <w:color w:val="808080" w:themeColor="background1" w:themeShade="80"/>
        </w:rPr>
        <w:t>Filter queries:</w:t>
      </w:r>
      <w:r w:rsidRPr="002A06D5">
        <w:rPr>
          <w:color w:val="808080" w:themeColor="background1" w:themeShade="80"/>
        </w:rPr>
        <w:t xml:space="preserve"> These are awesome because the result set gets cached in memory.</w:t>
      </w:r>
      <w:bookmarkStart w:id="21" w:name="_GoBack"/>
      <w:bookmarkEnd w:id="21"/>
    </w:p>
    <w:p w14:paraId="70533446" w14:textId="77777777" w:rsidR="002A06D5" w:rsidRDefault="002A06D5" w:rsidP="002A06D5"/>
    <w:p w14:paraId="4E0597EB" w14:textId="77777777" w:rsidR="002A06D5" w:rsidRPr="002A06D5" w:rsidRDefault="002A06D5" w:rsidP="002A06D5">
      <w:pPr>
        <w:ind w:left="720"/>
      </w:pPr>
      <w:r w:rsidRPr="002A06D5">
        <w:t xml:space="preserve">SELECT * FROM </w:t>
      </w:r>
      <w:proofErr w:type="spellStart"/>
      <w:proofErr w:type="gramStart"/>
      <w:r w:rsidRPr="002A06D5">
        <w:t>retailer.metadata</w:t>
      </w:r>
      <w:proofErr w:type="spellEnd"/>
      <w:proofErr w:type="gramEnd"/>
      <w:r w:rsidRPr="002A06D5">
        <w:t xml:space="preserve"> WHERE </w:t>
      </w:r>
      <w:proofErr w:type="spellStart"/>
      <w:r w:rsidRPr="002A06D5">
        <w:t>solr_query</w:t>
      </w:r>
      <w:proofErr w:type="spellEnd"/>
      <w:r w:rsidRPr="002A06D5">
        <w:t>='{"q":"</w:t>
      </w:r>
      <w:proofErr w:type="spellStart"/>
      <w:r w:rsidRPr="002A06D5">
        <w:t>title:Noir</w:t>
      </w:r>
      <w:proofErr w:type="spellEnd"/>
      <w:r w:rsidRPr="002A06D5">
        <w:t>~", "</w:t>
      </w:r>
      <w:proofErr w:type="spellStart"/>
      <w:r w:rsidRPr="002A06D5">
        <w:t>fq</w:t>
      </w:r>
      <w:proofErr w:type="spellEnd"/>
      <w:r w:rsidRPr="002A06D5">
        <w:t>":"</w:t>
      </w:r>
      <w:proofErr w:type="spellStart"/>
      <w:r w:rsidRPr="002A06D5">
        <w:t>categories:Books</w:t>
      </w:r>
      <w:proofErr w:type="spellEnd"/>
      <w:r w:rsidRPr="002A06D5">
        <w:t>", "</w:t>
      </w:r>
      <w:proofErr w:type="spellStart"/>
      <w:r w:rsidRPr="002A06D5">
        <w:t>sort":"title</w:t>
      </w:r>
      <w:proofErr w:type="spellEnd"/>
      <w:r w:rsidRPr="002A06D5">
        <w:t xml:space="preserve"> </w:t>
      </w:r>
      <w:proofErr w:type="spellStart"/>
      <w:r w:rsidRPr="002A06D5">
        <w:t>asc</w:t>
      </w:r>
      <w:proofErr w:type="spellEnd"/>
      <w:r w:rsidRPr="002A06D5">
        <w:t xml:space="preserve">"}' limit 10; </w:t>
      </w:r>
    </w:p>
    <w:p w14:paraId="430953B2" w14:textId="77777777" w:rsidR="002A06D5" w:rsidRDefault="002A06D5" w:rsidP="002A06D5"/>
    <w:p w14:paraId="47A1F6B3" w14:textId="77777777" w:rsidR="002A06D5" w:rsidRDefault="002A06D5" w:rsidP="002A06D5">
      <w:pPr>
        <w:ind w:left="720"/>
        <w:rPr>
          <w:color w:val="808080" w:themeColor="background1" w:themeShade="80"/>
        </w:rPr>
      </w:pPr>
      <w:r w:rsidRPr="002A06D5">
        <w:rPr>
          <w:b/>
          <w:color w:val="808080" w:themeColor="background1" w:themeShade="80"/>
        </w:rPr>
        <w:t>Faceting:</w:t>
      </w:r>
      <w:r w:rsidRPr="002A06D5">
        <w:rPr>
          <w:color w:val="808080" w:themeColor="background1" w:themeShade="80"/>
        </w:rPr>
        <w:t xml:space="preserve"> Get counts of fields</w:t>
      </w:r>
    </w:p>
    <w:p w14:paraId="57DCADA7" w14:textId="77777777" w:rsidR="002A06D5" w:rsidRPr="002A06D5" w:rsidRDefault="002A06D5" w:rsidP="002A06D5">
      <w:pPr>
        <w:ind w:left="720"/>
        <w:rPr>
          <w:color w:val="808080" w:themeColor="background1" w:themeShade="80"/>
        </w:rPr>
      </w:pPr>
    </w:p>
    <w:p w14:paraId="2B82132F" w14:textId="77777777" w:rsidR="002A06D5" w:rsidRPr="002A06D5" w:rsidRDefault="002A06D5" w:rsidP="002A06D5">
      <w:pPr>
        <w:ind w:left="720"/>
      </w:pPr>
      <w:r w:rsidRPr="002A06D5">
        <w:t xml:space="preserve">SELECT * FROM </w:t>
      </w:r>
      <w:proofErr w:type="spellStart"/>
      <w:proofErr w:type="gramStart"/>
      <w:r w:rsidRPr="002A06D5">
        <w:t>retailer.metadata</w:t>
      </w:r>
      <w:proofErr w:type="spellEnd"/>
      <w:proofErr w:type="gramEnd"/>
      <w:r w:rsidRPr="002A06D5">
        <w:t xml:space="preserve"> WHERE </w:t>
      </w:r>
      <w:proofErr w:type="spellStart"/>
      <w:r w:rsidRPr="002A06D5">
        <w:t>solr_query</w:t>
      </w:r>
      <w:proofErr w:type="spellEnd"/>
      <w:r w:rsidRPr="002A06D5">
        <w:t>='{"q":"</w:t>
      </w:r>
      <w:proofErr w:type="spellStart"/>
      <w:r w:rsidRPr="002A06D5">
        <w:t>title:Noir</w:t>
      </w:r>
      <w:proofErr w:type="spellEnd"/>
      <w:r w:rsidRPr="002A06D5">
        <w:t>~", "facet":{"</w:t>
      </w:r>
      <w:proofErr w:type="spellStart"/>
      <w:r w:rsidRPr="002A06D5">
        <w:t>field":"categories</w:t>
      </w:r>
      <w:proofErr w:type="spellEnd"/>
      <w:r w:rsidRPr="002A06D5">
        <w:t xml:space="preserve">"}}' limit 10; </w:t>
      </w:r>
    </w:p>
    <w:p w14:paraId="47FEBF47" w14:textId="77777777" w:rsidR="002A06D5" w:rsidRDefault="002A06D5" w:rsidP="002A06D5"/>
    <w:p w14:paraId="3826C9F7" w14:textId="77777777" w:rsidR="002A06D5" w:rsidRPr="002A06D5" w:rsidRDefault="002A06D5" w:rsidP="002A06D5">
      <w:pPr>
        <w:ind w:left="720"/>
        <w:rPr>
          <w:color w:val="808080" w:themeColor="background1" w:themeShade="80"/>
        </w:rPr>
      </w:pPr>
      <w:r w:rsidRPr="002A06D5">
        <w:rPr>
          <w:b/>
          <w:color w:val="808080" w:themeColor="background1" w:themeShade="80"/>
        </w:rPr>
        <w:t>Geospatial Searches:</w:t>
      </w:r>
      <w:r w:rsidRPr="002A06D5">
        <w:rPr>
          <w:color w:val="808080" w:themeColor="background1" w:themeShade="80"/>
        </w:rPr>
        <w:t xml:space="preserve"> Supports box and radius</w:t>
      </w:r>
    </w:p>
    <w:p w14:paraId="12FCD7F2" w14:textId="77777777" w:rsidR="002A06D5" w:rsidRDefault="002A06D5" w:rsidP="002A06D5"/>
    <w:p w14:paraId="431EE50B" w14:textId="77777777" w:rsidR="002A06D5" w:rsidRPr="002A06D5" w:rsidRDefault="002A06D5" w:rsidP="002A06D5">
      <w:pPr>
        <w:ind w:left="720"/>
      </w:pPr>
      <w:r w:rsidRPr="002A06D5">
        <w:t xml:space="preserve">SELECT * FROM </w:t>
      </w:r>
      <w:proofErr w:type="spellStart"/>
      <w:proofErr w:type="gramStart"/>
      <w:r w:rsidRPr="002A06D5">
        <w:t>retailer.clicks</w:t>
      </w:r>
      <w:proofErr w:type="spellEnd"/>
      <w:proofErr w:type="gramEnd"/>
      <w:r w:rsidRPr="002A06D5">
        <w:t xml:space="preserve"> WHERE </w:t>
      </w:r>
      <w:proofErr w:type="spellStart"/>
      <w:r w:rsidRPr="002A06D5">
        <w:t>solr_query</w:t>
      </w:r>
      <w:proofErr w:type="spellEnd"/>
      <w:r w:rsidRPr="002A06D5">
        <w:t>='{"q":"</w:t>
      </w:r>
      <w:proofErr w:type="spellStart"/>
      <w:r w:rsidRPr="002A06D5">
        <w:t>asin</w:t>
      </w:r>
      <w:proofErr w:type="spellEnd"/>
      <w:r w:rsidRPr="002A06D5">
        <w:t>:*", "</w:t>
      </w:r>
      <w:proofErr w:type="spellStart"/>
      <w:r w:rsidRPr="002A06D5">
        <w:t>fq</w:t>
      </w:r>
      <w:proofErr w:type="spellEnd"/>
      <w:r w:rsidRPr="002A06D5">
        <w:t>":"+{!</w:t>
      </w:r>
      <w:proofErr w:type="spellStart"/>
      <w:r w:rsidRPr="002A06D5">
        <w:t>geofilt</w:t>
      </w:r>
      <w:proofErr w:type="spellEnd"/>
      <w:r w:rsidRPr="002A06D5">
        <w:t xml:space="preserve"> </w:t>
      </w:r>
      <w:proofErr w:type="spellStart"/>
      <w:r w:rsidRPr="002A06D5">
        <w:t>pt</w:t>
      </w:r>
      <w:proofErr w:type="spellEnd"/>
      <w:r w:rsidRPr="002A06D5">
        <w:t xml:space="preserve">=\"37.7484,-122.4156\" </w:t>
      </w:r>
      <w:proofErr w:type="spellStart"/>
      <w:r w:rsidRPr="002A06D5">
        <w:t>sfield</w:t>
      </w:r>
      <w:proofErr w:type="spellEnd"/>
      <w:r w:rsidRPr="002A06D5">
        <w:t xml:space="preserve">=location d=1}"}' limit 10; </w:t>
      </w:r>
    </w:p>
    <w:p w14:paraId="08F50787" w14:textId="77777777" w:rsidR="002A06D5" w:rsidRDefault="002A06D5" w:rsidP="002A06D5"/>
    <w:p w14:paraId="73874A26" w14:textId="77777777" w:rsidR="002A06D5" w:rsidRPr="002A06D5" w:rsidRDefault="002A06D5" w:rsidP="002A06D5">
      <w:pPr>
        <w:ind w:left="720"/>
        <w:rPr>
          <w:color w:val="808080" w:themeColor="background1" w:themeShade="80"/>
        </w:rPr>
      </w:pPr>
      <w:r w:rsidRPr="002A06D5">
        <w:rPr>
          <w:color w:val="808080" w:themeColor="background1" w:themeShade="80"/>
        </w:rPr>
        <w:t xml:space="preserve">For more info, check out: </w:t>
      </w:r>
    </w:p>
    <w:p w14:paraId="03CB864D" w14:textId="77777777" w:rsidR="002A06D5" w:rsidRDefault="002A06D5" w:rsidP="002A06D5">
      <w:pPr>
        <w:ind w:left="720"/>
      </w:pPr>
    </w:p>
    <w:p w14:paraId="1345A872" w14:textId="283491D6" w:rsidR="002A06D5" w:rsidRDefault="00735EDB" w:rsidP="002A06D5">
      <w:pPr>
        <w:ind w:left="720"/>
      </w:pPr>
      <w:hyperlink r:id="rId39" w:history="1">
        <w:r w:rsidR="002A06D5" w:rsidRPr="002A06D5">
          <w:rPr>
            <w:rStyle w:val="Hyperlink"/>
            <w:sz w:val="24"/>
          </w:rPr>
          <w:t>https://cwiki.apache.org/confluence/display/solr/Spatial+Search</w:t>
        </w:r>
      </w:hyperlink>
    </w:p>
    <w:p w14:paraId="3B2E8AC1" w14:textId="77777777" w:rsidR="002A06D5" w:rsidRPr="002A06D5" w:rsidRDefault="002A06D5" w:rsidP="002A06D5">
      <w:pPr>
        <w:ind w:left="720"/>
      </w:pPr>
    </w:p>
    <w:p w14:paraId="725BE1E5" w14:textId="77777777" w:rsidR="002A06D5" w:rsidRPr="002A06D5" w:rsidRDefault="002A06D5" w:rsidP="002A06D5">
      <w:pPr>
        <w:ind w:left="720"/>
        <w:rPr>
          <w:color w:val="808080" w:themeColor="background1" w:themeShade="80"/>
        </w:rPr>
      </w:pPr>
      <w:r w:rsidRPr="002A06D5">
        <w:rPr>
          <w:b/>
          <w:color w:val="808080" w:themeColor="background1" w:themeShade="80"/>
        </w:rPr>
        <w:t>Joins:</w:t>
      </w:r>
      <w:r w:rsidRPr="002A06D5">
        <w:rPr>
          <w:color w:val="808080" w:themeColor="background1" w:themeShade="80"/>
        </w:rPr>
        <w:t xml:space="preserve"> Not your relational joins. These queries 'borrow' indexes from other tables to add filter logic. These are fast!</w:t>
      </w:r>
    </w:p>
    <w:p w14:paraId="31EBFD5C" w14:textId="77777777" w:rsidR="002A06D5" w:rsidRPr="002A06D5" w:rsidRDefault="002A06D5" w:rsidP="002A06D5">
      <w:pPr>
        <w:ind w:left="720"/>
      </w:pPr>
    </w:p>
    <w:p w14:paraId="49F60F25" w14:textId="79F5DC98" w:rsidR="002A06D5" w:rsidRPr="002A06D5" w:rsidRDefault="002A06D5" w:rsidP="002A06D5">
      <w:pPr>
        <w:ind w:left="720"/>
      </w:pPr>
      <w:r w:rsidRPr="002A06D5">
        <w:t xml:space="preserve">SELECT * FROM </w:t>
      </w:r>
      <w:proofErr w:type="spellStart"/>
      <w:proofErr w:type="gramStart"/>
      <w:r w:rsidRPr="002A06D5">
        <w:t>retailer.metadata</w:t>
      </w:r>
      <w:proofErr w:type="spellEnd"/>
      <w:proofErr w:type="gramEnd"/>
      <w:r w:rsidRPr="002A06D5">
        <w:t xml:space="preserve"> WHERE </w:t>
      </w:r>
      <w:proofErr w:type="spellStart"/>
      <w:r w:rsidRPr="002A06D5">
        <w:t>solr_query</w:t>
      </w:r>
      <w:proofErr w:type="spellEnd"/>
      <w:r w:rsidRPr="002A06D5">
        <w:t>='{"q":"*:*", "</w:t>
      </w:r>
      <w:proofErr w:type="spellStart"/>
      <w:r w:rsidRPr="002A06D5">
        <w:t>fq</w:t>
      </w:r>
      <w:proofErr w:type="spellEnd"/>
      <w:r w:rsidRPr="002A06D5">
        <w:t>":"{!join from=</w:t>
      </w:r>
      <w:proofErr w:type="spellStart"/>
      <w:r w:rsidRPr="002A06D5">
        <w:t>asin</w:t>
      </w:r>
      <w:proofErr w:type="spellEnd"/>
      <w:r w:rsidRPr="002A06D5">
        <w:t xml:space="preserve"> to=</w:t>
      </w:r>
      <w:proofErr w:type="spellStart"/>
      <w:r w:rsidRPr="002A06D5">
        <w:t>asin</w:t>
      </w:r>
      <w:proofErr w:type="spellEnd"/>
      <w:r w:rsidRPr="002A06D5">
        <w:t xml:space="preserve"> force=true </w:t>
      </w:r>
      <w:proofErr w:type="spellStart"/>
      <w:r w:rsidRPr="002A06D5">
        <w:t>fromIndex</w:t>
      </w:r>
      <w:proofErr w:type="spellEnd"/>
      <w:r w:rsidRPr="002A06D5">
        <w:t>=</w:t>
      </w:r>
      <w:proofErr w:type="spellStart"/>
      <w:r w:rsidR="00C84012">
        <w:t>retailer</w:t>
      </w:r>
      <w:r w:rsidRPr="002A06D5">
        <w:t>.clicks</w:t>
      </w:r>
      <w:proofErr w:type="spellEnd"/>
      <w:r w:rsidRPr="002A06D5">
        <w:t xml:space="preserve">}area_code:415"}' limit 5; </w:t>
      </w:r>
    </w:p>
    <w:p w14:paraId="45636D8A" w14:textId="77777777" w:rsidR="002A06D5" w:rsidRDefault="002A06D5" w:rsidP="002A06D5">
      <w:pPr>
        <w:ind w:left="720"/>
      </w:pPr>
    </w:p>
    <w:p w14:paraId="7FAFC924" w14:textId="77777777" w:rsidR="002A06D5" w:rsidRPr="002A06D5" w:rsidRDefault="002A06D5" w:rsidP="002A06D5">
      <w:pPr>
        <w:ind w:left="720"/>
        <w:rPr>
          <w:color w:val="808080" w:themeColor="background1" w:themeShade="80"/>
        </w:rPr>
      </w:pPr>
      <w:r w:rsidRPr="002A06D5">
        <w:rPr>
          <w:color w:val="808080" w:themeColor="background1" w:themeShade="80"/>
        </w:rPr>
        <w:t>Fun all in one.</w:t>
      </w:r>
    </w:p>
    <w:p w14:paraId="126E2D0A" w14:textId="77777777" w:rsidR="002A06D5" w:rsidRPr="002A06D5" w:rsidRDefault="002A06D5" w:rsidP="002A06D5">
      <w:pPr>
        <w:ind w:left="720"/>
      </w:pPr>
    </w:p>
    <w:p w14:paraId="15C46DF4" w14:textId="30558565" w:rsidR="002A06D5" w:rsidRDefault="002A06D5" w:rsidP="002A06D5">
      <w:pPr>
        <w:ind w:left="720"/>
      </w:pPr>
      <w:r w:rsidRPr="002A06D5">
        <w:t xml:space="preserve">SELECT * FROM </w:t>
      </w:r>
      <w:proofErr w:type="spellStart"/>
      <w:proofErr w:type="gramStart"/>
      <w:r w:rsidRPr="002A06D5">
        <w:t>retailer.metadata</w:t>
      </w:r>
      <w:proofErr w:type="spellEnd"/>
      <w:proofErr w:type="gramEnd"/>
      <w:r w:rsidRPr="002A06D5">
        <w:t xml:space="preserve"> WHERE </w:t>
      </w:r>
      <w:proofErr w:type="spellStart"/>
      <w:r w:rsidRPr="002A06D5">
        <w:t>solr_query</w:t>
      </w:r>
      <w:proofErr w:type="spellEnd"/>
      <w:r w:rsidRPr="002A06D5">
        <w:t>='{"q":"*:*", "facet":{"</w:t>
      </w:r>
      <w:proofErr w:type="spellStart"/>
      <w:r w:rsidRPr="002A06D5">
        <w:t>field":"categories</w:t>
      </w:r>
      <w:proofErr w:type="spellEnd"/>
      <w:r w:rsidRPr="002A06D5">
        <w:t>"}, "</w:t>
      </w:r>
      <w:proofErr w:type="spellStart"/>
      <w:r w:rsidRPr="002A06D5">
        <w:t>fq</w:t>
      </w:r>
      <w:proofErr w:type="spellEnd"/>
      <w:r w:rsidRPr="002A06D5">
        <w:t>":"{!join from=</w:t>
      </w:r>
      <w:proofErr w:type="spellStart"/>
      <w:r w:rsidRPr="002A06D5">
        <w:t>asin</w:t>
      </w:r>
      <w:proofErr w:type="spellEnd"/>
      <w:r w:rsidRPr="002A06D5">
        <w:t xml:space="preserve"> to=</w:t>
      </w:r>
      <w:proofErr w:type="spellStart"/>
      <w:r w:rsidRPr="002A06D5">
        <w:t>asin</w:t>
      </w:r>
      <w:proofErr w:type="spellEnd"/>
      <w:r w:rsidRPr="002A06D5">
        <w:t xml:space="preserve"> force=true </w:t>
      </w:r>
      <w:proofErr w:type="spellStart"/>
      <w:r w:rsidRPr="002A06D5">
        <w:t>fromIndex</w:t>
      </w:r>
      <w:proofErr w:type="spellEnd"/>
      <w:r w:rsidRPr="002A06D5">
        <w:t>=</w:t>
      </w:r>
      <w:proofErr w:type="spellStart"/>
      <w:r w:rsidR="00C84012">
        <w:t>retailer</w:t>
      </w:r>
      <w:r w:rsidRPr="002A06D5">
        <w:t>.clicks</w:t>
      </w:r>
      <w:proofErr w:type="spellEnd"/>
      <w:r w:rsidRPr="002A06D5">
        <w:t>}area_code:415"}' limit 5;</w:t>
      </w:r>
    </w:p>
    <w:p w14:paraId="27C28D4F" w14:textId="77777777" w:rsidR="002A06D5" w:rsidRPr="002A06D5" w:rsidRDefault="002A06D5" w:rsidP="002A06D5">
      <w:pPr>
        <w:ind w:left="720"/>
      </w:pPr>
    </w:p>
    <w:p w14:paraId="2C35287B" w14:textId="78BFC68F" w:rsidR="002A06D5" w:rsidRDefault="002A06D5" w:rsidP="002A06D5">
      <w:r w:rsidRPr="002A06D5">
        <w:t xml:space="preserve">Want to see a really cool example of a live DSE Search app? Check out </w:t>
      </w:r>
      <w:proofErr w:type="spellStart"/>
      <w:r w:rsidRPr="00A36E51">
        <w:t>KillrVideo</w:t>
      </w:r>
      <w:proofErr w:type="spellEnd"/>
      <w:r w:rsidRPr="002A06D5">
        <w:t xml:space="preserve"> and its </w:t>
      </w:r>
      <w:proofErr w:type="spellStart"/>
      <w:r w:rsidRPr="00A36E51">
        <w:t>Git</w:t>
      </w:r>
      <w:proofErr w:type="spellEnd"/>
      <w:r>
        <w:t xml:space="preserve"> to see it in action:</w:t>
      </w:r>
    </w:p>
    <w:p w14:paraId="1A48DB78" w14:textId="77777777" w:rsidR="002A06D5" w:rsidRDefault="002A06D5" w:rsidP="002A06D5"/>
    <w:p w14:paraId="1D8CA279" w14:textId="3741BBE0" w:rsidR="00A36E51" w:rsidRDefault="00735EDB" w:rsidP="00A36E51">
      <w:pPr>
        <w:ind w:left="720"/>
      </w:pPr>
      <w:hyperlink r:id="rId40" w:history="1">
        <w:r w:rsidR="002A06D5" w:rsidRPr="009E6FEE">
          <w:rPr>
            <w:rStyle w:val="Hyperlink"/>
            <w:sz w:val="24"/>
          </w:rPr>
          <w:t>http://www.killrvideo.com</w:t>
        </w:r>
      </w:hyperlink>
    </w:p>
    <w:p w14:paraId="6ECDC9BA" w14:textId="77777777" w:rsidR="002A06D5" w:rsidRDefault="002A06D5" w:rsidP="00A36E51">
      <w:pPr>
        <w:ind w:left="720"/>
      </w:pPr>
    </w:p>
    <w:p w14:paraId="771400BB" w14:textId="030CCFCD" w:rsidR="00A36E51" w:rsidRDefault="00735EDB" w:rsidP="00A36E51">
      <w:pPr>
        <w:ind w:left="720"/>
      </w:pPr>
      <w:hyperlink r:id="rId41" w:history="1">
        <w:r w:rsidR="00A36E51" w:rsidRPr="009E6FEE">
          <w:rPr>
            <w:rStyle w:val="Hyperlink"/>
            <w:sz w:val="24"/>
          </w:rPr>
          <w:t>https://github.com/luketillman/killrvideo-csharp</w:t>
        </w:r>
      </w:hyperlink>
    </w:p>
    <w:p w14:paraId="503CCE66" w14:textId="77777777" w:rsidR="00A36E51" w:rsidRDefault="00A36E51" w:rsidP="002A06D5"/>
    <w:p w14:paraId="6DB3DDC6" w14:textId="77777777" w:rsidR="002A06D5" w:rsidRPr="00735F4B" w:rsidRDefault="002A06D5" w:rsidP="002A06D5"/>
    <w:p w14:paraId="4F6E4CFA" w14:textId="77777777" w:rsidR="00A47FE0" w:rsidRPr="00A47FE0" w:rsidRDefault="00A47FE0" w:rsidP="00A47FE0">
      <w:pPr>
        <w:pStyle w:val="Heading2"/>
        <w:rPr>
          <w:b w:val="0"/>
        </w:rPr>
      </w:pPr>
      <w:bookmarkStart w:id="22" w:name="_Toc453245976"/>
      <w:r w:rsidRPr="00A47FE0">
        <w:rPr>
          <w:b w:val="0"/>
        </w:rPr>
        <w:t>Hands On DSE Analytics</w:t>
      </w:r>
      <w:bookmarkEnd w:id="22"/>
    </w:p>
    <w:p w14:paraId="6366FF95" w14:textId="77777777" w:rsidR="002C1DC0" w:rsidRDefault="002C1DC0" w:rsidP="002C1DC0">
      <w:r w:rsidRPr="002C1DC0">
        <w:t xml:space="preserve">Spark is general cluster compute engine. You can think of it in two pieces: </w:t>
      </w:r>
      <w:r w:rsidRPr="002C1DC0">
        <w:rPr>
          <w:b/>
        </w:rPr>
        <w:t>Streaming</w:t>
      </w:r>
      <w:r w:rsidRPr="002C1DC0">
        <w:t xml:space="preserve"> and </w:t>
      </w:r>
      <w:r w:rsidRPr="002C1DC0">
        <w:rPr>
          <w:b/>
        </w:rPr>
        <w:t>Batch</w:t>
      </w:r>
      <w:r w:rsidRPr="002C1DC0">
        <w:t xml:space="preserve">. </w:t>
      </w:r>
      <w:r w:rsidRPr="002C1DC0">
        <w:rPr>
          <w:b/>
        </w:rPr>
        <w:t>Streaming</w:t>
      </w:r>
      <w:r w:rsidRPr="002C1DC0">
        <w:t xml:space="preserve"> is the processing of incoming data (in micro batches) before it gets written to Cassandra (or any database). </w:t>
      </w:r>
      <w:r w:rsidRPr="002C1DC0">
        <w:rPr>
          <w:b/>
        </w:rPr>
        <w:t>Batch</w:t>
      </w:r>
      <w:r w:rsidRPr="002C1DC0">
        <w:t xml:space="preserve"> includes both data crunching code and </w:t>
      </w:r>
      <w:proofErr w:type="spellStart"/>
      <w:r w:rsidRPr="002C1DC0">
        <w:rPr>
          <w:b/>
        </w:rPr>
        <w:t>SparkSQL</w:t>
      </w:r>
      <w:proofErr w:type="spellEnd"/>
      <w:r w:rsidRPr="002C1DC0">
        <w:t xml:space="preserve">, a hive compliant SQL abstraction for </w:t>
      </w:r>
      <w:r w:rsidRPr="002C1DC0">
        <w:rPr>
          <w:b/>
        </w:rPr>
        <w:t>Batch</w:t>
      </w:r>
      <w:r w:rsidRPr="002C1DC0">
        <w:t xml:space="preserve"> jobs.</w:t>
      </w:r>
    </w:p>
    <w:p w14:paraId="0FF664D0" w14:textId="77777777" w:rsidR="002C1DC0" w:rsidRPr="002C1DC0" w:rsidRDefault="002C1DC0" w:rsidP="002C1DC0"/>
    <w:p w14:paraId="0167F0D1" w14:textId="0C7183D9" w:rsidR="002C1DC0" w:rsidRPr="002C1DC0" w:rsidRDefault="002C1DC0" w:rsidP="002C1DC0">
      <w:r w:rsidRPr="002C1DC0">
        <w:t xml:space="preserve">It's a little tricky to have an entire class run streaming operations on a single cluster, so if you're interested in dissecting a full scale streaming app, check out this </w:t>
      </w:r>
      <w:proofErr w:type="spellStart"/>
      <w:r w:rsidRPr="002C1DC0">
        <w:t>git</w:t>
      </w:r>
      <w:proofErr w:type="spellEnd"/>
      <w:r w:rsidRPr="002C1DC0">
        <w:t>:</w:t>
      </w:r>
    </w:p>
    <w:p w14:paraId="58B356EC" w14:textId="77777777" w:rsidR="002C1DC0" w:rsidRDefault="002C1DC0" w:rsidP="002C1DC0"/>
    <w:p w14:paraId="731A8DB3" w14:textId="670FBE76" w:rsidR="002C1DC0" w:rsidRDefault="00735EDB" w:rsidP="002C1DC0">
      <w:pPr>
        <w:ind w:left="720"/>
      </w:pPr>
      <w:hyperlink r:id="rId42" w:history="1">
        <w:r w:rsidR="002C1DC0" w:rsidRPr="009E6FEE">
          <w:rPr>
            <w:rStyle w:val="Hyperlink"/>
            <w:sz w:val="24"/>
          </w:rPr>
          <w:t>https://github.com/retroryan/SparkAtScale</w:t>
        </w:r>
      </w:hyperlink>
    </w:p>
    <w:p w14:paraId="586B5586" w14:textId="77777777" w:rsidR="002C1DC0" w:rsidRDefault="002C1DC0" w:rsidP="002C1DC0">
      <w:pPr>
        <w:ind w:left="720"/>
      </w:pPr>
    </w:p>
    <w:p w14:paraId="7A862BB1" w14:textId="77777777" w:rsidR="002C1DC0" w:rsidRPr="002C1DC0" w:rsidRDefault="002C1DC0" w:rsidP="002C1DC0"/>
    <w:p w14:paraId="0B8E34CE" w14:textId="77777777" w:rsidR="002C1DC0" w:rsidRDefault="002C1DC0" w:rsidP="002C1DC0">
      <w:r w:rsidRPr="002C1DC0">
        <w:t>Spark has a REPL we can play in. To make things easy, we'll use the SQL REPL:</w:t>
      </w:r>
    </w:p>
    <w:p w14:paraId="0E245F96" w14:textId="77777777" w:rsidR="00744DF1" w:rsidRPr="002C1DC0" w:rsidRDefault="00744DF1" w:rsidP="002C1DC0"/>
    <w:p w14:paraId="698C8320" w14:textId="79DBDCCB" w:rsidR="002C1DC0" w:rsidRDefault="002C1DC0" w:rsidP="002C1DC0">
      <w:pPr>
        <w:ind w:left="720"/>
      </w:pPr>
      <w:r>
        <w:t xml:space="preserve">$ </w:t>
      </w:r>
      <w:proofErr w:type="spellStart"/>
      <w:r w:rsidRPr="002C1DC0">
        <w:t>dse</w:t>
      </w:r>
      <w:proofErr w:type="spellEnd"/>
      <w:r w:rsidRPr="002C1DC0">
        <w:t xml:space="preserve"> spark-</w:t>
      </w:r>
      <w:proofErr w:type="spellStart"/>
      <w:r w:rsidRPr="002C1DC0">
        <w:t>sql</w:t>
      </w:r>
      <w:proofErr w:type="spellEnd"/>
      <w:r w:rsidRPr="002C1DC0">
        <w:t xml:space="preserve"> --</w:t>
      </w:r>
      <w:proofErr w:type="spellStart"/>
      <w:r w:rsidRPr="002C1DC0">
        <w:t>conf</w:t>
      </w:r>
      <w:proofErr w:type="spellEnd"/>
      <w:r w:rsidRPr="002C1DC0">
        <w:t xml:space="preserve"> </w:t>
      </w:r>
      <w:proofErr w:type="spellStart"/>
      <w:r w:rsidRPr="002C1DC0">
        <w:t>spark.</w:t>
      </w:r>
      <w:proofErr w:type="gramStart"/>
      <w:r w:rsidRPr="002C1DC0">
        <w:t>ui.port</w:t>
      </w:r>
      <w:proofErr w:type="spellEnd"/>
      <w:proofErr w:type="gramEnd"/>
      <w:r w:rsidRPr="002C1DC0">
        <w:t>=&lt;Pick a random 4 digit number&gt; --</w:t>
      </w:r>
      <w:proofErr w:type="spellStart"/>
      <w:r w:rsidRPr="002C1DC0">
        <w:t>conf</w:t>
      </w:r>
      <w:proofErr w:type="spellEnd"/>
      <w:r w:rsidRPr="002C1DC0">
        <w:t xml:space="preserve"> </w:t>
      </w:r>
      <w:proofErr w:type="spellStart"/>
      <w:r w:rsidRPr="002C1DC0">
        <w:t>spark.cores.max</w:t>
      </w:r>
      <w:proofErr w:type="spellEnd"/>
      <w:r w:rsidRPr="002C1DC0">
        <w:t>=1</w:t>
      </w:r>
    </w:p>
    <w:p w14:paraId="7C6279D9" w14:textId="77777777" w:rsidR="00E07DE5" w:rsidRPr="002C1DC0" w:rsidRDefault="00E07DE5" w:rsidP="002C1DC0">
      <w:pPr>
        <w:ind w:left="720"/>
      </w:pPr>
    </w:p>
    <w:p w14:paraId="4E8F421F" w14:textId="77777777" w:rsidR="002C1DC0" w:rsidRPr="00E07DE5" w:rsidRDefault="002C1DC0" w:rsidP="00E07DE5">
      <w:pPr>
        <w:ind w:left="720"/>
        <w:rPr>
          <w:color w:val="808080" w:themeColor="background1" w:themeShade="80"/>
        </w:rPr>
      </w:pPr>
      <w:r w:rsidRPr="00E07DE5">
        <w:rPr>
          <w:color w:val="808080" w:themeColor="background1" w:themeShade="80"/>
        </w:rPr>
        <w:t xml:space="preserve">Notice the </w:t>
      </w:r>
      <w:proofErr w:type="spellStart"/>
      <w:r w:rsidRPr="00E07DE5">
        <w:rPr>
          <w:color w:val="808080" w:themeColor="background1" w:themeShade="80"/>
        </w:rPr>
        <w:t>spark.</w:t>
      </w:r>
      <w:proofErr w:type="gramStart"/>
      <w:r w:rsidRPr="00E07DE5">
        <w:rPr>
          <w:color w:val="808080" w:themeColor="background1" w:themeShade="80"/>
        </w:rPr>
        <w:t>ui.port</w:t>
      </w:r>
      <w:proofErr w:type="spellEnd"/>
      <w:proofErr w:type="gramEnd"/>
      <w:r w:rsidRPr="00E07DE5">
        <w:rPr>
          <w:color w:val="808080" w:themeColor="background1" w:themeShade="80"/>
        </w:rPr>
        <w:t xml:space="preserve"> flag - Because we are on a shared cluster, we need to specify a </w:t>
      </w:r>
      <w:proofErr w:type="spellStart"/>
      <w:r w:rsidRPr="00E07DE5">
        <w:rPr>
          <w:color w:val="808080" w:themeColor="background1" w:themeShade="80"/>
        </w:rPr>
        <w:t>radom</w:t>
      </w:r>
      <w:proofErr w:type="spellEnd"/>
      <w:r w:rsidRPr="00E07DE5">
        <w:rPr>
          <w:color w:val="808080" w:themeColor="background1" w:themeShade="80"/>
        </w:rPr>
        <w:t xml:space="preserve"> port so we don't clash with other users. We're also setting max cores = 1 or else one job will hog all the resources.</w:t>
      </w:r>
    </w:p>
    <w:p w14:paraId="68E971A4" w14:textId="77777777" w:rsidR="00E07DE5" w:rsidRPr="002C1DC0" w:rsidRDefault="00E07DE5" w:rsidP="002C1DC0"/>
    <w:p w14:paraId="68E8792C" w14:textId="5EB98B80" w:rsidR="002C1DC0" w:rsidRPr="002C1DC0" w:rsidRDefault="002C1DC0" w:rsidP="002C1DC0">
      <w:r w:rsidRPr="002C1DC0">
        <w:t>Try some CQL commands</w:t>
      </w:r>
      <w:r w:rsidR="00E07DE5">
        <w:t>:</w:t>
      </w:r>
    </w:p>
    <w:p w14:paraId="0F298F0F" w14:textId="77777777" w:rsidR="00E07DE5" w:rsidRDefault="00E07DE5" w:rsidP="002C1DC0"/>
    <w:p w14:paraId="4861F8F5" w14:textId="63AC32BA" w:rsidR="00E07DE5" w:rsidRDefault="00E07DE5" w:rsidP="00E07DE5">
      <w:pPr>
        <w:ind w:left="720"/>
      </w:pPr>
      <w:r>
        <w:t>cqlsh&gt; use retailer</w:t>
      </w:r>
      <w:r w:rsidR="002C1DC0" w:rsidRPr="002C1DC0">
        <w:t xml:space="preserve">; </w:t>
      </w:r>
    </w:p>
    <w:p w14:paraId="397D8BFD" w14:textId="19CA4C45" w:rsidR="002C1DC0" w:rsidRPr="002C1DC0" w:rsidRDefault="00E07DE5" w:rsidP="00E07DE5">
      <w:pPr>
        <w:ind w:left="720"/>
      </w:pPr>
      <w:r>
        <w:t xml:space="preserve">cqlsh&gt; </w:t>
      </w:r>
      <w:r w:rsidR="002C1DC0" w:rsidRPr="002C1DC0">
        <w:t>SELECT * FROM &lt;your table&gt; WHERE...;</w:t>
      </w:r>
    </w:p>
    <w:p w14:paraId="00DCBDC6" w14:textId="77777777" w:rsidR="00E07DE5" w:rsidRDefault="00E07DE5" w:rsidP="002C1DC0"/>
    <w:p w14:paraId="20703E2E" w14:textId="77777777" w:rsidR="002C1DC0" w:rsidRPr="002C1DC0" w:rsidRDefault="002C1DC0" w:rsidP="002C1DC0">
      <w:r w:rsidRPr="002C1DC0">
        <w:t>And something not too familiar in CQL... SELECT sum(price) FROM &lt;your table&gt;...;</w:t>
      </w:r>
    </w:p>
    <w:p w14:paraId="0D0E3950" w14:textId="6C01291D" w:rsidR="002C1DC0" w:rsidRDefault="002C1DC0" w:rsidP="002C1DC0">
      <w:r w:rsidRPr="002C1DC0">
        <w:t xml:space="preserve">Let's try having some fun on that </w:t>
      </w:r>
      <w:r w:rsidR="00E07DE5">
        <w:t>Book</w:t>
      </w:r>
      <w:r w:rsidRPr="002C1DC0">
        <w:t xml:space="preserve"> data:</w:t>
      </w:r>
    </w:p>
    <w:p w14:paraId="03933EAE" w14:textId="77777777" w:rsidR="00E07DE5" w:rsidRPr="002C1DC0" w:rsidRDefault="00E07DE5" w:rsidP="002C1DC0"/>
    <w:p w14:paraId="75B97A4A" w14:textId="4F6D37C5" w:rsidR="002C1DC0" w:rsidRPr="002C1DC0" w:rsidRDefault="00E07DE5" w:rsidP="00E07DE5">
      <w:pPr>
        <w:ind w:left="720"/>
      </w:pPr>
      <w:r>
        <w:t xml:space="preserve">cqlsh&gt; </w:t>
      </w:r>
      <w:r w:rsidR="002C1DC0" w:rsidRPr="002C1DC0">
        <w:t>SELECT sum(price) FROM metadata;</w:t>
      </w:r>
    </w:p>
    <w:p w14:paraId="67956CFB" w14:textId="2C016D4A" w:rsidR="002C1DC0" w:rsidRPr="002C1DC0" w:rsidRDefault="00E07DE5" w:rsidP="00E07DE5">
      <w:pPr>
        <w:ind w:left="720"/>
      </w:pPr>
      <w:r>
        <w:t xml:space="preserve">cqlsh&gt; </w:t>
      </w:r>
      <w:r w:rsidR="002C1DC0" w:rsidRPr="002C1DC0">
        <w:t xml:space="preserve">SELECT </w:t>
      </w:r>
      <w:proofErr w:type="spellStart"/>
      <w:proofErr w:type="gramStart"/>
      <w:r w:rsidR="002C1DC0" w:rsidRPr="002C1DC0">
        <w:t>m.title</w:t>
      </w:r>
      <w:proofErr w:type="spellEnd"/>
      <w:proofErr w:type="gramEnd"/>
      <w:r w:rsidR="002C1DC0" w:rsidRPr="002C1DC0">
        <w:t xml:space="preserve">, </w:t>
      </w:r>
      <w:proofErr w:type="spellStart"/>
      <w:r w:rsidR="002C1DC0" w:rsidRPr="002C1DC0">
        <w:t>c.city</w:t>
      </w:r>
      <w:proofErr w:type="spellEnd"/>
      <w:r w:rsidR="002C1DC0" w:rsidRPr="002C1DC0">
        <w:t xml:space="preserve"> FROM metadata m JOIN clicks c ON </w:t>
      </w:r>
      <w:proofErr w:type="spellStart"/>
      <w:r w:rsidR="002C1DC0" w:rsidRPr="002C1DC0">
        <w:t>m.asin</w:t>
      </w:r>
      <w:proofErr w:type="spellEnd"/>
      <w:r w:rsidR="002C1DC0" w:rsidRPr="002C1DC0">
        <w:t>=</w:t>
      </w:r>
      <w:proofErr w:type="spellStart"/>
      <w:r w:rsidR="002C1DC0" w:rsidRPr="002C1DC0">
        <w:t>c.asin</w:t>
      </w:r>
      <w:proofErr w:type="spellEnd"/>
      <w:r w:rsidR="002C1DC0" w:rsidRPr="002C1DC0">
        <w:t>;</w:t>
      </w:r>
    </w:p>
    <w:p w14:paraId="0783FC35" w14:textId="4DCA78DD" w:rsidR="00A47FE0" w:rsidRDefault="00E07DE5" w:rsidP="00E07DE5">
      <w:pPr>
        <w:ind w:left="720"/>
        <w:rPr>
          <w:b/>
        </w:rPr>
      </w:pPr>
      <w:r>
        <w:t xml:space="preserve">cqlsh&gt; </w:t>
      </w:r>
      <w:r w:rsidR="002C1DC0" w:rsidRPr="002C1DC0">
        <w:t xml:space="preserve">SELECT </w:t>
      </w:r>
      <w:proofErr w:type="spellStart"/>
      <w:r w:rsidR="002C1DC0" w:rsidRPr="002C1DC0">
        <w:t>asin</w:t>
      </w:r>
      <w:proofErr w:type="spellEnd"/>
      <w:r w:rsidR="002C1DC0" w:rsidRPr="002C1DC0">
        <w:t xml:space="preserve">, sum(price) AS </w:t>
      </w:r>
      <w:proofErr w:type="spellStart"/>
      <w:r w:rsidR="002C1DC0" w:rsidRPr="002C1DC0">
        <w:t>max_price</w:t>
      </w:r>
      <w:proofErr w:type="spellEnd"/>
      <w:r w:rsidR="002C1DC0" w:rsidRPr="002C1DC0">
        <w:t xml:space="preserve"> FROM metadata GROUP BY </w:t>
      </w:r>
      <w:proofErr w:type="spellStart"/>
      <w:r w:rsidR="002C1DC0" w:rsidRPr="002C1DC0">
        <w:t>asin</w:t>
      </w:r>
      <w:proofErr w:type="spellEnd"/>
      <w:r w:rsidR="002C1DC0" w:rsidRPr="002C1DC0">
        <w:t xml:space="preserve"> ORDER BY </w:t>
      </w:r>
      <w:proofErr w:type="spellStart"/>
      <w:r w:rsidR="002C1DC0" w:rsidRPr="002C1DC0">
        <w:t>max_price</w:t>
      </w:r>
      <w:proofErr w:type="spellEnd"/>
      <w:r w:rsidR="002C1DC0" w:rsidRPr="002C1DC0">
        <w:t xml:space="preserve"> DESC limit 1;</w:t>
      </w:r>
    </w:p>
    <w:p w14:paraId="775AD34D" w14:textId="77777777" w:rsidR="002C1DC0" w:rsidRPr="00A47FE0" w:rsidRDefault="002C1DC0" w:rsidP="00A47FE0">
      <w:pPr>
        <w:pStyle w:val="Heading2"/>
        <w:rPr>
          <w:b w:val="0"/>
        </w:rPr>
      </w:pPr>
    </w:p>
    <w:p w14:paraId="159BCD34" w14:textId="56485ABB" w:rsidR="00A47FE0" w:rsidRPr="00A47FE0" w:rsidRDefault="00A47FE0" w:rsidP="00A47FE0">
      <w:pPr>
        <w:pStyle w:val="Heading2"/>
        <w:rPr>
          <w:b w:val="0"/>
        </w:rPr>
      </w:pPr>
      <w:bookmarkStart w:id="23" w:name="_Toc453245977"/>
      <w:r w:rsidRPr="00A47FE0">
        <w:rPr>
          <w:b w:val="0"/>
        </w:rPr>
        <w:t xml:space="preserve">Getting Started </w:t>
      </w:r>
      <w:r w:rsidR="00E07DE5" w:rsidRPr="00A47FE0">
        <w:rPr>
          <w:b w:val="0"/>
        </w:rPr>
        <w:t>with</w:t>
      </w:r>
      <w:r w:rsidRPr="00A47FE0">
        <w:rPr>
          <w:b w:val="0"/>
        </w:rPr>
        <w:t xml:space="preserve"> DSE Ops</w:t>
      </w:r>
      <w:bookmarkEnd w:id="23"/>
    </w:p>
    <w:p w14:paraId="256655D8" w14:textId="77777777" w:rsidR="00E07DE5" w:rsidRDefault="00E07DE5" w:rsidP="00E07DE5">
      <w:r w:rsidRPr="00E07DE5">
        <w:t>Most of us love to have tools to monitor and automate database operations. For Cassandra, that tool is DataStax OpsCenter. If you prefer to roll with the command line, then two core utilities you'll need to understand are nodetool and dsetool.</w:t>
      </w:r>
    </w:p>
    <w:p w14:paraId="3F84CB22" w14:textId="77777777" w:rsidR="00E07DE5" w:rsidRPr="00E07DE5" w:rsidRDefault="00E07DE5" w:rsidP="00E07DE5"/>
    <w:p w14:paraId="61F818EE" w14:textId="77777777" w:rsidR="00E07DE5" w:rsidRPr="00E07DE5" w:rsidRDefault="00E07DE5" w:rsidP="00E07DE5">
      <w:r w:rsidRPr="00E07DE5">
        <w:t>Utilities you'll want to know:</w:t>
      </w:r>
    </w:p>
    <w:p w14:paraId="6471B16A" w14:textId="77777777" w:rsidR="00E07DE5" w:rsidRDefault="00E07DE5" w:rsidP="00E07DE5"/>
    <w:p w14:paraId="05E15E06" w14:textId="77777777" w:rsidR="00E07DE5" w:rsidRPr="00E07DE5" w:rsidRDefault="00E07DE5" w:rsidP="00E07DE5">
      <w:pPr>
        <w:pStyle w:val="ListParagraph"/>
        <w:numPr>
          <w:ilvl w:val="0"/>
          <w:numId w:val="27"/>
        </w:numPr>
      </w:pPr>
      <w:proofErr w:type="gramStart"/>
      <w:r w:rsidRPr="00E07DE5">
        <w:t>nodetool  /</w:t>
      </w:r>
      <w:proofErr w:type="gramEnd"/>
      <w:r w:rsidRPr="00E07DE5">
        <w:t>/Cassandra's main utility tool</w:t>
      </w:r>
    </w:p>
    <w:p w14:paraId="31E0AD73" w14:textId="77777777" w:rsidR="00E07DE5" w:rsidRPr="00E07DE5" w:rsidRDefault="00E07DE5" w:rsidP="00E07DE5">
      <w:pPr>
        <w:pStyle w:val="ListParagraph"/>
        <w:numPr>
          <w:ilvl w:val="0"/>
          <w:numId w:val="27"/>
        </w:numPr>
      </w:pPr>
      <w:r w:rsidRPr="00E07DE5">
        <w:t>dsetool   //DSE's main utility tool</w:t>
      </w:r>
    </w:p>
    <w:p w14:paraId="78B01615" w14:textId="77777777" w:rsidR="00E07DE5" w:rsidRDefault="00E07DE5" w:rsidP="00E07DE5"/>
    <w:p w14:paraId="136AE122" w14:textId="77777777" w:rsidR="00E07DE5" w:rsidRPr="00E07DE5" w:rsidRDefault="00E07DE5" w:rsidP="00E07DE5">
      <w:r w:rsidRPr="00E07DE5">
        <w:t>nodetool Examples:</w:t>
      </w:r>
    </w:p>
    <w:p w14:paraId="164C1705" w14:textId="77777777" w:rsidR="00E07DE5" w:rsidRDefault="00E07DE5" w:rsidP="00E07DE5"/>
    <w:p w14:paraId="29B07771" w14:textId="63553310" w:rsidR="00E07DE5" w:rsidRDefault="00E07DE5" w:rsidP="00E07DE5">
      <w:pPr>
        <w:ind w:left="720"/>
        <w:rPr>
          <w:color w:val="808080" w:themeColor="background1" w:themeShade="80"/>
        </w:rPr>
      </w:pPr>
      <w:r w:rsidRPr="00E07DE5">
        <w:rPr>
          <w:color w:val="808080" w:themeColor="background1" w:themeShade="80"/>
        </w:rPr>
        <w:t>Shows current status of the cluster</w:t>
      </w:r>
      <w:r>
        <w:rPr>
          <w:color w:val="808080" w:themeColor="background1" w:themeShade="80"/>
        </w:rPr>
        <w:t>:</w:t>
      </w:r>
    </w:p>
    <w:p w14:paraId="2E252DA7" w14:textId="77777777" w:rsidR="00E07DE5" w:rsidRPr="00E07DE5" w:rsidRDefault="00E07DE5" w:rsidP="00E07DE5">
      <w:pPr>
        <w:ind w:left="720"/>
        <w:rPr>
          <w:color w:val="808080" w:themeColor="background1" w:themeShade="80"/>
        </w:rPr>
      </w:pPr>
    </w:p>
    <w:p w14:paraId="064B8C5A" w14:textId="3E47F9B4" w:rsidR="00E07DE5" w:rsidRPr="00E07DE5" w:rsidRDefault="00E07DE5" w:rsidP="00E07DE5">
      <w:pPr>
        <w:ind w:left="720"/>
      </w:pPr>
      <w:r>
        <w:t>$ nodetool status</w:t>
      </w:r>
    </w:p>
    <w:p w14:paraId="1B54189D" w14:textId="77777777" w:rsidR="00E07DE5" w:rsidRDefault="00E07DE5" w:rsidP="00E07DE5">
      <w:pPr>
        <w:ind w:left="720"/>
      </w:pPr>
    </w:p>
    <w:p w14:paraId="2868EBAF" w14:textId="681E60A0" w:rsidR="00E07DE5" w:rsidRPr="00E07DE5" w:rsidRDefault="00E07DE5" w:rsidP="00E07DE5">
      <w:pPr>
        <w:ind w:left="720"/>
        <w:rPr>
          <w:color w:val="808080" w:themeColor="background1" w:themeShade="80"/>
        </w:rPr>
      </w:pPr>
      <w:r w:rsidRPr="00E07DE5">
        <w:rPr>
          <w:color w:val="808080" w:themeColor="background1" w:themeShade="80"/>
        </w:rPr>
        <w:t>shows thread pool status - critical for ops</w:t>
      </w:r>
      <w:r>
        <w:rPr>
          <w:color w:val="808080" w:themeColor="background1" w:themeShade="80"/>
        </w:rPr>
        <w:t>:</w:t>
      </w:r>
    </w:p>
    <w:p w14:paraId="491FE844" w14:textId="77777777" w:rsidR="00E07DE5" w:rsidRPr="00E07DE5" w:rsidRDefault="00E07DE5" w:rsidP="00E07DE5">
      <w:pPr>
        <w:ind w:left="720"/>
      </w:pPr>
    </w:p>
    <w:p w14:paraId="0440F031" w14:textId="40FEBE75" w:rsidR="00E07DE5" w:rsidRPr="00E07DE5" w:rsidRDefault="00E07DE5" w:rsidP="00E07DE5">
      <w:pPr>
        <w:ind w:left="720"/>
      </w:pPr>
      <w:r>
        <w:t xml:space="preserve">$ </w:t>
      </w:r>
      <w:proofErr w:type="spellStart"/>
      <w:r>
        <w:t>nodetool</w:t>
      </w:r>
      <w:proofErr w:type="spellEnd"/>
      <w:r>
        <w:t xml:space="preserve"> </w:t>
      </w:r>
      <w:proofErr w:type="spellStart"/>
      <w:r>
        <w:t>tpstats</w:t>
      </w:r>
      <w:proofErr w:type="spellEnd"/>
    </w:p>
    <w:p w14:paraId="123DC418" w14:textId="77777777" w:rsidR="00E07DE5" w:rsidRDefault="00E07DE5" w:rsidP="00E07DE5"/>
    <w:p w14:paraId="4A4B4145" w14:textId="77777777" w:rsidR="00E07DE5" w:rsidRPr="00E07DE5" w:rsidRDefault="00E07DE5" w:rsidP="00E07DE5">
      <w:r w:rsidRPr="00E07DE5">
        <w:t>dsetool Examples:</w:t>
      </w:r>
    </w:p>
    <w:p w14:paraId="669874E1" w14:textId="77777777" w:rsidR="00E07DE5" w:rsidRDefault="00E07DE5" w:rsidP="00E07DE5"/>
    <w:p w14:paraId="069A7510" w14:textId="788DFFE2" w:rsidR="00E07DE5" w:rsidRDefault="00E07DE5" w:rsidP="00E07DE5">
      <w:pPr>
        <w:ind w:left="720"/>
        <w:rPr>
          <w:color w:val="808080" w:themeColor="background1" w:themeShade="80"/>
        </w:rPr>
      </w:pPr>
      <w:r w:rsidRPr="00E07DE5">
        <w:rPr>
          <w:color w:val="808080" w:themeColor="background1" w:themeShade="80"/>
        </w:rPr>
        <w:t>Shows current status of cluster, including DSE features</w:t>
      </w:r>
      <w:r>
        <w:rPr>
          <w:color w:val="808080" w:themeColor="background1" w:themeShade="80"/>
        </w:rPr>
        <w:t>:</w:t>
      </w:r>
    </w:p>
    <w:p w14:paraId="4DBA20ED" w14:textId="77777777" w:rsidR="00E07DE5" w:rsidRPr="00E07DE5" w:rsidRDefault="00E07DE5" w:rsidP="00E07DE5">
      <w:pPr>
        <w:ind w:left="720"/>
        <w:rPr>
          <w:color w:val="808080" w:themeColor="background1" w:themeShade="80"/>
        </w:rPr>
      </w:pPr>
    </w:p>
    <w:p w14:paraId="4413DA1E" w14:textId="2B01DF78" w:rsidR="00E07DE5" w:rsidRDefault="00E07DE5" w:rsidP="00E07DE5">
      <w:pPr>
        <w:ind w:left="720"/>
      </w:pPr>
      <w:r>
        <w:t>$ dsetool status</w:t>
      </w:r>
    </w:p>
    <w:p w14:paraId="2473B29E" w14:textId="77777777" w:rsidR="00744DF1" w:rsidRPr="00E07DE5" w:rsidRDefault="00744DF1" w:rsidP="00E07DE5">
      <w:pPr>
        <w:ind w:left="720"/>
      </w:pPr>
    </w:p>
    <w:p w14:paraId="48A399DF" w14:textId="284D7BC0" w:rsidR="00E07DE5" w:rsidRPr="00E07DE5" w:rsidRDefault="00E07DE5" w:rsidP="00E07DE5">
      <w:pPr>
        <w:ind w:left="720"/>
        <w:rPr>
          <w:color w:val="808080" w:themeColor="background1" w:themeShade="80"/>
        </w:rPr>
      </w:pPr>
      <w:r w:rsidRPr="00E07DE5">
        <w:rPr>
          <w:color w:val="808080" w:themeColor="background1" w:themeShade="80"/>
        </w:rPr>
        <w:t>Will create a Solr schema on Cassandra data for Search:</w:t>
      </w:r>
    </w:p>
    <w:p w14:paraId="209DF1C3" w14:textId="77777777" w:rsidR="00E07DE5" w:rsidRPr="00E07DE5" w:rsidRDefault="00E07DE5" w:rsidP="00E07DE5">
      <w:pPr>
        <w:ind w:left="720"/>
      </w:pPr>
    </w:p>
    <w:p w14:paraId="4752EC35" w14:textId="0D7CB2A0" w:rsidR="00E07DE5" w:rsidRDefault="00E07DE5" w:rsidP="00E07DE5">
      <w:pPr>
        <w:ind w:left="720"/>
      </w:pPr>
      <w:r>
        <w:t xml:space="preserve">$ </w:t>
      </w:r>
      <w:proofErr w:type="spellStart"/>
      <w:r>
        <w:t>dsetool</w:t>
      </w:r>
      <w:proofErr w:type="spellEnd"/>
      <w:r>
        <w:t xml:space="preserve"> </w:t>
      </w:r>
      <w:proofErr w:type="spellStart"/>
      <w:r>
        <w:t>create_core</w:t>
      </w:r>
      <w:proofErr w:type="spellEnd"/>
    </w:p>
    <w:p w14:paraId="03DD5AFA" w14:textId="77777777" w:rsidR="00E07DE5" w:rsidRPr="00E07DE5" w:rsidRDefault="00E07DE5" w:rsidP="00E07DE5">
      <w:pPr>
        <w:ind w:left="720"/>
      </w:pPr>
    </w:p>
    <w:p w14:paraId="533C922E" w14:textId="77777777" w:rsidR="00E07DE5" w:rsidRDefault="00E07DE5" w:rsidP="00E07DE5">
      <w:r w:rsidRPr="00E07DE5">
        <w:t>The main log you'll be taking a look at for troubleshooting outside of OpsCenter:</w:t>
      </w:r>
    </w:p>
    <w:p w14:paraId="5DF7DACC" w14:textId="77777777" w:rsidR="00E07DE5" w:rsidRPr="00E07DE5" w:rsidRDefault="00E07DE5" w:rsidP="00E07DE5">
      <w:pPr>
        <w:ind w:left="720"/>
      </w:pPr>
    </w:p>
    <w:p w14:paraId="52BC15BD" w14:textId="55C0E240" w:rsidR="00A47FE0" w:rsidRDefault="00E07DE5" w:rsidP="00E07DE5">
      <w:pPr>
        <w:ind w:left="720"/>
      </w:pPr>
      <w:r w:rsidRPr="00E07DE5">
        <w:t>/</w:t>
      </w:r>
      <w:proofErr w:type="spellStart"/>
      <w:r w:rsidRPr="00E07DE5">
        <w:t>var</w:t>
      </w:r>
      <w:proofErr w:type="spellEnd"/>
      <w:r w:rsidRPr="00E07DE5">
        <w:t>/log/</w:t>
      </w:r>
      <w:proofErr w:type="spellStart"/>
      <w:r w:rsidRPr="00E07DE5">
        <w:t>cassandra</w:t>
      </w:r>
      <w:proofErr w:type="spellEnd"/>
      <w:r w:rsidRPr="00E07DE5">
        <w:t>/system.log</w:t>
      </w:r>
    </w:p>
    <w:p w14:paraId="751F6BF5" w14:textId="77777777" w:rsidR="00961C54" w:rsidRDefault="00961C54" w:rsidP="00A45BCD">
      <w:pPr>
        <w:pStyle w:val="Heading1"/>
      </w:pPr>
    </w:p>
    <w:p w14:paraId="3966B130" w14:textId="77777777" w:rsidR="00744DF1" w:rsidRDefault="00744DF1">
      <w:pPr>
        <w:rPr>
          <w:rFonts w:eastAsia="Times New Roman" w:cs="Arial"/>
          <w:color w:val="007A97"/>
          <w:kern w:val="36"/>
          <w:sz w:val="32"/>
          <w:szCs w:val="32"/>
        </w:rPr>
      </w:pPr>
      <w:r>
        <w:br w:type="page"/>
      </w:r>
    </w:p>
    <w:p w14:paraId="417BC492" w14:textId="059828ED" w:rsidR="00A45BCD" w:rsidRDefault="00A45BCD" w:rsidP="00A45BCD">
      <w:pPr>
        <w:pStyle w:val="Heading1"/>
      </w:pPr>
      <w:bookmarkStart w:id="24" w:name="_Toc453245978"/>
      <w:r>
        <w:lastRenderedPageBreak/>
        <w:t>About DataStax</w:t>
      </w:r>
      <w:bookmarkEnd w:id="24"/>
    </w:p>
    <w:p w14:paraId="4430EAE8" w14:textId="77777777" w:rsidR="00A45BCD" w:rsidRPr="00BA75A2" w:rsidRDefault="00A45BCD" w:rsidP="00A45BCD">
      <w:r w:rsidRPr="00BA75A2">
        <w:t xml:space="preserve">DataStax, the leading provider of database software for cloud applications, accelerates the ability of enterprises, government agencies, and systems integrators to power the exploding number of cloud applications that require data distribution across datacenters and clouds, by using our secure, operationally simple platform built on </w:t>
      </w:r>
      <w:hyperlink r:id="rId43" w:history="1">
        <w:r w:rsidRPr="00BA75A2">
          <w:t>Apache Cassandra™</w:t>
        </w:r>
      </w:hyperlink>
      <w:r w:rsidRPr="00BA75A2">
        <w:t xml:space="preserve">. </w:t>
      </w:r>
    </w:p>
    <w:p w14:paraId="23B0A644" w14:textId="77777777" w:rsidR="00A45BCD" w:rsidRPr="00BA75A2" w:rsidRDefault="00A45BCD" w:rsidP="00A45BCD"/>
    <w:p w14:paraId="4AE74C54" w14:textId="77777777" w:rsidR="00A45BCD" w:rsidRPr="00BA75A2" w:rsidRDefault="00A45BCD" w:rsidP="00A45BCD">
      <w:r w:rsidRPr="00BA75A2">
        <w:t xml:space="preserve">With more than 500 customers in over 50 countries, DataStax is the database technology of choice for the world’s most innovative companies, such as Netflix, Safeway, ING, Adobe, Intuit, Target and eBay. Based in Santa Clara, Calif., DataStax is backed by industry-leading investors including Comcast Ventures, Crosslink Capital, </w:t>
      </w:r>
      <w:proofErr w:type="spellStart"/>
      <w:r w:rsidRPr="00BA75A2">
        <w:t>Lightspeed</w:t>
      </w:r>
      <w:proofErr w:type="spellEnd"/>
      <w:r w:rsidRPr="00BA75A2">
        <w:t xml:space="preserve"> Venture Partners, </w:t>
      </w:r>
      <w:proofErr w:type="spellStart"/>
      <w:r w:rsidRPr="00BA75A2">
        <w:t>Kleiner</w:t>
      </w:r>
      <w:proofErr w:type="spellEnd"/>
      <w:r w:rsidRPr="00BA75A2">
        <w:t xml:space="preserve"> Perkins </w:t>
      </w:r>
      <w:proofErr w:type="spellStart"/>
      <w:r w:rsidRPr="00BA75A2">
        <w:t>Caufield</w:t>
      </w:r>
      <w:proofErr w:type="spellEnd"/>
      <w:r w:rsidRPr="00BA75A2">
        <w:t xml:space="preserve"> &amp; Byers, </w:t>
      </w:r>
      <w:proofErr w:type="spellStart"/>
      <w:r w:rsidRPr="00BA75A2">
        <w:t>Meritech</w:t>
      </w:r>
      <w:proofErr w:type="spellEnd"/>
      <w:r w:rsidRPr="00BA75A2">
        <w:t xml:space="preserve"> Capital, </w:t>
      </w:r>
      <w:proofErr w:type="spellStart"/>
      <w:r w:rsidRPr="00BA75A2">
        <w:t>Premji</w:t>
      </w:r>
      <w:proofErr w:type="spellEnd"/>
      <w:r w:rsidRPr="00BA75A2">
        <w:t xml:space="preserve"> Invest and Scale Venture Partners. For more information, visit </w:t>
      </w:r>
      <w:hyperlink r:id="rId44" w:history="1">
        <w:r w:rsidRPr="00BA75A2">
          <w:rPr>
            <w:rStyle w:val="Hyperlink"/>
            <w:sz w:val="24"/>
          </w:rPr>
          <w:t>DataStax.com</w:t>
        </w:r>
      </w:hyperlink>
      <w:r w:rsidRPr="00BA75A2">
        <w:t xml:space="preserve"> or follow us </w:t>
      </w:r>
      <w:hyperlink r:id="rId45" w:history="1">
        <w:r w:rsidRPr="00BA75A2">
          <w:rPr>
            <w:rStyle w:val="Hyperlink"/>
            <w:sz w:val="24"/>
          </w:rPr>
          <w:t>@DataStax</w:t>
        </w:r>
      </w:hyperlink>
      <w:r w:rsidRPr="00BA75A2">
        <w:t>.</w:t>
      </w:r>
    </w:p>
    <w:p w14:paraId="26681340" w14:textId="77777777" w:rsidR="00A45BCD" w:rsidRPr="00107434" w:rsidRDefault="00A45BCD" w:rsidP="002078C9"/>
    <w:sectPr w:rsidR="00A45BCD" w:rsidRPr="00107434" w:rsidSect="008D78DC">
      <w:headerReference w:type="default" r:id="rId46"/>
      <w:footerReference w:type="even" r:id="rId47"/>
      <w:footerReference w:type="default" r:id="rId48"/>
      <w:pgSz w:w="12240" w:h="15840"/>
      <w:pgMar w:top="1440" w:right="1440" w:bottom="1440" w:left="1440" w:header="0" w:footer="576"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07FC42" w14:textId="77777777" w:rsidR="00735EDB" w:rsidRDefault="00735EDB" w:rsidP="00107434">
      <w:r>
        <w:separator/>
      </w:r>
    </w:p>
  </w:endnote>
  <w:endnote w:type="continuationSeparator" w:id="0">
    <w:p w14:paraId="4DF12C1C" w14:textId="77777777" w:rsidR="00735EDB" w:rsidRDefault="00735EDB" w:rsidP="001074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Thin">
    <w:altName w:val="Impact"/>
    <w:panose1 w:val="020B0403020202020204"/>
    <w:charset w:val="00"/>
    <w:family w:val="auto"/>
    <w:pitch w:val="variable"/>
    <w:sig w:usb0="E00002EF" w:usb1="5000205B" w:usb2="00000002" w:usb3="00000000" w:csb0="000000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5FBD9" w14:textId="77777777" w:rsidR="00735EDB" w:rsidRDefault="00735EDB" w:rsidP="00AF1C7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BB74B8" w14:textId="77777777" w:rsidR="00735EDB" w:rsidRDefault="00735EDB" w:rsidP="008D78DC">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57799C38" w14:textId="77777777" w:rsidR="00735EDB" w:rsidRDefault="00735EDB" w:rsidP="008D78D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50C6F" w14:textId="77777777" w:rsidR="00735EDB" w:rsidRPr="008D78DC" w:rsidRDefault="00735EDB" w:rsidP="00AF1C70">
    <w:pPr>
      <w:pStyle w:val="Footer"/>
      <w:framePr w:wrap="none" w:vAnchor="text" w:hAnchor="margin" w:xAlign="right" w:y="1"/>
      <w:rPr>
        <w:rStyle w:val="PageNumber"/>
        <w:color w:val="000000" w:themeColor="text1"/>
      </w:rPr>
    </w:pPr>
    <w:r w:rsidRPr="008D78DC">
      <w:rPr>
        <w:rStyle w:val="PageNumber"/>
        <w:color w:val="000000" w:themeColor="text1"/>
      </w:rPr>
      <w:fldChar w:fldCharType="begin"/>
    </w:r>
    <w:r w:rsidRPr="008D78DC">
      <w:rPr>
        <w:rStyle w:val="PageNumber"/>
        <w:color w:val="000000" w:themeColor="text1"/>
      </w:rPr>
      <w:instrText xml:space="preserve">PAGE  </w:instrText>
    </w:r>
    <w:r w:rsidRPr="008D78DC">
      <w:rPr>
        <w:rStyle w:val="PageNumber"/>
        <w:color w:val="000000" w:themeColor="text1"/>
      </w:rPr>
      <w:fldChar w:fldCharType="separate"/>
    </w:r>
    <w:r w:rsidR="0030403B">
      <w:rPr>
        <w:rStyle w:val="PageNumber"/>
        <w:noProof/>
        <w:color w:val="000000" w:themeColor="text1"/>
      </w:rPr>
      <w:t>23</w:t>
    </w:r>
    <w:r w:rsidRPr="008D78DC">
      <w:rPr>
        <w:rStyle w:val="PageNumber"/>
        <w:color w:val="000000" w:themeColor="text1"/>
      </w:rPr>
      <w:fldChar w:fldCharType="end"/>
    </w:r>
  </w:p>
  <w:p w14:paraId="74BB0651" w14:textId="77777777" w:rsidR="00735EDB" w:rsidRPr="008D78DC" w:rsidRDefault="00735EDB" w:rsidP="008D78DC">
    <w:pPr>
      <w:pStyle w:val="Footer"/>
      <w:ind w:right="360"/>
      <w:jc w:val="left"/>
      <w:rPr>
        <w:color w:val="000000" w:themeColor="text1"/>
      </w:rPr>
    </w:pPr>
    <w:r>
      <w:rPr>
        <w:color w:val="000000" w:themeColor="text1"/>
      </w:rPr>
      <w:t>DataStax Essentials for Microsoft AMP Day’s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D0C86E" w14:textId="77777777" w:rsidR="00735EDB" w:rsidRPr="001D5EED" w:rsidRDefault="00735EDB" w:rsidP="00107434">
      <w:pPr>
        <w:rPr>
          <w:rFonts w:cs="Arial"/>
        </w:rPr>
      </w:pPr>
      <w:r w:rsidRPr="001D5EED">
        <w:rPr>
          <w:rFonts w:cs="Arial"/>
        </w:rPr>
        <w:separator/>
      </w:r>
    </w:p>
  </w:footnote>
  <w:footnote w:type="continuationSeparator" w:id="0">
    <w:p w14:paraId="563A30D1" w14:textId="77777777" w:rsidR="00735EDB" w:rsidRDefault="00735EDB" w:rsidP="0010743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645E0" w14:textId="77777777" w:rsidR="00735EDB" w:rsidRDefault="00735EDB">
    <w:pPr>
      <w:pStyle w:val="Header"/>
      <w:rPr>
        <w:rFonts w:ascii="Helvetica" w:hAnsi="Helvetica" w:cs="Helvetica"/>
      </w:rPr>
    </w:pPr>
  </w:p>
  <w:p w14:paraId="6E32B28B" w14:textId="77777777" w:rsidR="00735EDB" w:rsidRDefault="00735EDB">
    <w:pPr>
      <w:pStyle w:val="Header"/>
    </w:pPr>
    <w:r>
      <w:rPr>
        <w:rFonts w:ascii="Helvetica" w:hAnsi="Helvetica" w:cs="Helvetica"/>
        <w:noProof/>
      </w:rPr>
      <w:drawing>
        <wp:inline distT="0" distB="0" distL="0" distR="0" wp14:anchorId="173C8B17" wp14:editId="15040A5E">
          <wp:extent cx="556260" cy="5562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260" cy="556260"/>
                  </a:xfrm>
                  <a:prstGeom prst="rect">
                    <a:avLst/>
                  </a:prstGeom>
                  <a:noFill/>
                  <a:ln>
                    <a:noFill/>
                  </a:ln>
                </pic:spPr>
              </pic:pic>
            </a:graphicData>
          </a:graphic>
        </wp:inline>
      </w:drawing>
    </w:r>
    <w:r w:rsidRPr="001B2F49">
      <w:rPr>
        <w:rFonts w:ascii="Helvetica" w:hAnsi="Helvetica" w:cs="Helvetica"/>
      </w:rPr>
      <w:t xml:space="preserve"> </w:t>
    </w:r>
    <w:r>
      <w:rPr>
        <w:rFonts w:ascii="Helvetica" w:hAnsi="Helvetica" w:cs="Helvetica"/>
      </w:rPr>
      <w:tab/>
    </w:r>
    <w:r>
      <w:rPr>
        <w:rFonts w:ascii="Helvetica" w:hAnsi="Helvetica" w:cs="Helvetica"/>
      </w:rPr>
      <w:tab/>
    </w:r>
    <w:r>
      <w:rPr>
        <w:rFonts w:ascii="Helvetica" w:hAnsi="Helvetica" w:cs="Helvetica"/>
        <w:noProof/>
      </w:rPr>
      <w:drawing>
        <wp:inline distT="0" distB="0" distL="0" distR="0" wp14:anchorId="7B9F11D3" wp14:editId="366CF170">
          <wp:extent cx="1052962" cy="5430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62805" cy="548082"/>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9DC08A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Arial"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Arial"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A50944C"/>
    <w:lvl w:ilvl="0">
      <w:start w:val="1"/>
      <w:numFmt w:val="decimal"/>
      <w:lvlText w:val="%1."/>
      <w:lvlJc w:val="left"/>
      <w:pPr>
        <w:tabs>
          <w:tab w:val="num" w:pos="1800"/>
        </w:tabs>
        <w:ind w:left="1800" w:hanging="360"/>
      </w:pPr>
    </w:lvl>
  </w:abstractNum>
  <w:abstractNum w:abstractNumId="2">
    <w:nsid w:val="FFFFFF7D"/>
    <w:multiLevelType w:val="singleLevel"/>
    <w:tmpl w:val="8FE601E4"/>
    <w:lvl w:ilvl="0">
      <w:start w:val="1"/>
      <w:numFmt w:val="decimal"/>
      <w:lvlText w:val="%1."/>
      <w:lvlJc w:val="left"/>
      <w:pPr>
        <w:tabs>
          <w:tab w:val="num" w:pos="1440"/>
        </w:tabs>
        <w:ind w:left="1440" w:hanging="360"/>
      </w:pPr>
    </w:lvl>
  </w:abstractNum>
  <w:abstractNum w:abstractNumId="3">
    <w:nsid w:val="FFFFFF7E"/>
    <w:multiLevelType w:val="singleLevel"/>
    <w:tmpl w:val="EE607B2A"/>
    <w:lvl w:ilvl="0">
      <w:start w:val="1"/>
      <w:numFmt w:val="decimal"/>
      <w:lvlText w:val="%1."/>
      <w:lvlJc w:val="left"/>
      <w:pPr>
        <w:tabs>
          <w:tab w:val="num" w:pos="1080"/>
        </w:tabs>
        <w:ind w:left="1080" w:hanging="360"/>
      </w:pPr>
    </w:lvl>
  </w:abstractNum>
  <w:abstractNum w:abstractNumId="4">
    <w:nsid w:val="FFFFFF7F"/>
    <w:multiLevelType w:val="singleLevel"/>
    <w:tmpl w:val="7F8A3A86"/>
    <w:lvl w:ilvl="0">
      <w:start w:val="1"/>
      <w:numFmt w:val="decimal"/>
      <w:lvlText w:val="%1."/>
      <w:lvlJc w:val="left"/>
      <w:pPr>
        <w:tabs>
          <w:tab w:val="num" w:pos="720"/>
        </w:tabs>
        <w:ind w:left="720" w:hanging="360"/>
      </w:pPr>
    </w:lvl>
  </w:abstractNum>
  <w:abstractNum w:abstractNumId="5">
    <w:nsid w:val="FFFFFF80"/>
    <w:multiLevelType w:val="singleLevel"/>
    <w:tmpl w:val="5860DDBE"/>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908CDD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DABE4A9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E8046378"/>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960CD044"/>
    <w:lvl w:ilvl="0">
      <w:start w:val="1"/>
      <w:numFmt w:val="decimal"/>
      <w:lvlText w:val="%1."/>
      <w:lvlJc w:val="left"/>
      <w:pPr>
        <w:tabs>
          <w:tab w:val="num" w:pos="360"/>
        </w:tabs>
        <w:ind w:left="360" w:hanging="360"/>
      </w:pPr>
    </w:lvl>
  </w:abstractNum>
  <w:abstractNum w:abstractNumId="10">
    <w:nsid w:val="FFFFFF89"/>
    <w:multiLevelType w:val="singleLevel"/>
    <w:tmpl w:val="51E0862C"/>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114C8B"/>
    <w:multiLevelType w:val="hybridMultilevel"/>
    <w:tmpl w:val="7696D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01973E8"/>
    <w:multiLevelType w:val="hybridMultilevel"/>
    <w:tmpl w:val="38AA37D8"/>
    <w:lvl w:ilvl="0" w:tplc="6CA456E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00422456"/>
    <w:multiLevelType w:val="hybridMultilevel"/>
    <w:tmpl w:val="6324C028"/>
    <w:lvl w:ilvl="0" w:tplc="6CA456E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01C80DFB"/>
    <w:multiLevelType w:val="hybridMultilevel"/>
    <w:tmpl w:val="15024992"/>
    <w:lvl w:ilvl="0" w:tplc="6CA456E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4113B40"/>
    <w:multiLevelType w:val="hybridMultilevel"/>
    <w:tmpl w:val="7F3486F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6D96132"/>
    <w:multiLevelType w:val="hybridMultilevel"/>
    <w:tmpl w:val="06322720"/>
    <w:lvl w:ilvl="0" w:tplc="6CA456E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7096EB9"/>
    <w:multiLevelType w:val="hybridMultilevel"/>
    <w:tmpl w:val="EAB4AFE2"/>
    <w:lvl w:ilvl="0" w:tplc="6CA456E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BC15F02"/>
    <w:multiLevelType w:val="multilevel"/>
    <w:tmpl w:val="598A7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D002DAB"/>
    <w:multiLevelType w:val="hybridMultilevel"/>
    <w:tmpl w:val="48D43C50"/>
    <w:lvl w:ilvl="0" w:tplc="6CA456E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A02A41"/>
    <w:multiLevelType w:val="hybridMultilevel"/>
    <w:tmpl w:val="8E585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6B5072"/>
    <w:multiLevelType w:val="hybridMultilevel"/>
    <w:tmpl w:val="CB200B2A"/>
    <w:lvl w:ilvl="0" w:tplc="9C586E1E">
      <w:start w:val="1"/>
      <w:numFmt w:val="bullet"/>
      <w:pStyle w:val="Side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AD839DC"/>
    <w:multiLevelType w:val="multilevel"/>
    <w:tmpl w:val="CA4C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31E183C"/>
    <w:multiLevelType w:val="hybridMultilevel"/>
    <w:tmpl w:val="4C7A40F0"/>
    <w:lvl w:ilvl="0" w:tplc="6CA456E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66A01AC"/>
    <w:multiLevelType w:val="hybridMultilevel"/>
    <w:tmpl w:val="8A902B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37539C"/>
    <w:multiLevelType w:val="hybridMultilevel"/>
    <w:tmpl w:val="C2C22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C9C7A10"/>
    <w:multiLevelType w:val="hybridMultilevel"/>
    <w:tmpl w:val="721ADCD0"/>
    <w:lvl w:ilvl="0" w:tplc="6CA456E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7C92993"/>
    <w:multiLevelType w:val="hybridMultilevel"/>
    <w:tmpl w:val="09A2075E"/>
    <w:lvl w:ilvl="0" w:tplc="6CA456E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9"/>
  </w:num>
  <w:num w:numId="3">
    <w:abstractNumId w:val="22"/>
  </w:num>
  <w:num w:numId="4">
    <w:abstractNumId w:val="0"/>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 w:numId="15">
    <w:abstractNumId w:val="12"/>
  </w:num>
  <w:num w:numId="16">
    <w:abstractNumId w:val="26"/>
  </w:num>
  <w:num w:numId="17">
    <w:abstractNumId w:val="20"/>
  </w:num>
  <w:num w:numId="18">
    <w:abstractNumId w:val="18"/>
  </w:num>
  <w:num w:numId="19">
    <w:abstractNumId w:val="28"/>
  </w:num>
  <w:num w:numId="20">
    <w:abstractNumId w:val="21"/>
  </w:num>
  <w:num w:numId="21">
    <w:abstractNumId w:val="24"/>
  </w:num>
  <w:num w:numId="22">
    <w:abstractNumId w:val="13"/>
  </w:num>
  <w:num w:numId="23">
    <w:abstractNumId w:val="27"/>
  </w:num>
  <w:num w:numId="24">
    <w:abstractNumId w:val="25"/>
  </w:num>
  <w:num w:numId="25">
    <w:abstractNumId w:val="16"/>
  </w:num>
  <w:num w:numId="26">
    <w:abstractNumId w:val="11"/>
  </w:num>
  <w:num w:numId="27">
    <w:abstractNumId w:val="15"/>
  </w:num>
  <w:num w:numId="28">
    <w:abstractNumId w:val="17"/>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7"/>
  <w:displayBackgroundShape/>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F49"/>
    <w:rsid w:val="0000589A"/>
    <w:rsid w:val="00017A3C"/>
    <w:rsid w:val="00076D83"/>
    <w:rsid w:val="000819EC"/>
    <w:rsid w:val="000E29E0"/>
    <w:rsid w:val="0010138C"/>
    <w:rsid w:val="0010556F"/>
    <w:rsid w:val="00107434"/>
    <w:rsid w:val="00111DAE"/>
    <w:rsid w:val="0012034C"/>
    <w:rsid w:val="00147B58"/>
    <w:rsid w:val="00155DD2"/>
    <w:rsid w:val="0017562A"/>
    <w:rsid w:val="0019016F"/>
    <w:rsid w:val="00193F67"/>
    <w:rsid w:val="001B2F49"/>
    <w:rsid w:val="001D5EED"/>
    <w:rsid w:val="00204E94"/>
    <w:rsid w:val="002078C9"/>
    <w:rsid w:val="0023602D"/>
    <w:rsid w:val="002A06D5"/>
    <w:rsid w:val="002B1919"/>
    <w:rsid w:val="002C1DC0"/>
    <w:rsid w:val="002E5F41"/>
    <w:rsid w:val="002E5FFF"/>
    <w:rsid w:val="002E703F"/>
    <w:rsid w:val="0030403B"/>
    <w:rsid w:val="00315CB0"/>
    <w:rsid w:val="00355190"/>
    <w:rsid w:val="003750F5"/>
    <w:rsid w:val="00392E2F"/>
    <w:rsid w:val="003C42CC"/>
    <w:rsid w:val="00406307"/>
    <w:rsid w:val="00415A1D"/>
    <w:rsid w:val="0042337C"/>
    <w:rsid w:val="00471825"/>
    <w:rsid w:val="004815D0"/>
    <w:rsid w:val="00497276"/>
    <w:rsid w:val="004A0C31"/>
    <w:rsid w:val="004B532B"/>
    <w:rsid w:val="004C111F"/>
    <w:rsid w:val="004C178B"/>
    <w:rsid w:val="004E492D"/>
    <w:rsid w:val="004F164D"/>
    <w:rsid w:val="00556840"/>
    <w:rsid w:val="00577CCD"/>
    <w:rsid w:val="00582825"/>
    <w:rsid w:val="00596577"/>
    <w:rsid w:val="005C29A6"/>
    <w:rsid w:val="006033BD"/>
    <w:rsid w:val="0060634A"/>
    <w:rsid w:val="00620D0A"/>
    <w:rsid w:val="00624557"/>
    <w:rsid w:val="00635899"/>
    <w:rsid w:val="00652F71"/>
    <w:rsid w:val="00667BF1"/>
    <w:rsid w:val="00696A14"/>
    <w:rsid w:val="006A0F80"/>
    <w:rsid w:val="006B193A"/>
    <w:rsid w:val="006D09E7"/>
    <w:rsid w:val="006F27C6"/>
    <w:rsid w:val="007308E7"/>
    <w:rsid w:val="00735EDB"/>
    <w:rsid w:val="00735F4B"/>
    <w:rsid w:val="00744DF1"/>
    <w:rsid w:val="0079323D"/>
    <w:rsid w:val="00794A27"/>
    <w:rsid w:val="007D4812"/>
    <w:rsid w:val="0080337D"/>
    <w:rsid w:val="00825F76"/>
    <w:rsid w:val="00826173"/>
    <w:rsid w:val="0083568E"/>
    <w:rsid w:val="0083770A"/>
    <w:rsid w:val="00843855"/>
    <w:rsid w:val="0085758D"/>
    <w:rsid w:val="0087435A"/>
    <w:rsid w:val="008A710A"/>
    <w:rsid w:val="008D487B"/>
    <w:rsid w:val="008D6F3E"/>
    <w:rsid w:val="008D78DC"/>
    <w:rsid w:val="009035E9"/>
    <w:rsid w:val="00916D5F"/>
    <w:rsid w:val="0092551A"/>
    <w:rsid w:val="00933E3A"/>
    <w:rsid w:val="00961C54"/>
    <w:rsid w:val="00986720"/>
    <w:rsid w:val="009B573D"/>
    <w:rsid w:val="009E0F85"/>
    <w:rsid w:val="00A21141"/>
    <w:rsid w:val="00A36E51"/>
    <w:rsid w:val="00A41559"/>
    <w:rsid w:val="00A45BCD"/>
    <w:rsid w:val="00A47FE0"/>
    <w:rsid w:val="00A66A83"/>
    <w:rsid w:val="00AA7683"/>
    <w:rsid w:val="00AB67DC"/>
    <w:rsid w:val="00AB6F89"/>
    <w:rsid w:val="00AC638D"/>
    <w:rsid w:val="00AC753A"/>
    <w:rsid w:val="00AE0FC0"/>
    <w:rsid w:val="00AF1C70"/>
    <w:rsid w:val="00B0416A"/>
    <w:rsid w:val="00B21745"/>
    <w:rsid w:val="00B266CF"/>
    <w:rsid w:val="00B55F99"/>
    <w:rsid w:val="00B606ED"/>
    <w:rsid w:val="00B61960"/>
    <w:rsid w:val="00B659BF"/>
    <w:rsid w:val="00B70147"/>
    <w:rsid w:val="00B7132F"/>
    <w:rsid w:val="00B719CE"/>
    <w:rsid w:val="00BA75A2"/>
    <w:rsid w:val="00C03CF4"/>
    <w:rsid w:val="00C04694"/>
    <w:rsid w:val="00C14A40"/>
    <w:rsid w:val="00C16F1A"/>
    <w:rsid w:val="00C355CF"/>
    <w:rsid w:val="00C363C4"/>
    <w:rsid w:val="00C56F84"/>
    <w:rsid w:val="00C84012"/>
    <w:rsid w:val="00CA69AD"/>
    <w:rsid w:val="00CC1604"/>
    <w:rsid w:val="00D13E00"/>
    <w:rsid w:val="00D27DDC"/>
    <w:rsid w:val="00D615CE"/>
    <w:rsid w:val="00DD6804"/>
    <w:rsid w:val="00E07DE5"/>
    <w:rsid w:val="00E36D9B"/>
    <w:rsid w:val="00E56FB7"/>
    <w:rsid w:val="00EA3D35"/>
    <w:rsid w:val="00ED7170"/>
    <w:rsid w:val="00EF7A9F"/>
    <w:rsid w:val="00F02A58"/>
    <w:rsid w:val="00F44914"/>
    <w:rsid w:val="00F57CBC"/>
    <w:rsid w:val="00F72A32"/>
    <w:rsid w:val="00F83883"/>
    <w:rsid w:val="00F9088F"/>
    <w:rsid w:val="00F9153E"/>
    <w:rsid w:val="00F95767"/>
    <w:rsid w:val="00FA32A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F8599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80">
    <w:lsdException w:name="Normal"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Intense Reference" w:uiPriority="32" w:qFormat="1"/>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DE5"/>
    <w:rPr>
      <w:rFonts w:ascii="Arial" w:hAnsi="Arial"/>
    </w:rPr>
  </w:style>
  <w:style w:type="paragraph" w:styleId="Heading1">
    <w:name w:val="heading 1"/>
    <w:basedOn w:val="Normal"/>
    <w:link w:val="Heading1Char"/>
    <w:uiPriority w:val="9"/>
    <w:qFormat/>
    <w:rsid w:val="0085758D"/>
    <w:pPr>
      <w:outlineLvl w:val="0"/>
    </w:pPr>
    <w:rPr>
      <w:rFonts w:eastAsia="Times New Roman" w:cs="Arial"/>
      <w:color w:val="007A97"/>
      <w:kern w:val="36"/>
      <w:sz w:val="32"/>
      <w:szCs w:val="32"/>
    </w:rPr>
  </w:style>
  <w:style w:type="paragraph" w:styleId="Heading2">
    <w:name w:val="heading 2"/>
    <w:basedOn w:val="Normal"/>
    <w:link w:val="Heading2Char"/>
    <w:uiPriority w:val="9"/>
    <w:qFormat/>
    <w:rsid w:val="00A47FE0"/>
    <w:pPr>
      <w:outlineLvl w:val="1"/>
    </w:pPr>
    <w:rPr>
      <w:rFonts w:eastAsia="Times New Roman" w:cs="Arial"/>
      <w:b/>
      <w:bCs/>
      <w:color w:val="007A97"/>
      <w:sz w:val="28"/>
      <w:szCs w:val="28"/>
    </w:rPr>
  </w:style>
  <w:style w:type="paragraph" w:styleId="Heading3">
    <w:name w:val="heading 3"/>
    <w:basedOn w:val="Normal"/>
    <w:link w:val="Heading3Char"/>
    <w:uiPriority w:val="9"/>
    <w:qFormat/>
    <w:rsid w:val="0085758D"/>
    <w:pPr>
      <w:outlineLvl w:val="2"/>
    </w:pPr>
    <w:rPr>
      <w:rFonts w:eastAsia="Times New Roman" w:cs="Arial"/>
      <w:color w:val="007A97"/>
    </w:rPr>
  </w:style>
  <w:style w:type="paragraph" w:styleId="Heading4">
    <w:name w:val="heading 4"/>
    <w:basedOn w:val="Normal"/>
    <w:link w:val="Heading4Char"/>
    <w:uiPriority w:val="9"/>
    <w:qFormat/>
    <w:rsid w:val="0085758D"/>
    <w:pPr>
      <w:ind w:left="216"/>
      <w:outlineLvl w:val="3"/>
    </w:pPr>
    <w:rPr>
      <w:rFonts w:eastAsia="Calibri" w:cs="Arial"/>
      <w:b/>
      <w:color w:val="000000" w:themeColor="text1"/>
      <w:sz w:val="18"/>
      <w:szCs w:val="18"/>
    </w:rPr>
  </w:style>
  <w:style w:type="paragraph" w:styleId="Heading5">
    <w:name w:val="heading 5"/>
    <w:basedOn w:val="Normal"/>
    <w:link w:val="Heading5Char"/>
    <w:uiPriority w:val="9"/>
    <w:qFormat/>
    <w:rsid w:val="0042337C"/>
    <w:pPr>
      <w:spacing w:before="100" w:beforeAutospacing="1" w:after="100" w:afterAutospacing="1"/>
      <w:outlineLvl w:val="4"/>
    </w:pPr>
    <w:rPr>
      <w:rFonts w:cs="Times New Roman"/>
      <w:b/>
      <w:bCs/>
      <w:sz w:val="20"/>
      <w:szCs w:val="20"/>
    </w:rPr>
  </w:style>
  <w:style w:type="paragraph" w:styleId="Heading6">
    <w:name w:val="heading 6"/>
    <w:basedOn w:val="Normal"/>
    <w:link w:val="Heading6Char"/>
    <w:uiPriority w:val="9"/>
    <w:qFormat/>
    <w:rsid w:val="0042337C"/>
    <w:pPr>
      <w:spacing w:before="100" w:beforeAutospacing="1" w:after="100" w:afterAutospacing="1"/>
      <w:outlineLvl w:val="5"/>
    </w:pPr>
    <w:rPr>
      <w:rFonts w:cs="Times New Roman"/>
      <w:b/>
      <w:bCs/>
      <w:sz w:val="16"/>
      <w:szCs w:val="15"/>
    </w:rPr>
  </w:style>
  <w:style w:type="paragraph" w:styleId="Heading7">
    <w:name w:val="heading 7"/>
    <w:basedOn w:val="Normal"/>
    <w:next w:val="Normal"/>
    <w:link w:val="Heading7Char"/>
    <w:uiPriority w:val="9"/>
    <w:semiHidden/>
    <w:unhideWhenUsed/>
    <w:qFormat/>
    <w:rsid w:val="0042337C"/>
    <w:pPr>
      <w:keepNext/>
      <w:keepLines/>
      <w:spacing w:before="40"/>
      <w:outlineLvl w:val="6"/>
    </w:pPr>
    <w:rPr>
      <w:rFonts w:eastAsiaTheme="majorEastAsia" w:cstheme="majorBidi"/>
      <w:i/>
      <w:iCs/>
      <w:color w:val="000000" w:themeColor="text1"/>
      <w:sz w:val="13"/>
    </w:rPr>
  </w:style>
  <w:style w:type="paragraph" w:styleId="Heading8">
    <w:name w:val="heading 8"/>
    <w:basedOn w:val="Normal"/>
    <w:next w:val="Normal"/>
    <w:link w:val="Heading8Char"/>
    <w:uiPriority w:val="9"/>
    <w:semiHidden/>
    <w:unhideWhenUsed/>
    <w:qFormat/>
    <w:rsid w:val="00C355CF"/>
    <w:pPr>
      <w:keepNext/>
      <w:keepLines/>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55CF"/>
    <w:pPr>
      <w:keepNext/>
      <w:keepLines/>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7434"/>
    <w:pPr>
      <w:tabs>
        <w:tab w:val="center" w:pos="4680"/>
        <w:tab w:val="right" w:pos="9360"/>
      </w:tabs>
    </w:pPr>
  </w:style>
  <w:style w:type="character" w:customStyle="1" w:styleId="HeaderChar">
    <w:name w:val="Header Char"/>
    <w:basedOn w:val="DefaultParagraphFont"/>
    <w:link w:val="Header"/>
    <w:uiPriority w:val="99"/>
    <w:rsid w:val="00107434"/>
  </w:style>
  <w:style w:type="paragraph" w:styleId="Footer">
    <w:name w:val="footer"/>
    <w:basedOn w:val="Normal"/>
    <w:link w:val="FooterChar"/>
    <w:uiPriority w:val="99"/>
    <w:unhideWhenUsed/>
    <w:rsid w:val="00392E2F"/>
    <w:pPr>
      <w:jc w:val="both"/>
    </w:pPr>
    <w:rPr>
      <w:rFonts w:cs="Arial"/>
      <w:color w:val="FFFFFF" w:themeColor="background1"/>
      <w:sz w:val="14"/>
      <w:szCs w:val="14"/>
    </w:rPr>
  </w:style>
  <w:style w:type="character" w:customStyle="1" w:styleId="FooterChar">
    <w:name w:val="Footer Char"/>
    <w:basedOn w:val="DefaultParagraphFont"/>
    <w:link w:val="Footer"/>
    <w:uiPriority w:val="99"/>
    <w:rsid w:val="00392E2F"/>
    <w:rPr>
      <w:rFonts w:ascii="Arial" w:hAnsi="Arial" w:cs="Arial"/>
      <w:color w:val="FFFFFF" w:themeColor="background1"/>
      <w:sz w:val="14"/>
      <w:szCs w:val="14"/>
    </w:rPr>
  </w:style>
  <w:style w:type="character" w:customStyle="1" w:styleId="Heading1Char">
    <w:name w:val="Heading 1 Char"/>
    <w:basedOn w:val="DefaultParagraphFont"/>
    <w:link w:val="Heading1"/>
    <w:uiPriority w:val="9"/>
    <w:rsid w:val="0085758D"/>
    <w:rPr>
      <w:rFonts w:ascii="Arial" w:eastAsia="Times New Roman" w:hAnsi="Arial" w:cs="Arial"/>
      <w:color w:val="007A97"/>
      <w:kern w:val="36"/>
      <w:sz w:val="32"/>
      <w:szCs w:val="32"/>
    </w:rPr>
  </w:style>
  <w:style w:type="character" w:customStyle="1" w:styleId="Heading2Char">
    <w:name w:val="Heading 2 Char"/>
    <w:basedOn w:val="DefaultParagraphFont"/>
    <w:link w:val="Heading2"/>
    <w:uiPriority w:val="9"/>
    <w:rsid w:val="00A47FE0"/>
    <w:rPr>
      <w:rFonts w:ascii="Arial" w:eastAsia="Times New Roman" w:hAnsi="Arial" w:cs="Arial"/>
      <w:b/>
      <w:bCs/>
      <w:color w:val="007A97"/>
      <w:sz w:val="28"/>
      <w:szCs w:val="28"/>
    </w:rPr>
  </w:style>
  <w:style w:type="character" w:customStyle="1" w:styleId="Heading3Char">
    <w:name w:val="Heading 3 Char"/>
    <w:basedOn w:val="DefaultParagraphFont"/>
    <w:link w:val="Heading3"/>
    <w:uiPriority w:val="9"/>
    <w:rsid w:val="0085758D"/>
    <w:rPr>
      <w:rFonts w:ascii="Arial" w:eastAsia="Times New Roman" w:hAnsi="Arial" w:cs="Arial"/>
      <w:color w:val="007A97"/>
    </w:rPr>
  </w:style>
  <w:style w:type="character" w:customStyle="1" w:styleId="Heading4Char">
    <w:name w:val="Heading 4 Char"/>
    <w:basedOn w:val="DefaultParagraphFont"/>
    <w:link w:val="Heading4"/>
    <w:uiPriority w:val="9"/>
    <w:rsid w:val="0085758D"/>
    <w:rPr>
      <w:rFonts w:ascii="Arial" w:eastAsia="Calibri" w:hAnsi="Arial" w:cs="Arial"/>
      <w:b/>
      <w:color w:val="000000" w:themeColor="text1"/>
      <w:sz w:val="18"/>
      <w:szCs w:val="18"/>
    </w:rPr>
  </w:style>
  <w:style w:type="character" w:customStyle="1" w:styleId="Heading5Char">
    <w:name w:val="Heading 5 Char"/>
    <w:basedOn w:val="DefaultParagraphFont"/>
    <w:link w:val="Heading5"/>
    <w:uiPriority w:val="9"/>
    <w:rsid w:val="0042337C"/>
    <w:rPr>
      <w:rFonts w:ascii="Arial" w:hAnsi="Arial" w:cs="Times New Roman"/>
      <w:b/>
      <w:bCs/>
      <w:sz w:val="20"/>
      <w:szCs w:val="20"/>
    </w:rPr>
  </w:style>
  <w:style w:type="character" w:customStyle="1" w:styleId="Heading6Char">
    <w:name w:val="Heading 6 Char"/>
    <w:basedOn w:val="DefaultParagraphFont"/>
    <w:link w:val="Heading6"/>
    <w:uiPriority w:val="9"/>
    <w:rsid w:val="0042337C"/>
    <w:rPr>
      <w:rFonts w:ascii="Arial" w:hAnsi="Arial" w:cs="Times New Roman"/>
      <w:b/>
      <w:bCs/>
      <w:sz w:val="16"/>
      <w:szCs w:val="15"/>
    </w:rPr>
  </w:style>
  <w:style w:type="paragraph" w:styleId="NormalWeb">
    <w:name w:val="Normal (Web)"/>
    <w:basedOn w:val="Normal"/>
    <w:uiPriority w:val="99"/>
    <w:semiHidden/>
    <w:unhideWhenUsed/>
    <w:rsid w:val="00193F67"/>
    <w:pPr>
      <w:spacing w:before="100" w:beforeAutospacing="1" w:after="100" w:afterAutospacing="1"/>
    </w:pPr>
    <w:rPr>
      <w:rFonts w:cs="Times New Roman"/>
    </w:rPr>
  </w:style>
  <w:style w:type="paragraph" w:styleId="Title">
    <w:name w:val="Title"/>
    <w:basedOn w:val="Normal"/>
    <w:next w:val="Normal"/>
    <w:link w:val="TitleChar"/>
    <w:uiPriority w:val="10"/>
    <w:qFormat/>
    <w:rsid w:val="0085758D"/>
    <w:pPr>
      <w:contextualSpacing/>
    </w:pPr>
    <w:rPr>
      <w:rFonts w:eastAsiaTheme="majorEastAsia" w:cstheme="majorBidi"/>
      <w:color w:val="007A97" w:themeColor="accent1"/>
      <w:spacing w:val="-10"/>
      <w:kern w:val="28"/>
      <w:sz w:val="40"/>
      <w:szCs w:val="56"/>
    </w:rPr>
  </w:style>
  <w:style w:type="character" w:customStyle="1" w:styleId="TitleChar">
    <w:name w:val="Title Char"/>
    <w:basedOn w:val="DefaultParagraphFont"/>
    <w:link w:val="Title"/>
    <w:uiPriority w:val="10"/>
    <w:rsid w:val="0085758D"/>
    <w:rPr>
      <w:rFonts w:ascii="Arial" w:eastAsiaTheme="majorEastAsia" w:hAnsi="Arial" w:cstheme="majorBidi"/>
      <w:color w:val="007A97" w:themeColor="accent1"/>
      <w:spacing w:val="-10"/>
      <w:kern w:val="28"/>
      <w:sz w:val="40"/>
      <w:szCs w:val="56"/>
    </w:rPr>
  </w:style>
  <w:style w:type="paragraph" w:styleId="Subtitle">
    <w:name w:val="Subtitle"/>
    <w:basedOn w:val="Normal"/>
    <w:next w:val="Normal"/>
    <w:link w:val="SubtitleChar"/>
    <w:uiPriority w:val="11"/>
    <w:qFormat/>
    <w:rsid w:val="0085758D"/>
    <w:pPr>
      <w:numPr>
        <w:ilvl w:val="1"/>
      </w:numPr>
      <w:spacing w:after="160"/>
    </w:pPr>
    <w:rPr>
      <w:rFonts w:eastAsiaTheme="minorEastAsia"/>
      <w:color w:val="000000" w:themeColor="text1"/>
      <w:spacing w:val="15"/>
      <w:sz w:val="32"/>
      <w:szCs w:val="22"/>
    </w:rPr>
  </w:style>
  <w:style w:type="character" w:customStyle="1" w:styleId="SubtitleChar">
    <w:name w:val="Subtitle Char"/>
    <w:basedOn w:val="DefaultParagraphFont"/>
    <w:link w:val="Subtitle"/>
    <w:uiPriority w:val="11"/>
    <w:rsid w:val="0085758D"/>
    <w:rPr>
      <w:rFonts w:ascii="Arial" w:eastAsiaTheme="minorEastAsia" w:hAnsi="Arial"/>
      <w:color w:val="000000" w:themeColor="text1"/>
      <w:spacing w:val="15"/>
      <w:sz w:val="32"/>
      <w:szCs w:val="22"/>
    </w:rPr>
  </w:style>
  <w:style w:type="paragraph" w:customStyle="1" w:styleId="Code">
    <w:name w:val="Code"/>
    <w:basedOn w:val="Normal"/>
    <w:qFormat/>
    <w:rsid w:val="00933E3A"/>
    <w:pPr>
      <w:outlineLvl w:val="5"/>
    </w:pPr>
    <w:rPr>
      <w:rFonts w:ascii="Times New Roman" w:eastAsia="Times New Roman" w:hAnsi="Times New Roman" w:cs="Courier New"/>
      <w:color w:val="000000"/>
      <w:sz w:val="20"/>
      <w:szCs w:val="20"/>
    </w:rPr>
  </w:style>
  <w:style w:type="paragraph" w:customStyle="1" w:styleId="SideBullets">
    <w:name w:val="Side Bullets"/>
    <w:basedOn w:val="Heading4"/>
    <w:qFormat/>
    <w:rsid w:val="0085758D"/>
    <w:pPr>
      <w:numPr>
        <w:numId w:val="3"/>
      </w:numPr>
      <w:ind w:left="432" w:hanging="216"/>
    </w:pPr>
    <w:rPr>
      <w:b w:val="0"/>
      <w:sz w:val="15"/>
      <w:szCs w:val="15"/>
    </w:rPr>
  </w:style>
  <w:style w:type="paragraph" w:styleId="FootnoteText">
    <w:name w:val="footnote text"/>
    <w:basedOn w:val="Normal"/>
    <w:link w:val="FootnoteTextChar"/>
    <w:uiPriority w:val="99"/>
    <w:unhideWhenUsed/>
    <w:rsid w:val="00ED7170"/>
    <w:rPr>
      <w:sz w:val="16"/>
    </w:rPr>
  </w:style>
  <w:style w:type="character" w:customStyle="1" w:styleId="FootnoteTextChar">
    <w:name w:val="Footnote Text Char"/>
    <w:basedOn w:val="DefaultParagraphFont"/>
    <w:link w:val="FootnoteText"/>
    <w:uiPriority w:val="99"/>
    <w:rsid w:val="00ED7170"/>
    <w:rPr>
      <w:rFonts w:ascii="Arial" w:hAnsi="Arial"/>
      <w:sz w:val="16"/>
    </w:rPr>
  </w:style>
  <w:style w:type="character" w:styleId="FootnoteReference">
    <w:name w:val="footnote reference"/>
    <w:basedOn w:val="DefaultParagraphFont"/>
    <w:uiPriority w:val="99"/>
    <w:unhideWhenUsed/>
    <w:rsid w:val="00ED7170"/>
    <w:rPr>
      <w:vertAlign w:val="superscript"/>
    </w:rPr>
  </w:style>
  <w:style w:type="character" w:customStyle="1" w:styleId="Heading7Char">
    <w:name w:val="Heading 7 Char"/>
    <w:basedOn w:val="DefaultParagraphFont"/>
    <w:link w:val="Heading7"/>
    <w:uiPriority w:val="9"/>
    <w:semiHidden/>
    <w:rsid w:val="0042337C"/>
    <w:rPr>
      <w:rFonts w:ascii="Arial" w:eastAsiaTheme="majorEastAsia" w:hAnsi="Arial" w:cstheme="majorBidi"/>
      <w:i/>
      <w:iCs/>
      <w:color w:val="000000" w:themeColor="text1"/>
      <w:sz w:val="13"/>
    </w:rPr>
  </w:style>
  <w:style w:type="paragraph" w:styleId="NoSpacing">
    <w:name w:val="No Spacing"/>
    <w:uiPriority w:val="1"/>
    <w:qFormat/>
    <w:rsid w:val="00C355CF"/>
    <w:rPr>
      <w:rFonts w:ascii="Arial" w:hAnsi="Arial"/>
    </w:rPr>
  </w:style>
  <w:style w:type="character" w:customStyle="1" w:styleId="Heading8Char">
    <w:name w:val="Heading 8 Char"/>
    <w:basedOn w:val="DefaultParagraphFont"/>
    <w:link w:val="Heading8"/>
    <w:uiPriority w:val="9"/>
    <w:semiHidden/>
    <w:rsid w:val="00C355CF"/>
    <w:rPr>
      <w:rFonts w:ascii="Arial" w:eastAsiaTheme="majorEastAsia" w:hAnsi="Arial"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55CF"/>
    <w:rPr>
      <w:rFonts w:ascii="Arial" w:eastAsiaTheme="majorEastAsia" w:hAnsi="Arial" w:cstheme="majorBidi"/>
      <w:i/>
      <w:iCs/>
      <w:color w:val="272727" w:themeColor="text1" w:themeTint="D8"/>
      <w:sz w:val="21"/>
      <w:szCs w:val="21"/>
    </w:rPr>
  </w:style>
  <w:style w:type="character" w:styleId="SubtleEmphasis">
    <w:name w:val="Subtle Emphasis"/>
    <w:basedOn w:val="DefaultParagraphFont"/>
    <w:uiPriority w:val="19"/>
    <w:qFormat/>
    <w:rsid w:val="00C355CF"/>
    <w:rPr>
      <w:rFonts w:ascii="Arial" w:hAnsi="Arial"/>
      <w:i/>
      <w:iCs/>
      <w:color w:val="404040" w:themeColor="text1" w:themeTint="BF"/>
    </w:rPr>
  </w:style>
  <w:style w:type="character" w:styleId="Emphasis">
    <w:name w:val="Emphasis"/>
    <w:basedOn w:val="DefaultParagraphFont"/>
    <w:uiPriority w:val="20"/>
    <w:qFormat/>
    <w:rsid w:val="00C355CF"/>
    <w:rPr>
      <w:rFonts w:ascii="Arial" w:hAnsi="Arial"/>
      <w:i/>
      <w:iCs/>
    </w:rPr>
  </w:style>
  <w:style w:type="character" w:styleId="IntenseEmphasis">
    <w:name w:val="Intense Emphasis"/>
    <w:basedOn w:val="DefaultParagraphFont"/>
    <w:uiPriority w:val="21"/>
    <w:qFormat/>
    <w:rsid w:val="00C355CF"/>
    <w:rPr>
      <w:rFonts w:ascii="Arial" w:hAnsi="Arial"/>
      <w:i/>
      <w:iCs/>
      <w:color w:val="007A97" w:themeColor="accent1"/>
    </w:rPr>
  </w:style>
  <w:style w:type="character" w:styleId="Strong">
    <w:name w:val="Strong"/>
    <w:basedOn w:val="DefaultParagraphFont"/>
    <w:uiPriority w:val="22"/>
    <w:qFormat/>
    <w:rsid w:val="00C355CF"/>
    <w:rPr>
      <w:rFonts w:ascii="Arial" w:hAnsi="Arial"/>
      <w:b/>
      <w:bCs/>
    </w:rPr>
  </w:style>
  <w:style w:type="paragraph" w:styleId="Quote">
    <w:name w:val="Quote"/>
    <w:basedOn w:val="Normal"/>
    <w:next w:val="Normal"/>
    <w:link w:val="QuoteChar"/>
    <w:uiPriority w:val="29"/>
    <w:qFormat/>
    <w:rsid w:val="00C355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355CF"/>
    <w:rPr>
      <w:rFonts w:ascii="Arial" w:hAnsi="Arial"/>
      <w:i/>
      <w:iCs/>
      <w:color w:val="404040" w:themeColor="text1" w:themeTint="BF"/>
    </w:rPr>
  </w:style>
  <w:style w:type="paragraph" w:styleId="IntenseQuote">
    <w:name w:val="Intense Quote"/>
    <w:basedOn w:val="Normal"/>
    <w:next w:val="Normal"/>
    <w:link w:val="IntenseQuoteChar"/>
    <w:uiPriority w:val="30"/>
    <w:qFormat/>
    <w:rsid w:val="00C355CF"/>
    <w:pPr>
      <w:pBdr>
        <w:top w:val="single" w:sz="4" w:space="10" w:color="007A97" w:themeColor="accent1"/>
        <w:bottom w:val="single" w:sz="4" w:space="10" w:color="007A97" w:themeColor="accent1"/>
      </w:pBdr>
      <w:spacing w:before="360" w:after="360"/>
      <w:ind w:left="864" w:right="864"/>
      <w:jc w:val="center"/>
    </w:pPr>
    <w:rPr>
      <w:i/>
      <w:iCs/>
      <w:color w:val="007A97" w:themeColor="accent1"/>
    </w:rPr>
  </w:style>
  <w:style w:type="character" w:customStyle="1" w:styleId="IntenseQuoteChar">
    <w:name w:val="Intense Quote Char"/>
    <w:basedOn w:val="DefaultParagraphFont"/>
    <w:link w:val="IntenseQuote"/>
    <w:uiPriority w:val="30"/>
    <w:rsid w:val="00C355CF"/>
    <w:rPr>
      <w:rFonts w:ascii="Arial" w:hAnsi="Arial"/>
      <w:i/>
      <w:iCs/>
      <w:color w:val="007A97" w:themeColor="accent1"/>
    </w:rPr>
  </w:style>
  <w:style w:type="character" w:styleId="SubtleReference">
    <w:name w:val="Subtle Reference"/>
    <w:basedOn w:val="DefaultParagraphFont"/>
    <w:uiPriority w:val="31"/>
    <w:qFormat/>
    <w:rsid w:val="00C355CF"/>
    <w:rPr>
      <w:rFonts w:ascii="Arial" w:hAnsi="Arial"/>
      <w:smallCaps/>
      <w:color w:val="5A5A5A" w:themeColor="text1" w:themeTint="A5"/>
    </w:rPr>
  </w:style>
  <w:style w:type="character" w:styleId="IntenseReference">
    <w:name w:val="Intense Reference"/>
    <w:aliases w:val="Footnote"/>
    <w:basedOn w:val="DefaultParagraphFont"/>
    <w:uiPriority w:val="32"/>
    <w:qFormat/>
    <w:rsid w:val="00C355CF"/>
    <w:rPr>
      <w:rFonts w:ascii="Arial" w:hAnsi="Arial"/>
      <w:b/>
      <w:bCs/>
      <w:smallCaps/>
      <w:color w:val="007A97" w:themeColor="accent1"/>
      <w:spacing w:val="5"/>
    </w:rPr>
  </w:style>
  <w:style w:type="character" w:styleId="BookTitle">
    <w:name w:val="Book Title"/>
    <w:basedOn w:val="DefaultParagraphFont"/>
    <w:uiPriority w:val="33"/>
    <w:qFormat/>
    <w:rsid w:val="00C355CF"/>
    <w:rPr>
      <w:rFonts w:ascii="Arial" w:hAnsi="Arial"/>
      <w:b/>
      <w:bCs/>
      <w:i/>
      <w:iCs/>
      <w:spacing w:val="5"/>
    </w:rPr>
  </w:style>
  <w:style w:type="paragraph" w:styleId="ListParagraph">
    <w:name w:val="List Paragraph"/>
    <w:basedOn w:val="Normal"/>
    <w:uiPriority w:val="34"/>
    <w:qFormat/>
    <w:rsid w:val="00C355CF"/>
    <w:pPr>
      <w:ind w:left="720"/>
      <w:contextualSpacing/>
    </w:pPr>
  </w:style>
  <w:style w:type="paragraph" w:styleId="Bibliography">
    <w:name w:val="Bibliography"/>
    <w:basedOn w:val="Normal"/>
    <w:next w:val="Normal"/>
    <w:uiPriority w:val="37"/>
    <w:semiHidden/>
    <w:unhideWhenUsed/>
    <w:rsid w:val="00B719CE"/>
  </w:style>
  <w:style w:type="paragraph" w:styleId="TOC1">
    <w:name w:val="toc 1"/>
    <w:basedOn w:val="Normal"/>
    <w:next w:val="Normal"/>
    <w:autoRedefine/>
    <w:uiPriority w:val="39"/>
    <w:unhideWhenUsed/>
    <w:rsid w:val="003C42CC"/>
    <w:pPr>
      <w:spacing w:after="100"/>
    </w:pPr>
    <w:rPr>
      <w:caps/>
      <w:color w:val="007A97" w:themeColor="accent1"/>
      <w:u w:val="single"/>
    </w:rPr>
  </w:style>
  <w:style w:type="paragraph" w:styleId="TOC2">
    <w:name w:val="toc 2"/>
    <w:basedOn w:val="Normal"/>
    <w:next w:val="Normal"/>
    <w:autoRedefine/>
    <w:uiPriority w:val="39"/>
    <w:unhideWhenUsed/>
    <w:rsid w:val="004E492D"/>
    <w:pPr>
      <w:spacing w:after="100"/>
      <w:ind w:left="240"/>
    </w:pPr>
  </w:style>
  <w:style w:type="paragraph" w:styleId="TOC3">
    <w:name w:val="toc 3"/>
    <w:basedOn w:val="Normal"/>
    <w:next w:val="Normal"/>
    <w:autoRedefine/>
    <w:uiPriority w:val="39"/>
    <w:unhideWhenUsed/>
    <w:rsid w:val="004E492D"/>
    <w:pPr>
      <w:spacing w:after="100"/>
      <w:ind w:left="480"/>
    </w:pPr>
    <w:rPr>
      <w:sz w:val="20"/>
    </w:rPr>
  </w:style>
  <w:style w:type="paragraph" w:styleId="TOC4">
    <w:name w:val="toc 4"/>
    <w:basedOn w:val="Normal"/>
    <w:next w:val="Normal"/>
    <w:autoRedefine/>
    <w:uiPriority w:val="39"/>
    <w:semiHidden/>
    <w:unhideWhenUsed/>
    <w:rsid w:val="004B532B"/>
    <w:pPr>
      <w:spacing w:after="100"/>
      <w:ind w:left="720"/>
    </w:pPr>
  </w:style>
  <w:style w:type="paragraph" w:styleId="TOC5">
    <w:name w:val="toc 5"/>
    <w:basedOn w:val="Normal"/>
    <w:next w:val="Normal"/>
    <w:autoRedefine/>
    <w:uiPriority w:val="39"/>
    <w:semiHidden/>
    <w:unhideWhenUsed/>
    <w:rsid w:val="004B532B"/>
    <w:pPr>
      <w:spacing w:after="100"/>
      <w:ind w:left="960"/>
    </w:pPr>
  </w:style>
  <w:style w:type="paragraph" w:styleId="TOC6">
    <w:name w:val="toc 6"/>
    <w:basedOn w:val="Normal"/>
    <w:next w:val="Normal"/>
    <w:autoRedefine/>
    <w:uiPriority w:val="39"/>
    <w:semiHidden/>
    <w:unhideWhenUsed/>
    <w:rsid w:val="004B532B"/>
    <w:pPr>
      <w:spacing w:after="100"/>
      <w:ind w:left="1200"/>
    </w:pPr>
  </w:style>
  <w:style w:type="paragraph" w:styleId="TOC7">
    <w:name w:val="toc 7"/>
    <w:basedOn w:val="Normal"/>
    <w:next w:val="Normal"/>
    <w:autoRedefine/>
    <w:uiPriority w:val="39"/>
    <w:semiHidden/>
    <w:unhideWhenUsed/>
    <w:rsid w:val="004B532B"/>
    <w:pPr>
      <w:spacing w:after="100"/>
      <w:ind w:left="1440"/>
    </w:pPr>
  </w:style>
  <w:style w:type="paragraph" w:styleId="TOC8">
    <w:name w:val="toc 8"/>
    <w:basedOn w:val="Normal"/>
    <w:next w:val="Normal"/>
    <w:autoRedefine/>
    <w:uiPriority w:val="39"/>
    <w:semiHidden/>
    <w:unhideWhenUsed/>
    <w:rsid w:val="004B532B"/>
    <w:pPr>
      <w:spacing w:after="100"/>
      <w:ind w:left="1680"/>
    </w:pPr>
  </w:style>
  <w:style w:type="paragraph" w:styleId="TOC9">
    <w:name w:val="toc 9"/>
    <w:basedOn w:val="Normal"/>
    <w:next w:val="Normal"/>
    <w:autoRedefine/>
    <w:uiPriority w:val="39"/>
    <w:semiHidden/>
    <w:unhideWhenUsed/>
    <w:rsid w:val="004B532B"/>
    <w:pPr>
      <w:spacing w:after="100"/>
      <w:ind w:left="1920"/>
    </w:pPr>
  </w:style>
  <w:style w:type="paragraph" w:styleId="BalloonText">
    <w:name w:val="Balloon Text"/>
    <w:basedOn w:val="Normal"/>
    <w:link w:val="BalloonTextChar"/>
    <w:uiPriority w:val="99"/>
    <w:semiHidden/>
    <w:unhideWhenUsed/>
    <w:rsid w:val="004B532B"/>
    <w:rPr>
      <w:rFonts w:cs="Times New Roman"/>
      <w:sz w:val="18"/>
      <w:szCs w:val="18"/>
    </w:rPr>
  </w:style>
  <w:style w:type="character" w:customStyle="1" w:styleId="BalloonTextChar">
    <w:name w:val="Balloon Text Char"/>
    <w:basedOn w:val="DefaultParagraphFont"/>
    <w:link w:val="BalloonText"/>
    <w:uiPriority w:val="99"/>
    <w:semiHidden/>
    <w:rsid w:val="004B532B"/>
    <w:rPr>
      <w:rFonts w:ascii="Arial" w:hAnsi="Arial" w:cs="Times New Roman"/>
      <w:sz w:val="18"/>
      <w:szCs w:val="18"/>
    </w:rPr>
  </w:style>
  <w:style w:type="paragraph" w:styleId="BlockText">
    <w:name w:val="Block Text"/>
    <w:basedOn w:val="Normal"/>
    <w:uiPriority w:val="99"/>
    <w:semiHidden/>
    <w:unhideWhenUsed/>
    <w:rsid w:val="004B532B"/>
    <w:pPr>
      <w:pBdr>
        <w:top w:val="single" w:sz="2" w:space="10" w:color="007A97" w:themeColor="accent1"/>
        <w:left w:val="single" w:sz="2" w:space="10" w:color="007A97" w:themeColor="accent1"/>
        <w:bottom w:val="single" w:sz="2" w:space="10" w:color="007A97" w:themeColor="accent1"/>
        <w:right w:val="single" w:sz="2" w:space="10" w:color="007A97" w:themeColor="accent1"/>
      </w:pBdr>
      <w:ind w:left="1152" w:right="1152"/>
    </w:pPr>
    <w:rPr>
      <w:rFonts w:eastAsiaTheme="minorEastAsia"/>
      <w:i/>
      <w:iCs/>
      <w:color w:val="007A97" w:themeColor="accent1"/>
    </w:rPr>
  </w:style>
  <w:style w:type="paragraph" w:styleId="BodyText">
    <w:name w:val="Body Text"/>
    <w:basedOn w:val="Normal"/>
    <w:link w:val="BodyTextChar"/>
    <w:uiPriority w:val="99"/>
    <w:semiHidden/>
    <w:unhideWhenUsed/>
    <w:rsid w:val="00A21141"/>
    <w:pPr>
      <w:spacing w:after="120"/>
    </w:pPr>
  </w:style>
  <w:style w:type="character" w:customStyle="1" w:styleId="BodyTextChar">
    <w:name w:val="Body Text Char"/>
    <w:basedOn w:val="DefaultParagraphFont"/>
    <w:link w:val="BodyText"/>
    <w:uiPriority w:val="99"/>
    <w:semiHidden/>
    <w:rsid w:val="00A21141"/>
    <w:rPr>
      <w:rFonts w:ascii="Arial" w:hAnsi="Arial"/>
    </w:rPr>
  </w:style>
  <w:style w:type="paragraph" w:styleId="BodyText2">
    <w:name w:val="Body Text 2"/>
    <w:basedOn w:val="Normal"/>
    <w:link w:val="BodyText2Char"/>
    <w:uiPriority w:val="99"/>
    <w:semiHidden/>
    <w:unhideWhenUsed/>
    <w:rsid w:val="00A21141"/>
    <w:pPr>
      <w:spacing w:after="120" w:line="480" w:lineRule="auto"/>
    </w:pPr>
  </w:style>
  <w:style w:type="character" w:customStyle="1" w:styleId="BodyText2Char">
    <w:name w:val="Body Text 2 Char"/>
    <w:basedOn w:val="DefaultParagraphFont"/>
    <w:link w:val="BodyText2"/>
    <w:uiPriority w:val="99"/>
    <w:semiHidden/>
    <w:rsid w:val="00A21141"/>
    <w:rPr>
      <w:rFonts w:ascii="Arial" w:hAnsi="Arial"/>
    </w:rPr>
  </w:style>
  <w:style w:type="paragraph" w:styleId="BodyText3">
    <w:name w:val="Body Text 3"/>
    <w:basedOn w:val="Normal"/>
    <w:link w:val="BodyText3Char"/>
    <w:uiPriority w:val="99"/>
    <w:semiHidden/>
    <w:unhideWhenUsed/>
    <w:rsid w:val="00A21141"/>
    <w:pPr>
      <w:spacing w:after="120"/>
    </w:pPr>
    <w:rPr>
      <w:sz w:val="16"/>
      <w:szCs w:val="16"/>
    </w:rPr>
  </w:style>
  <w:style w:type="character" w:customStyle="1" w:styleId="BodyText3Char">
    <w:name w:val="Body Text 3 Char"/>
    <w:basedOn w:val="DefaultParagraphFont"/>
    <w:link w:val="BodyText3"/>
    <w:uiPriority w:val="99"/>
    <w:semiHidden/>
    <w:rsid w:val="00A21141"/>
    <w:rPr>
      <w:rFonts w:ascii="Arial" w:hAnsi="Arial"/>
      <w:sz w:val="16"/>
      <w:szCs w:val="16"/>
    </w:rPr>
  </w:style>
  <w:style w:type="paragraph" w:styleId="BodyTextFirstIndent">
    <w:name w:val="Body Text First Indent"/>
    <w:basedOn w:val="BodyText"/>
    <w:link w:val="BodyTextFirstIndentChar"/>
    <w:uiPriority w:val="99"/>
    <w:semiHidden/>
    <w:unhideWhenUsed/>
    <w:rsid w:val="00A21141"/>
    <w:pPr>
      <w:spacing w:after="0"/>
      <w:ind w:firstLine="360"/>
    </w:pPr>
  </w:style>
  <w:style w:type="character" w:customStyle="1" w:styleId="BodyTextFirstIndentChar">
    <w:name w:val="Body Text First Indent Char"/>
    <w:basedOn w:val="BodyTextChar"/>
    <w:link w:val="BodyTextFirstIndent"/>
    <w:uiPriority w:val="99"/>
    <w:semiHidden/>
    <w:rsid w:val="00A21141"/>
    <w:rPr>
      <w:rFonts w:ascii="Arial" w:hAnsi="Arial"/>
    </w:rPr>
  </w:style>
  <w:style w:type="paragraph" w:styleId="BodyTextIndent">
    <w:name w:val="Body Text Indent"/>
    <w:basedOn w:val="Normal"/>
    <w:link w:val="BodyTextIndentChar"/>
    <w:uiPriority w:val="99"/>
    <w:semiHidden/>
    <w:unhideWhenUsed/>
    <w:rsid w:val="00A21141"/>
    <w:pPr>
      <w:spacing w:after="120"/>
      <w:ind w:left="360"/>
    </w:pPr>
  </w:style>
  <w:style w:type="character" w:customStyle="1" w:styleId="BodyTextIndentChar">
    <w:name w:val="Body Text Indent Char"/>
    <w:basedOn w:val="DefaultParagraphFont"/>
    <w:link w:val="BodyTextIndent"/>
    <w:uiPriority w:val="99"/>
    <w:semiHidden/>
    <w:rsid w:val="00A21141"/>
  </w:style>
  <w:style w:type="paragraph" w:styleId="BodyTextFirstIndent2">
    <w:name w:val="Body Text First Indent 2"/>
    <w:basedOn w:val="BodyTextIndent"/>
    <w:link w:val="BodyTextFirstIndent2Char"/>
    <w:uiPriority w:val="99"/>
    <w:semiHidden/>
    <w:unhideWhenUsed/>
    <w:rsid w:val="00A21141"/>
    <w:pPr>
      <w:spacing w:after="0"/>
      <w:ind w:firstLine="360"/>
    </w:pPr>
  </w:style>
  <w:style w:type="character" w:customStyle="1" w:styleId="BodyTextFirstIndent2Char">
    <w:name w:val="Body Text First Indent 2 Char"/>
    <w:basedOn w:val="BodyTextIndentChar"/>
    <w:link w:val="BodyTextFirstIndent2"/>
    <w:uiPriority w:val="99"/>
    <w:semiHidden/>
    <w:rsid w:val="00A21141"/>
    <w:rPr>
      <w:rFonts w:ascii="Arial" w:hAnsi="Arial"/>
    </w:rPr>
  </w:style>
  <w:style w:type="paragraph" w:styleId="BodyTextIndent2">
    <w:name w:val="Body Text Indent 2"/>
    <w:basedOn w:val="Normal"/>
    <w:link w:val="BodyTextIndent2Char"/>
    <w:uiPriority w:val="99"/>
    <w:semiHidden/>
    <w:unhideWhenUsed/>
    <w:rsid w:val="00FA32A3"/>
    <w:pPr>
      <w:spacing w:after="120" w:line="480" w:lineRule="auto"/>
      <w:ind w:left="360"/>
    </w:pPr>
  </w:style>
  <w:style w:type="character" w:customStyle="1" w:styleId="BodyTextIndent2Char">
    <w:name w:val="Body Text Indent 2 Char"/>
    <w:basedOn w:val="DefaultParagraphFont"/>
    <w:link w:val="BodyTextIndent2"/>
    <w:uiPriority w:val="99"/>
    <w:semiHidden/>
    <w:rsid w:val="00FA32A3"/>
    <w:rPr>
      <w:rFonts w:ascii="Arial" w:hAnsi="Arial"/>
    </w:rPr>
  </w:style>
  <w:style w:type="paragraph" w:styleId="BodyTextIndent3">
    <w:name w:val="Body Text Indent 3"/>
    <w:basedOn w:val="Normal"/>
    <w:link w:val="BodyTextIndent3Char"/>
    <w:uiPriority w:val="99"/>
    <w:semiHidden/>
    <w:unhideWhenUsed/>
    <w:rsid w:val="00FA32A3"/>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A32A3"/>
    <w:rPr>
      <w:rFonts w:ascii="Arial" w:hAnsi="Arial"/>
      <w:sz w:val="16"/>
      <w:szCs w:val="16"/>
    </w:rPr>
  </w:style>
  <w:style w:type="character" w:styleId="HTMLCode">
    <w:name w:val="HTML Code"/>
    <w:basedOn w:val="DefaultParagraphFont"/>
    <w:rsid w:val="00355190"/>
    <w:rPr>
      <w:rFonts w:ascii="Arial" w:hAnsi="Arial"/>
      <w:sz w:val="20"/>
      <w:szCs w:val="20"/>
    </w:rPr>
  </w:style>
  <w:style w:type="character" w:styleId="HTMLKeyboard">
    <w:name w:val="HTML Keyboard"/>
    <w:basedOn w:val="DefaultParagraphFont"/>
    <w:rsid w:val="00355190"/>
    <w:rPr>
      <w:rFonts w:ascii="Arial" w:hAnsi="Arial"/>
      <w:sz w:val="20"/>
      <w:szCs w:val="20"/>
    </w:rPr>
  </w:style>
  <w:style w:type="paragraph" w:styleId="HTMLPreformatted">
    <w:name w:val="HTML Preformatted"/>
    <w:basedOn w:val="Normal"/>
    <w:link w:val="HTMLPreformattedChar"/>
    <w:semiHidden/>
    <w:unhideWhenUsed/>
    <w:rsid w:val="00933E3A"/>
    <w:rPr>
      <w:sz w:val="20"/>
      <w:szCs w:val="20"/>
    </w:rPr>
  </w:style>
  <w:style w:type="character" w:customStyle="1" w:styleId="HTMLPreformattedChar">
    <w:name w:val="HTML Preformatted Char"/>
    <w:basedOn w:val="DefaultParagraphFont"/>
    <w:link w:val="HTMLPreformatted"/>
    <w:semiHidden/>
    <w:rsid w:val="00933E3A"/>
    <w:rPr>
      <w:rFonts w:ascii="Arial" w:hAnsi="Arial"/>
      <w:sz w:val="20"/>
      <w:szCs w:val="20"/>
    </w:rPr>
  </w:style>
  <w:style w:type="character" w:styleId="HTMLSample">
    <w:name w:val="HTML Sample"/>
    <w:basedOn w:val="DefaultParagraphFont"/>
    <w:semiHidden/>
    <w:unhideWhenUsed/>
    <w:rsid w:val="00933E3A"/>
    <w:rPr>
      <w:rFonts w:ascii="Arial" w:hAnsi="Arial"/>
      <w:sz w:val="24"/>
      <w:szCs w:val="24"/>
    </w:rPr>
  </w:style>
  <w:style w:type="character" w:styleId="HTMLTypewriter">
    <w:name w:val="HTML Typewriter"/>
    <w:basedOn w:val="DefaultParagraphFont"/>
    <w:semiHidden/>
    <w:unhideWhenUsed/>
    <w:rsid w:val="00933E3A"/>
    <w:rPr>
      <w:rFonts w:ascii="Times New Roman" w:hAnsi="Times New Roman"/>
      <w:sz w:val="20"/>
      <w:szCs w:val="20"/>
    </w:rPr>
  </w:style>
  <w:style w:type="paragraph" w:styleId="PlainText">
    <w:name w:val="Plain Text"/>
    <w:basedOn w:val="Normal"/>
    <w:link w:val="PlainTextChar"/>
    <w:semiHidden/>
    <w:unhideWhenUsed/>
    <w:rsid w:val="00933E3A"/>
    <w:rPr>
      <w:rFonts w:ascii="Times New Roman" w:hAnsi="Times New Roman"/>
      <w:sz w:val="21"/>
      <w:szCs w:val="21"/>
    </w:rPr>
  </w:style>
  <w:style w:type="character" w:customStyle="1" w:styleId="PlainTextChar">
    <w:name w:val="Plain Text Char"/>
    <w:basedOn w:val="DefaultParagraphFont"/>
    <w:link w:val="PlainText"/>
    <w:semiHidden/>
    <w:rsid w:val="00933E3A"/>
    <w:rPr>
      <w:rFonts w:ascii="Times New Roman" w:hAnsi="Times New Roman"/>
      <w:sz w:val="21"/>
      <w:szCs w:val="21"/>
    </w:rPr>
  </w:style>
  <w:style w:type="character" w:styleId="HTMLAcronym">
    <w:name w:val="HTML Acronym"/>
    <w:basedOn w:val="DefaultParagraphFont"/>
    <w:rsid w:val="00933E3A"/>
    <w:rPr>
      <w:rFonts w:ascii="Arial" w:hAnsi="Arial"/>
    </w:rPr>
  </w:style>
  <w:style w:type="character" w:styleId="HTMLCite">
    <w:name w:val="HTML Cite"/>
    <w:basedOn w:val="DefaultParagraphFont"/>
    <w:semiHidden/>
    <w:unhideWhenUsed/>
    <w:rsid w:val="00933E3A"/>
    <w:rPr>
      <w:rFonts w:ascii="Arial" w:hAnsi="Arial"/>
      <w:i/>
      <w:iCs/>
    </w:rPr>
  </w:style>
  <w:style w:type="character" w:styleId="HTMLDefinition">
    <w:name w:val="HTML Definition"/>
    <w:basedOn w:val="DefaultParagraphFont"/>
    <w:semiHidden/>
    <w:unhideWhenUsed/>
    <w:rsid w:val="00933E3A"/>
    <w:rPr>
      <w:rFonts w:ascii="Arial" w:hAnsi="Arial"/>
      <w:i/>
      <w:iCs/>
    </w:rPr>
  </w:style>
  <w:style w:type="character" w:styleId="HTMLVariable">
    <w:name w:val="HTML Variable"/>
    <w:basedOn w:val="DefaultParagraphFont"/>
    <w:semiHidden/>
    <w:unhideWhenUsed/>
    <w:rsid w:val="00933E3A"/>
    <w:rPr>
      <w:rFonts w:ascii="Arial" w:hAnsi="Arial"/>
      <w:i/>
      <w:iCs/>
    </w:rPr>
  </w:style>
  <w:style w:type="character" w:styleId="Hyperlink">
    <w:name w:val="Hyperlink"/>
    <w:basedOn w:val="DefaultParagraphFont"/>
    <w:uiPriority w:val="99"/>
    <w:unhideWhenUsed/>
    <w:rsid w:val="00A45BCD"/>
    <w:rPr>
      <w:rFonts w:ascii="Arial" w:hAnsi="Arial"/>
      <w:color w:val="CA5F14" w:themeColor="hyperlink"/>
      <w:sz w:val="20"/>
      <w:u w:val="single"/>
    </w:rPr>
  </w:style>
  <w:style w:type="character" w:styleId="PageNumber">
    <w:name w:val="page number"/>
    <w:basedOn w:val="DefaultParagraphFont"/>
    <w:semiHidden/>
    <w:unhideWhenUsed/>
    <w:rsid w:val="008D78DC"/>
  </w:style>
  <w:style w:type="character" w:styleId="FollowedHyperlink">
    <w:name w:val="FollowedHyperlink"/>
    <w:basedOn w:val="DefaultParagraphFont"/>
    <w:semiHidden/>
    <w:unhideWhenUsed/>
    <w:rsid w:val="001B2F49"/>
    <w:rPr>
      <w:color w:val="374C51" w:themeColor="followedHyperlink"/>
      <w:u w:val="single"/>
    </w:rPr>
  </w:style>
  <w:style w:type="paragraph" w:styleId="DocumentMap">
    <w:name w:val="Document Map"/>
    <w:basedOn w:val="Normal"/>
    <w:link w:val="DocumentMapChar"/>
    <w:semiHidden/>
    <w:unhideWhenUsed/>
    <w:rsid w:val="00735F4B"/>
    <w:rPr>
      <w:rFonts w:ascii="Times New Roman" w:hAnsi="Times New Roman" w:cs="Times New Roman"/>
    </w:rPr>
  </w:style>
  <w:style w:type="character" w:customStyle="1" w:styleId="DocumentMapChar">
    <w:name w:val="Document Map Char"/>
    <w:basedOn w:val="DefaultParagraphFont"/>
    <w:link w:val="DocumentMap"/>
    <w:semiHidden/>
    <w:rsid w:val="00735F4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1940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eader" Target="header1.xml"/><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fontTable" Target="fontTable.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hyperlink" Target="https://github.com/chudro/Cassandra-Primary-Key-Exercise/blob/rich-mods-1/Cassandra-Primary-Key-Tables-Data.cql" TargetMode="External"/><Relationship Id="rId27" Type="http://schemas.openxmlformats.org/officeDocument/2006/relationships/hyperlink" Target="https://github.com/chudro/Cassandra-Primary-Key-Exercise/blob/master/Cassandra-Primary-Key-Queries.cql" TargetMode="External"/><Relationship Id="rId28" Type="http://schemas.openxmlformats.org/officeDocument/2006/relationships/hyperlink" Target="http://www.internetlivestats.com/twitter-statistics/" TargetMode="External"/><Relationship Id="rId29" Type="http://schemas.openxmlformats.org/officeDocument/2006/relationships/hyperlink" Target="http://docs.datastax.com/en/landing_page/doc/landing_page/current.html" TargetMode="External"/><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hyperlink" Target="http://www.putty.org"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hyperlink" Target="https://academy.datastax.com/" TargetMode="External"/><Relationship Id="rId36" Type="http://schemas.openxmlformats.org/officeDocument/2006/relationships/hyperlink" Target="http://docs.datastax.com/en/datastax_enterprise/4.8/datastax_enterprise/srch/srchCql.html?scroll=srchCQL__srchSolrTokenExp" TargetMode="External"/><Relationship Id="rId10" Type="http://schemas.openxmlformats.org/officeDocument/2006/relationships/hyperlink" Target="https://academy.datastax.com/downloads/ops-center" TargetMode="External"/><Relationship Id="rId11" Type="http://schemas.openxmlformats.org/officeDocument/2006/relationships/image" Target="media/image2.png"/><Relationship Id="rId12" Type="http://schemas.openxmlformats.org/officeDocument/2006/relationships/image" Target="media/image3.tiff"/><Relationship Id="rId13" Type="http://schemas.openxmlformats.org/officeDocument/2006/relationships/hyperlink" Target="https://portal.azure.com"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hyperlink" Target="https://github.com/chudro/Retail-Book-Demo" TargetMode="External"/><Relationship Id="rId38" Type="http://schemas.openxmlformats.org/officeDocument/2006/relationships/hyperlink" Target="https://www.amazon.com/Science-Closer-Look-Grade-6/dp/0022841393?ie=UTF8&amp;keywords=0022841393&amp;qid=1454964627&amp;ref_=sr_1_1&amp;sr=8-1" TargetMode="External"/><Relationship Id="rId39" Type="http://schemas.openxmlformats.org/officeDocument/2006/relationships/hyperlink" Target="https://cwiki.apache.org/confluence/display/solr/Spatial+Search" TargetMode="External"/><Relationship Id="rId40" Type="http://schemas.openxmlformats.org/officeDocument/2006/relationships/hyperlink" Target="http://www.killrvideo.com" TargetMode="External"/><Relationship Id="rId41" Type="http://schemas.openxmlformats.org/officeDocument/2006/relationships/hyperlink" Target="https://github.com/luketillman/killrvideo-csharp" TargetMode="External"/><Relationship Id="rId42" Type="http://schemas.openxmlformats.org/officeDocument/2006/relationships/hyperlink" Target="https://github.com/retroryan/SparkAtScale" TargetMode="External"/><Relationship Id="rId43" Type="http://schemas.openxmlformats.org/officeDocument/2006/relationships/hyperlink" Target="http://cassandra.apache.org/" TargetMode="External"/><Relationship Id="rId44" Type="http://schemas.openxmlformats.org/officeDocument/2006/relationships/hyperlink" Target="http://www.datastax.com/" TargetMode="External"/><Relationship Id="rId45" Type="http://schemas.openxmlformats.org/officeDocument/2006/relationships/hyperlink" Target="https://twitter.com/datasta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cdroukas/Library/Group%20Containers/UBF8T346G9.Office/User%20Content.localized/Templates.localized/Title%20Name.dotx" TargetMode="External"/></Relationships>
</file>

<file path=word/theme/theme1.xml><?xml version="1.0" encoding="utf-8"?>
<a:theme xmlns:a="http://schemas.openxmlformats.org/drawingml/2006/main" name="Office Theme">
  <a:themeElements>
    <a:clrScheme name="DataStax">
      <a:dk1>
        <a:sysClr val="windowText" lastClr="000000"/>
      </a:dk1>
      <a:lt1>
        <a:sysClr val="window" lastClr="FFFFFF"/>
      </a:lt1>
      <a:dk2>
        <a:srgbClr val="9EACAB"/>
      </a:dk2>
      <a:lt2>
        <a:srgbClr val="F8F9F7"/>
      </a:lt2>
      <a:accent1>
        <a:srgbClr val="007A97"/>
      </a:accent1>
      <a:accent2>
        <a:srgbClr val="CA5F14"/>
      </a:accent2>
      <a:accent3>
        <a:srgbClr val="FFC72C"/>
      </a:accent3>
      <a:accent4>
        <a:srgbClr val="A4D233"/>
      </a:accent4>
      <a:accent5>
        <a:srgbClr val="0CB7E1"/>
      </a:accent5>
      <a:accent6>
        <a:srgbClr val="8031A7"/>
      </a:accent6>
      <a:hlink>
        <a:srgbClr val="CA5F14"/>
      </a:hlink>
      <a:folHlink>
        <a:srgbClr val="374C51"/>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AE8B573-D50D-C14E-A8FE-1063EA64A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Title Name.dotx</Template>
  <TotalTime>128</TotalTime>
  <Pages>26</Pages>
  <Words>4005</Words>
  <Characters>22832</Characters>
  <Application>Microsoft Macintosh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Droukas</dc:creator>
  <cp:keywords/>
  <dc:description/>
  <cp:lastModifiedBy>Ben Lackey</cp:lastModifiedBy>
  <cp:revision>15</cp:revision>
  <cp:lastPrinted>2016-06-09T17:53:00Z</cp:lastPrinted>
  <dcterms:created xsi:type="dcterms:W3CDTF">2016-06-09T17:53:00Z</dcterms:created>
  <dcterms:modified xsi:type="dcterms:W3CDTF">2016-06-13T16:54:00Z</dcterms:modified>
</cp:coreProperties>
</file>